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4"/>
        <w:jc w:val="center"/>
        <w:rPr>
          <w:rFonts w:ascii="思源黑体 CN Normal" w:hAnsi="思源黑体 CN Normal" w:eastAsia="思源黑体 CN Normal" w:cs="思源黑体 CN Normal"/>
          <w:b/>
          <w:sz w:val="44"/>
          <w:szCs w:val="44"/>
        </w:rPr>
      </w:pPr>
      <w:r>
        <w:rPr>
          <w:rFonts w:hint="eastAsia" w:ascii="思源黑体 CN Normal" w:hAnsi="思源黑体 CN Normal" w:eastAsia="思源黑体 CN Normal" w:cs="思源黑体 CN Normal"/>
          <w:b/>
          <w:sz w:val="44"/>
          <w:szCs w:val="44"/>
        </w:rPr>
        <w:t>Kubernetes 学习文档</w:t>
      </w:r>
    </w:p>
    <w:p>
      <w:pPr>
        <w:ind w:firstLine="480"/>
        <w:jc w:val="left"/>
        <w:rPr>
          <w:rFonts w:ascii="思源黑体 CN Normal" w:hAnsi="思源黑体 CN Normal" w:eastAsia="思源黑体 CN Normal" w:cs="思源黑体 CN Normal"/>
        </w:rPr>
      </w:pPr>
    </w:p>
    <w:p>
      <w:pPr>
        <w:pStyle w:val="2"/>
        <w:tabs>
          <w:tab w:val="left" w:pos="0"/>
        </w:tabs>
        <w:ind w:left="420"/>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知识回顾</w:t>
      </w: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Linux 容器？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容器是与系统其他部分隔离开的一系列进程。运行这些进程所需的所有文件都由另一个镜像提供，这意味着从开发到测试再到生产的整个过程中，Linux 容器都具有可移植性和一致性。因而，相对于依赖重复传统测试环境的开发渠道，容器的运行速度要快得多。</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容器可以确保您的应用拥有必需的库、依赖项和文件，让您可以在生产中自如地迁移这些应用，无需担心会出现任何负面影响。实际上，您可以将容器镜像中的内容，视为 Linux 发行版的一个安装实例，因为其中完整包含 RPM 软件包、配置文件等内容。但是，安装容器镜像发行版，要比安装新的操作系统副本容易得多。这样可以避免危机，做到皆大欢喜。</w:t>
      </w:r>
    </w:p>
    <w:p>
      <w:pPr>
        <w:ind w:firstLine="480"/>
        <w:rPr>
          <w:rFonts w:ascii="思源黑体 CN Normal" w:hAnsi="思源黑体 CN Normal" w:eastAsia="思源黑体 CN Normal" w:cs="思源黑体 CN Normal"/>
        </w:rPr>
      </w:pPr>
    </w:p>
    <w:p>
      <w:pPr>
        <w:pStyle w:val="37"/>
        <w:numPr>
          <w:ilvl w:val="0"/>
          <w:numId w:val="2"/>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容器不就是虚拟化吗？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不完全如此。更确切的说法应该是：两者为互补关系。我们用一种简单方式来思考一下：</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虚拟化使得您的操作系统（Windows 或 Linux）可同时在单个硬件系统上运行。</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容器则可共享同一个操作系统内核，将应用进程与系统其他部分隔离开。例如：ARM Linux 系统运行 ARM Linux 容器，x86 Linux 系统运行 x86 Linux 容器，x86 Windows 系统运行 x86 Windows 容器。Linux 容器具有极佳的可移植性，但前提是它们必须与底层系统兼容。</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这意味着什么？虚拟化会使用虚拟机监控程序模拟硬件，从而使多个操作系统能够并行运行。但这不如容器轻便。事实上，在仅拥有容量有限的有限资源时，您需要能够可以进行密集部署的轻量级应用。Linux 容器在本机操作系统上运行，与所有容器中共享该操作系统，因此应用和服务能够保持轻巧，并行化快速运行。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容器是我们开发、部署和管理应用方式的又一次飞跃。Linux 容器镜像提供了可移植性和版本控制，确保能够在开发人员的笔记本电脑上运行的应用，同样也能在生产环境中正常运行。相较于虚拟机，Linux 容器在运行时所占用的资源更少，使用的是标准接口（启动、停止、环境变量等），并会与应用隔离开；此外，作为（包含多个容器）大型应用的一部分时更加易于管理，而且这些多容器应用可以跨多个云环境进行编排。</w:t>
      </w:r>
    </w:p>
    <w:p>
      <w:pPr>
        <w:ind w:firstLine="480"/>
        <w:rPr>
          <w:rFonts w:ascii="思源黑体 CN Normal" w:hAnsi="思源黑体 CN Normal" w:eastAsia="思源黑体 CN Normal" w:cs="思源黑体 CN Normal"/>
        </w:rPr>
      </w:pPr>
    </w:p>
    <w:p>
      <w:pPr>
        <w:pStyle w:val="37"/>
        <w:numPr>
          <w:ilvl w:val="0"/>
          <w:numId w:val="2"/>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容器简史</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容器并非起源于 Linux，但开源世界的最精彩之处就在于借鉴、修改和改进，容器也不例外。</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我们现在称为容器技术的概念最初出现在 2000 年，时称 FreeBSD jail，这种技术可将 FreeBSD 系统分区为多个子系统（也称为 Jail）。Jail 是作为安全环境而开发的，系统管理员可与企业内部或外部的多个用户共享这些 Jail。Jail 的目的是让进程在经过修改的 chroot 环境中创建，而不会脱离和影响整个系统 — 在 chroot 环境中，对文件系统、网络和用户的访问都实现了虚拟化。尽管 Jail 在实施方面存在局限性，但最终人们找到了脱离这种隔离环境的方法。</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但这个概念非常有吸引力。</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2001 年，通过 Jacques Gélinas 的 VServer 项目，隔离环境的实施进入了 Linux 领域。正如 Gélinas 所说，这项工作的目的是“在高度独立且安全的单一环境中运行多个通用 Linux 服务器 [sic]。” 在完成了这项针对 Linux 中多个受控制用户空间的基础性工作后，Linux 容器开始逐渐成形并最终发展成了现在的模样。</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容器变得具有实用性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很快，更多技术结合进来，让这种隔离方法从构想变为现实。控制组 (cgroups) 是一项内核功能，能够控制和限制一个进程或多组进程的资源使用。而 systemd 初始化系统可设置用户空间，并且管理它们的进程，cgroups 使用该系统来更严密地控制这些隔离进程。这两种技术在增加对 Linux 的整体控制的同时，也成为了保持环境隔离的重要框架。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内核命名空间的改进，推动了容器的进一步发展。利用内核命名空间，从进程 ID 到网络名称，一切都可在 Linux 内核中实现虚拟化。新增的用户命名空间“使得用户和组 ID 可以按命名空间进行映射。对于容器而言，这意味着用户和组可以在容器内部拥有执行某些操作的特权，而在容器外部则没有这种特权。”Linux 容器项目 (LXC) 还添加了用户急需的一些工具、模板、库和语言绑定，从而推动了这些进步，进而改善了使用容器的用户体验。LXC 使得用户能够通过简单的命令行界面轻松地启动容器。</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进入 Docker 技术时代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2008 年，Docker 公司凭借与公司同名的容器技术通过 dotCloud 登上了舞台。Docker 技术带来了很多新的概念和工具，包括可运行和构建新的分层镜像的简单命令行界面、服务器守护进程、含有预构建容器镜像的库以及注册表服务器概念。通过综合运用这些技术，用户可以快速构建新的分层容器，并轻松地与他人共享这些容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红帽意识到了在这个全新的生态系统中协作能够产生的巨大力量，因而在我们的 OpenShift 容器平台中采用了底层技术。为了避免如此重要的技术被单个供应商掌控，Docker Inc. 向社区主导型开源项目提供了很多底层组件（runc 源自开放容器计划，containerd 已移交给 CNCF）。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我们可通过三个主要标准，来确保各种容器技术间的互操作性，即 OCI 镜像、分发和运行时规范。通过遵循上述规范，社区项目、商用产品和云技术提供商可以构建可互操作的容器技术（可将您自行构建的镜像，推送至云技术提供商的注册表服务器——完成这一操作后，镜像才能正常工作）。当前，红帽和 Docker 等公司都是开放容器计划（OCI）的成员，致力于实现容器技术的开放行业标准化。</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docker ？</w:t>
      </w:r>
    </w:p>
    <w:p>
      <w:pPr>
        <w:shd w:val="clear" w:color="auto" w:fill="FFFFFF"/>
        <w:ind w:firstLine="480"/>
        <w:jc w:val="left"/>
        <w:rPr>
          <w:rFonts w:ascii="思源黑体 CN Normal" w:hAnsi="思源黑体 CN Normal" w:eastAsia="思源黑体 CN Normal" w:cs="思源黑体 CN Normal"/>
          <w:kern w:val="0"/>
          <w:szCs w:val="21"/>
        </w:rPr>
      </w:pPr>
      <w:r>
        <w:rPr>
          <w:rFonts w:hint="eastAsia" w:ascii="思源黑体 CN Normal" w:hAnsi="思源黑体 CN Normal" w:eastAsia="思源黑体 CN Normal" w:cs="思源黑体 CN Normal"/>
          <w:szCs w:val="21"/>
        </w:rPr>
        <w:t>IT 软件中的 “Docker” 是指容器化技术，用于创建和使用 </w:t>
      </w:r>
      <w:r>
        <w:fldChar w:fldCharType="begin"/>
      </w:r>
      <w:r>
        <w:instrText xml:space="preserve"> HYPERLINK "https://www.redhat.com/zh/topics/containers" </w:instrText>
      </w:r>
      <w:r>
        <w:fldChar w:fldCharType="separate"/>
      </w:r>
      <w:r>
        <w:rPr>
          <w:rStyle w:val="27"/>
          <w:rFonts w:hint="eastAsia" w:ascii="思源黑体 CN Normal" w:hAnsi="思源黑体 CN Normal" w:eastAsia="思源黑体 CN Normal" w:cs="思源黑体 CN Normal"/>
          <w:szCs w:val="21"/>
        </w:rPr>
        <w:t>Linux</w:t>
      </w:r>
      <w:r>
        <w:rPr>
          <w:rStyle w:val="27"/>
          <w:rFonts w:hint="eastAsia" w:ascii="思源黑体 CN Normal" w:hAnsi="思源黑体 CN Normal" w:eastAsia="思源黑体 CN Normal" w:cs="思源黑体 CN Normal"/>
          <w:szCs w:val="21"/>
          <w:vertAlign w:val="superscript"/>
        </w:rPr>
        <w:t>®</w:t>
      </w:r>
      <w:r>
        <w:rPr>
          <w:rStyle w:val="27"/>
          <w:rFonts w:hint="eastAsia" w:ascii="思源黑体 CN Normal" w:hAnsi="思源黑体 CN Normal" w:eastAsia="思源黑体 CN Normal" w:cs="思源黑体 CN Normal"/>
          <w:szCs w:val="21"/>
        </w:rPr>
        <w:t> 容器</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借助 Docker，您可将容器当做轻巧、模块化的虚拟机使用。同时，您还将获得高度的灵活性，从而可以高效地创建、部署和复制容器，并能将其从一个环境顺利迁移至另一个环境。</w:t>
      </w:r>
    </w:p>
    <w:p>
      <w:pPr>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是如何工作的？</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技术使用 Linux 内核和内核功能（例如 </w:t>
      </w:r>
      <w:r>
        <w:fldChar w:fldCharType="begin"/>
      </w:r>
      <w:r>
        <w:instrText xml:space="preserve"> HYPERLINK "https://access.redhat.com/documentation/en-US/Red_Hat_Enterprise_Linux/6/html/Resource_Management_Guide/ch01.html" </w:instrText>
      </w:r>
      <w:r>
        <w:fldChar w:fldCharType="separate"/>
      </w:r>
      <w:r>
        <w:rPr>
          <w:rStyle w:val="27"/>
          <w:rFonts w:hint="eastAsia" w:ascii="思源黑体 CN Normal" w:hAnsi="思源黑体 CN Normal" w:eastAsia="思源黑体 CN Normal" w:cs="思源黑体 CN Normal"/>
          <w:sz w:val="21"/>
          <w:szCs w:val="21"/>
        </w:rPr>
        <w:t>Cgroups</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 和 </w:t>
      </w:r>
      <w:r>
        <w:fldChar w:fldCharType="begin"/>
      </w:r>
      <w:r>
        <w:instrText xml:space="preserve"> HYPERLINK "https://lwn.net/Articles/528078/" </w:instrText>
      </w:r>
      <w:r>
        <w:fldChar w:fldCharType="separate"/>
      </w:r>
      <w:r>
        <w:rPr>
          <w:rStyle w:val="27"/>
          <w:rFonts w:hint="eastAsia" w:ascii="思源黑体 CN Normal" w:hAnsi="思源黑体 CN Normal" w:eastAsia="思源黑体 CN Normal" w:cs="思源黑体 CN Normal"/>
          <w:sz w:val="21"/>
          <w:szCs w:val="21"/>
        </w:rPr>
        <w:t>namespaces</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）来分隔进程，以便各进程相互独立运行。这种独立性正是采用容器的目的所在；它可以独立运行多个进程、多个应用，更加充分地发挥基础架构的作用，同时保持各个独立系统的安全性。</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容器工具（包括 Docker）可提供基于镜像的部署模式。这使得它能够轻松跨多种环境，与其依赖程序共享应用或服务组。Docker 还可在这一容器环境中自动部署应用程序（或者合并多种流程，以构建单个应用程序）。</w:t>
      </w:r>
    </w:p>
    <w:p>
      <w:pPr>
        <w:pStyle w:val="21"/>
        <w:shd w:val="clear" w:color="auto" w:fill="FFFFFF"/>
        <w:spacing w:beforeAutospacing="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此外，由于这些工具基于 Linux 容器构建，使得 Docker 既易于使用，又别具一格 -- 它可为用户提供前所未有的应用程访问权限、快速部署以及版本控制和分发能力。</w:t>
      </w:r>
    </w:p>
    <w:p>
      <w:pPr>
        <w:ind w:firstLine="480"/>
        <w:jc w:val="left"/>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Docker与传统的 Linux 容器相同？</w:t>
      </w:r>
    </w:p>
    <w:p>
      <w:pPr>
        <w:ind w:firstLine="480"/>
        <w:jc w:val="left"/>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不同。Docker 技术最初是基于 </w:t>
      </w:r>
      <w:r>
        <w:fldChar w:fldCharType="begin"/>
      </w:r>
      <w:r>
        <w:instrText xml:space="preserve"> HYPERLINK "https://linuxcontainers.org/" </w:instrText>
      </w:r>
      <w:r>
        <w:fldChar w:fldCharType="separate"/>
      </w:r>
      <w:r>
        <w:rPr>
          <w:rStyle w:val="27"/>
          <w:rFonts w:hint="eastAsia" w:ascii="思源黑体 CN Normal" w:hAnsi="思源黑体 CN Normal" w:eastAsia="思源黑体 CN Normal" w:cs="思源黑体 CN Normal"/>
          <w:szCs w:val="21"/>
          <w:shd w:val="clear" w:color="auto" w:fill="FFFFFF"/>
        </w:rPr>
        <w:t>LXC</w:t>
      </w:r>
      <w:r>
        <w:rPr>
          <w:rStyle w:val="27"/>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 技术构建（大多数人都会将这一技术与“传统的” Linux 容器联系在一起），但后来它逐渐摆脱了对这种技术的依赖。就轻量级</w:t>
      </w:r>
      <w:r>
        <w:fldChar w:fldCharType="begin"/>
      </w:r>
      <w:r>
        <w:instrText xml:space="preserve"> HYPERLINK "https://www.redhat.com/zh/topics/virtualization" </w:instrText>
      </w:r>
      <w:r>
        <w:fldChar w:fldCharType="separate"/>
      </w:r>
      <w:r>
        <w:rPr>
          <w:rStyle w:val="27"/>
          <w:rFonts w:hint="eastAsia" w:ascii="思源黑体 CN Normal" w:hAnsi="思源黑体 CN Normal" w:eastAsia="思源黑体 CN Normal" w:cs="思源黑体 CN Normal"/>
          <w:szCs w:val="21"/>
          <w:shd w:val="clear" w:color="auto" w:fill="FFFFFF"/>
        </w:rPr>
        <w:t>虚拟化</w:t>
      </w:r>
      <w:r>
        <w:rPr>
          <w:rStyle w:val="27"/>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这一功能来看，LXC 非常有用，但它无法提供优良的开发人员或用户体验。除了运行容器之外，Docker 技术还具备其他多项功能，包括简化用于构建容器、传输镜像以及控制镜像版本的流程。</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传统的 Linux 容器使用 init 系统来管理多种进程。这意味着，所有应用程序都作为一个整体运行。与此相反，Docker 技术力争让应用程序各自独立运行其进程，并提供相应工具，帮助实现这一功能。这种精细化运作模式自有其优势。</w:t>
      </w:r>
    </w:p>
    <w:p>
      <w:pPr>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容器的优势</w:t>
      </w:r>
    </w:p>
    <w:p>
      <w:pPr>
        <w:ind w:firstLine="493"/>
        <w:rPr>
          <w:rFonts w:ascii="思源黑体 CN Normal" w:hAnsi="思源黑体 CN Normal" w:eastAsia="思源黑体 CN Normal" w:cs="思源黑体 CN Normal"/>
          <w:b/>
          <w:kern w:val="0"/>
          <w:szCs w:val="21"/>
        </w:rPr>
      </w:pPr>
      <w:r>
        <w:rPr>
          <w:rFonts w:hint="eastAsia" w:ascii="思源黑体 CN Normal" w:hAnsi="思源黑体 CN Normal" w:eastAsia="思源黑体 CN Normal" w:cs="思源黑体 CN Normal"/>
          <w:b/>
          <w:szCs w:val="21"/>
        </w:rPr>
        <w:t>模块化</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容器化方法非常注重在不停止整个应用程序的情况下，单独截取部分应用程序进行更新或修复的能力。除了这种基于微服务的方法，您还可以采用与</w:t>
      </w:r>
      <w:r>
        <w:fldChar w:fldCharType="begin"/>
      </w:r>
      <w:r>
        <w:instrText xml:space="preserve"> HYPERLINK "https://en.wikipedia.org/wiki/Service-oriented_architecture" </w:instrText>
      </w:r>
      <w:r>
        <w:fldChar w:fldCharType="separate"/>
      </w:r>
      <w:r>
        <w:rPr>
          <w:rStyle w:val="27"/>
          <w:rFonts w:hint="eastAsia" w:ascii="思源黑体 CN Normal" w:hAnsi="思源黑体 CN Normal" w:eastAsia="思源黑体 CN Normal" w:cs="思源黑体 CN Normal"/>
          <w:sz w:val="21"/>
          <w:szCs w:val="21"/>
        </w:rPr>
        <w:t>面向服务的架构</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（SOA）类似的使用方法，在多个应用程序间共享进程。</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层和镜像版本控制</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每个 Docker 镜像文件都包含多个层。这些层组合在一起，构成单个镜像。每当镜像发生改变时，就会创建一个新的镜像层。用户每次发出命令（例如 </w:t>
      </w:r>
      <w:r>
        <w:rPr>
          <w:rFonts w:hint="eastAsia" w:ascii="思源黑体 CN Normal" w:hAnsi="思源黑体 CN Normal" w:eastAsia="思源黑体 CN Normal" w:cs="思源黑体 CN Normal"/>
          <w:i/>
          <w:iCs/>
          <w:sz w:val="21"/>
          <w:szCs w:val="21"/>
        </w:rPr>
        <w:t>run</w:t>
      </w:r>
      <w:r>
        <w:rPr>
          <w:rFonts w:hint="eastAsia" w:ascii="思源黑体 CN Normal" w:hAnsi="思源黑体 CN Normal" w:eastAsia="思源黑体 CN Normal" w:cs="思源黑体 CN Normal"/>
          <w:sz w:val="21"/>
          <w:szCs w:val="21"/>
        </w:rPr>
        <w:t> 或 </w:t>
      </w:r>
      <w:r>
        <w:rPr>
          <w:rFonts w:hint="eastAsia" w:ascii="思源黑体 CN Normal" w:hAnsi="思源黑体 CN Normal" w:eastAsia="思源黑体 CN Normal" w:cs="思源黑体 CN Normal"/>
          <w:i/>
          <w:iCs/>
          <w:sz w:val="21"/>
          <w:szCs w:val="21"/>
        </w:rPr>
        <w:t>copy</w:t>
      </w:r>
      <w:r>
        <w:rPr>
          <w:rFonts w:hint="eastAsia" w:ascii="思源黑体 CN Normal" w:hAnsi="思源黑体 CN Normal" w:eastAsia="思源黑体 CN Normal" w:cs="思源黑体 CN Normal"/>
          <w:sz w:val="21"/>
          <w:szCs w:val="21"/>
        </w:rPr>
        <w:t>）时，都会创建一个新的镜像层。</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重复使用这些层来构建新容器，借此帮助加快流程构建。镜像之间会共享中间变化，从而进一步提升速度、</w:t>
      </w:r>
      <w:r>
        <w:fldChar w:fldCharType="begin"/>
      </w:r>
      <w:r>
        <w:instrText xml:space="preserve"> HYPERLINK "http://developers.redhat.com/blog/2016/03/09/more-about-docker-images-size/" </w:instrText>
      </w:r>
      <w:r>
        <w:fldChar w:fldCharType="separate"/>
      </w:r>
      <w:r>
        <w:rPr>
          <w:rStyle w:val="27"/>
          <w:rFonts w:hint="eastAsia" w:ascii="思源黑体 CN Normal" w:hAnsi="思源黑体 CN Normal" w:eastAsia="思源黑体 CN Normal" w:cs="思源黑体 CN Normal"/>
          <w:sz w:val="21"/>
          <w:szCs w:val="21"/>
        </w:rPr>
        <w:t>规模</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以及效率。版本控制是镜像层本身自带的能力。每次发生新的更改时，您基本上都会得到一个内置的更改日志，实现对容器镜像的全盘管控。</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回滚</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r>
        <w:fldChar w:fldCharType="begin"/>
      </w:r>
      <w:r>
        <w:instrText xml:space="preserve"> HYPERLINK "https://en.wikipedia.org/wiki/Continuous_integration" </w:instrText>
      </w:r>
      <w:r>
        <w:fldChar w:fldCharType="separate"/>
      </w:r>
      <w:r>
        <w:rPr>
          <w:rStyle w:val="27"/>
          <w:rFonts w:hint="eastAsia" w:ascii="思源黑体 CN Normal" w:hAnsi="思源黑体 CN Normal" w:eastAsia="思源黑体 CN Normal" w:cs="思源黑体 CN Normal"/>
          <w:sz w:val="21"/>
          <w:szCs w:val="21"/>
        </w:rPr>
        <w:t>CI</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w:t>
      </w:r>
      <w:r>
        <w:fldChar w:fldCharType="begin"/>
      </w:r>
      <w:r>
        <w:instrText xml:space="preserve"> HYPERLINK "https://en.wikipedia.org/wiki/Continuous_delivery" </w:instrText>
      </w:r>
      <w:r>
        <w:fldChar w:fldCharType="separate"/>
      </w:r>
      <w:r>
        <w:rPr>
          <w:rStyle w:val="27"/>
          <w:rFonts w:hint="eastAsia" w:ascii="思源黑体 CN Normal" w:hAnsi="思源黑体 CN Normal" w:eastAsia="思源黑体 CN Normal" w:cs="思源黑体 CN Normal"/>
          <w:sz w:val="21"/>
          <w:szCs w:val="21"/>
        </w:rPr>
        <w:t>CD</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），使其在工具层面成为一种现实。</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快速部署</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启动和运行新硬件、实施部署并投入使用，这在过去一般需要数天时间。投入的心力和成本往往也让人不堪重负。基于 Docker 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pPr>
        <w:pStyle w:val="21"/>
        <w:shd w:val="clear" w:color="auto" w:fill="FFFFFF"/>
        <w:spacing w:beforeAutospacing="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因此，Docker 技术是一种更加精细、可控、基于微服务的技术，可为企业提供更高的效率价值。</w:t>
      </w:r>
    </w:p>
    <w:p>
      <w:pPr>
        <w:ind w:firstLine="480"/>
        <w:jc w:val="left"/>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时有哪些限制？</w:t>
      </w:r>
    </w:p>
    <w:p>
      <w:pPr>
        <w:ind w:firstLine="480"/>
        <w:jc w:val="left"/>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Docker 本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Kubernetes 应运而生。</w:t>
      </w:r>
    </w:p>
    <w:p>
      <w:pPr>
        <w:ind w:firstLine="480"/>
        <w:jc w:val="left"/>
        <w:rPr>
          <w:rFonts w:ascii="思源黑体 CN Normal" w:hAnsi="思源黑体 CN Normal" w:eastAsia="思源黑体 CN Normal" w:cs="思源黑体 CN Normal"/>
          <w:szCs w:val="21"/>
        </w:rPr>
      </w:pPr>
    </w:p>
    <w:p>
      <w:pPr>
        <w:ind w:firstLine="480"/>
        <w:jc w:val="left"/>
        <w:rPr>
          <w:rFonts w:ascii="思源黑体 CN Normal" w:hAnsi="思源黑体 CN Normal" w:eastAsia="思源黑体 CN Normal" w:cs="思源黑体 CN Normal"/>
          <w:szCs w:val="21"/>
        </w:rPr>
      </w:pPr>
    </w:p>
    <w:p>
      <w:pPr>
        <w:pStyle w:val="2"/>
        <w:ind w:left="0" w:firstLine="0"/>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前言篇</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Kubernetes，又称为 k8s（首字母为 k、首字母与尾字母之间有 8 个字符、尾字母为 s，所以简称 k8s）或者简称为 “kube” ，是一种可自动实施 Linux 容器操作的开源平台。它可以帮助用户省去应用容器化过程的许多手动部署和扩展操作。也就是说，您可以将运行 Linux 容器的多组主机聚集在一起，由 Kubernetes 帮助您轻松高效地管理这些集群。而且，这些集群可跨公共云、私有云或混合云部署主机。因此，对于要求快速扩展的云原生应用而言（例如借助 Apache Kafka 进行的实时数据流处理），Kubernetes 是理想的托管平台。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最初由 Google 的工程师基于 go 语言开发和设计出来并于2014年6月开源。Google 是最早研发 Linux 容器技术的企业之一，曾公开分享介绍 Google 如何将一切都运行于容器之中（这是 Google 云服务背后的技术）。Google 每周会启用超过 20 亿个容器——全都由内部平台 Borg 支撑。Borg 是 Kubernetes 的前身，多年来开发 Borg 的经验教训成了影响 Kubernetes 中许多技术的主要因素。</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趣闻：Kubernetes 徽标的七个轮辐代表着项目最初的名称“九之七项目”（Project Seven of Nine）。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红帽是第一批与 Google 合作研发 Kubernetes 的公司之一，作为 Kubernetes 上游项目的第二大贡献者，我们甚至在这个项目启动之前就已参与其中。2015 年，Google 将 Kubernetes 项目捐赠给了新成立的云原生计算基金会。</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为什么需要 kubernetes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真正的生产型应用会涉及多个容器。这些容器必须跨多个服务器主机进行部署。Kubernetes 可以提供所需的编排和管理功能，以便您针对这些工作负载大规模部署容器。借助 Kubernetes 编排功能，您可以构建跨多个容器的应用服务、跨集群调度、扩展这些容器，并长期持续管理这些容器的健康状况。</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还需要与联网、存储、安全性、遥测和其他服务集成整合，以提供全面的容器基础架构。</w:t>
      </w:r>
    </w:p>
    <w:p>
      <w:pPr>
        <w:tabs>
          <w:tab w:val="left" w:pos="210"/>
        </w:tabs>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当然，这取决于您如何在您的环境中使用容器。Linux 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通过将容器分类组成 “容器集” （pod），解决了容器增殖带来的许多常见问题容器集为分组容器增加了一个抽象层，可帮助您调用工作负载，并为这些容器提供所需的联网和存储等服务。Kubernetes 的其它部分可帮助您在这些容器集之间达成负载平衡，同时确保运行正确数量的容器，充分支持您的工作负载。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如果能正确实施 Kubernetes，再辅以其它开源项目（例如 Atomic 注册表、Open vSwitch、heapster、OAuth 以及 SELinux），您就能够轻松编排容器基础架构的各个部分。</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有哪些用途</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在您生产环境中使用 Kubernetes 的主要优势在于，它提供了一个便捷有效的平台，让您可以在物理机和虚拟机集群上调度和运行容器。更广泛一点说，它可以帮助您在生产环境中，完全实施并依托基于容器的基础架构运营。由于 Kubernetes 的实质在于实现操作任务自动化，所以您可以将其它应用平台或管理系统分配给您的许多相同任务交给容器来执行。</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 Kubernetes，您能够达成以下目标：</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跨多台主机进行容器编排。</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更加充分地利用硬件，最大程度获取运行企业应用所需的资源。</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有效管控应用部署和更新，并实现自动化操作。</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挂载和增加存储，用于运行有状态的应用。</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快速、按需扩展容器化应用及其资源。</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对服务进行声明式管理，保证所部署的应用始终按照部署的方式运行。</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利用自动布局、自动重启、自动复制以及自动扩展功能，对应用实施状况检查和自我修复。</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 需要依赖其它项目来全面提供这些经过编排的服务。因此，借助其它开源项目可以帮助您将 Kubernetes 的全部功用发挥出来。这些功能包括：</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注册表，通过 Atomic 注册表或 Docker 注册表等项目实现。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联网，通过 OpenvSwitch 和智能边缘路由等项目实现。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遥测，通过 heapster、kibana、hawkular 和 elastic 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安全性，通过 LDAP、SELinux、RBAC 和 OAUTH 等项目以及多租户层来实现。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自动化，参照 Ansible 手册进行安装和集群生命周期管理。</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服务，可通过自带预建版常用应用模式的丰富内容目录来提供。</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核心概念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有各类资源对象来描述整个集群的运行状态（Node、Pod、Replication Controller、Service等都可以看作一种“资源对象”）。这些对象都需要通过调用 kubernetes api 来进行创建、修改、删除并将其保存在etcd中持久化存储，可以通过 kubectl 命令工具，也可以直接调用 k8s api，或者使用对象语言的客户端库（例如：golang ， pythion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从这个角度来看，Kubernetes其实是一个高度自动化的资源控制系统，它通过跟踪对比etcd库里保存的“资源期望状态”与当前环境中的“实际资源状态”的差异来实现自动控制和自动纠错的高级功能。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 kubernetes 对象都会包含两个关键字段：Object Spec 和 Object Status。spec 描述了对象所期望达到的状态，status 描述了该对象的实际状态。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在介绍资源对象之前，我们先了解一下Kubernetes集群的两种管理角色：Master和Node。</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rnetes里的Master指的是集群控制节点，每个Kubernetes集群里需要有一个Master节点来负责整个集群的管理和控制，基本上Kubernetes的所有控制命令都发给它，它来负责具体的执行过程，我们后面执行的所有命令基本都是在Master节点上运行的。Master节点通常会占据一个独立的服务器（高可用部署建议用3台服务器），其主要原因是它太重要了，是整个集群的“首脑”，如果宕机或者不可用，那么对集群内容器应用的管理都将失效。</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Master节点上运行着以下一组关键进程：</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API Server (kube-apiserver)：提供了HTTP Rest接口的关键服务进程，是Kubernetes里所有资源的增、删、改、查等操作的唯一入口，也是集群控制的入口进程。</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Controller Manager (kube-controller-manager)：Kubernetes里所有资源对象的自动化控制中心，可以理解为资源对象的“大总管”。</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Scheduler (kube-scheduler)：负责资源调度（Pod调度）的进程，相当于公交公司的“调度室”。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 另外，在Master节点上还需要启动一个etcd服务，因为Kubernetes里的所有资源对象的数据全部是保存在etcd中的。</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除了Master，Kubernetes集群中的其他机器被称为Node节点，在较早的版本中也被称为Minion。与Master一样，Node节点可以是一台物理主机，也可以是一台虚拟机。Node节点才是Kubernetes集群中的工作负载节点，每个Node都会被Master分配一些工作负载（Docker容器），当某个Node宕机时，其上的工作负载会被Master自动转移到其他节点上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每个Node节点上都运行着以下一组关键进程：</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kubelet：负责Pod对应的容器的创建、启停等任务，同时与Master节点密切协作，实现集群管理的基本功能。</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kube-proxy：实现Kubernetes Service的通信与负载均衡机制的重要组件。</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Engine （docker）：Docker引擎，负责本机的容器创建和管理工作。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ode节点可以在运行期间动态增加到Kubernetes集群中，前提是这个节点上已经正确安装、配置和启动了上述关键进程，在默认情况下kubelet会向Master注册自己，这也是Kubernetes推荐的Node管理方式。一旦Node被纳入集群管理范围，kubelet进程就会定时向Master节点汇报自身的情报，例如操作系统、Docker版本、机器的CPU和内存情况，以及当前有哪些Pod在运行等，这样Master可以获知每个Node的资源使用情况，并实现高效均衡等资源调度策略。而某个Node超过指定时间不上报信息时，会被Master判断为“失联”，Node的状态被标记为不可用（Not Ready），随后Master会触发“工作负载大转移”的自动流程。</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Pod是Kubernetes的最重要也最基本的概念，如下图所示是Pod的组成示意图，我们看到每个Pod都有一个特殊的被成为“根容器”的Pause容器。Pause容器对应的镜像属于Kubernetes平台的一部分，除了Pause容器，每个Pod还包含一个或多个紧密相关的用户业务容器。</w:t>
      </w:r>
    </w:p>
    <w:p>
      <w:pPr>
        <w:jc w:val="center"/>
        <w:rPr>
          <w:rFonts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3"/>
                    <a:stretch>
                      <a:fillRect/>
                    </a:stretch>
                  </pic:blipFill>
                  <pic:spPr>
                    <a:xfrm>
                      <a:off x="0" y="0"/>
                      <a:ext cx="5934075" cy="480060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Pod的组成</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为什么Kubernetes会设计出一个全新的Pod概念并且Pod有这样特殊的组成结构？</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一：在一组容器作为一个单元的情况下，我们难以对“整体”简单地进行判断及有效地进行行动。比如，一个容器死亡了，此时算是整体死亡么？引入业务无关并且不易死亡的Pause容器作为Pod的根容器，以它的状态代表整体容器组的状态，就简单、巧妙地解决了这个难题。</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 原因之二：Pod里的多个业务容器共享Pause容器的IP，共享Pause容器挂接的Volume，这样既简化了密切关联的业务容器之间的通信问题，也很好地解决了它们之间的文件共享问题。</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 Kubernetes为每个Pod都分配了唯一的IP地址，称之为Pod IP，一个Pod里的多个容器共享Pod IP地址。Kubernetes要求底层网络支持集群内任意两个Pod之间的TCP/IP直接通信，这通常采用虚拟而层网络技术来实现，例如Flannel、Open vSwitch等，因此我们需要牢记一点：在Kubernetes里，一个Pod里的容器与另外主机上的Pod容器能够直接通信。</w:t>
      </w:r>
    </w:p>
    <w:p>
      <w:pPr>
        <w:ind w:firstLine="480"/>
        <w:jc w:val="left"/>
        <w:rPr>
          <w:rFonts w:ascii="思源黑体 CN Normal" w:hAnsi="思源黑体 CN Normal" w:eastAsia="思源黑体 CN Normal" w:cs="思源黑体 CN Normal"/>
          <w:szCs w:val="21"/>
          <w:shd w:val="clear" w:color="auto" w:fill="FFFFFF"/>
        </w:rPr>
      </w:pPr>
    </w:p>
    <w:p>
      <w:pPr>
        <w:ind w:firstLine="420" w:firstLineChars="20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 Pod其实有两种类型：普通的Pod及静态Pod（Static Pod），后者比较特殊，它并不存放在Kubernetes的etcd存储里，而是存放在某个具体的Node上的一个具体文件中，并且只在此Node上启动运行。而普通的Pod一旦被创建，就会被放入到etcd中存储，随后会被Kubernetes Master调度到某个具体的Node上并进行绑定（Binding），随后该Pod被对应的Node上的kubelet进程实例化成一组相关的Docker容器并且启动起来。在默认情况下，当Pod里的某个容器停止时，Kubernetes会自动检测到这个问题并且重新启动这个Pod（重启Pod里的所有容器），如果Pod所在的Node宕机，则会将这个Node上的所有Pod重新调度到其他节点上。Pod、容器与Node的关系图如下图所示。</w:t>
      </w:r>
    </w:p>
    <w:p>
      <w:pPr>
        <w:tabs>
          <w:tab w:val="left" w:pos="0"/>
        </w:tabs>
        <w:ind w:right="-21" w:rightChars="-10"/>
        <w:jc w:val="center"/>
        <w:rPr>
          <w:rFonts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5973445" cy="390525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Pod、容器与Node的关系</w:t>
      </w:r>
    </w:p>
    <w:p>
      <w:pPr>
        <w:ind w:firstLine="420" w:firstLineChars="20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Label（标签）</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版本标签："release" : "stable" , "release" : "canary"...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环境标签："environment" : "dev" , "environment" : "production"</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架构标签："tier" : "frontend" , "tier" : "backend" , "tier" : "middleware"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分区标签："partition" : "customerA" , "partition" : "customerB"...</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质量管控标签："track" : "daily" , "track" : "weekly"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 RC是Kubernetes系统中的核心概念之一，简单来说，它其实是定义了一个期望的场景，即声明某种Pod的副本数量在任意时刻都符合某个预期值，所以RC的定义包括如下几个部分。</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Pod期待的副本数（replicas）。</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用于筛选目标Pod的Label Selector。</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当Pod的副本数量小于预期数量时，用于创建新Pod的Pod模版（template）。</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 Deployment是Kubernetes v1.2引入的概念，引入的目的是为了更好地解决Pod的编排问题。为此，Deployment在内部使用了Replica Set来实现目的，无论从Deployment的作用与目的，它的YAML定义，还是从它的具体命令行操作来看，我们都可以把它看作RC的一次升级，两者相似度超过90%。</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相对于RC的一个最大升级是我们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 Deployment的典型使用场景有以下几个。</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创建一个Deployment对象来生成对应的Replica Set并完成Pod副本的创建过程。</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检查Deployment的状态来看部署动作是否完成（Pod副本的数量是否达到预期的值）。</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更新Deployment以创建新的Pod（比如镜像升级）。</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如果当前Deployment不稳定，则回滚到一个早先的Deployment版本。</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暂停Deployment以便于一次性修改多个PodTemplateSpec的配置项，之后再恢复Deployment，进行新的发布。</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扩展Deployment以应对高负载。</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查看Deployment的状态，以此作为发布是否成功的指标。</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清理不再需要的旧版本ReplicaSets。</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在Kubernetes系统中，Pod的管理对象RC、Deployment、DaemonSet和Job都是面向无状态的服务。但现实中有很多服务是有状态的，特别是一些复杂的中间件集群，例如MySQL集群、MongoDB集群、Kafka集群、Zookeeper集群等，这些应用集群有以下一些共同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每个节点都有固定的身份ID，通过这个ID，集群中的成员可以相互发现并且通信。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集群的规模是比较固定的，集群规模不能随意变动。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集群里的每个节点都是有状态的，通常会持久化数据到永久存储中。</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如果磁盘损坏，则集群里的某个节点无法正常运行，集群功能受损。</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如果用RC/Deployment控制Pod副本数的方式来实现上述有状态的集群，则我们会发现第一点是无法满足的，因为Pod的名字是随机产生的，Pod的IP地址也是在运行期才确定且可能有变动的，我们事先无法为每个Pod确定唯一不变的ID，为了能够在其他节点上恢复某个失败的节点，这种集群中的Pod需要挂接某种共享存储，为了解决这个问题，Kubernetes从v1.4版本开始引入了PetSet这个新的资源对象，并且在v1.5版本时更名为StatefulSet，StatefulSet从本质上来说，可以看作Deployment/RC的一个特殊变种，它有如下一些特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StatefulSet里的每个Pod都有稳定、唯一的网络标识，可以用来发现集群内的其他成员。假设StatefulSet的名字叫kafka，那么第一个Pod叫kafak-0，第二个Pod叫kafak-1，以此类推。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StatefulSet控制的Pod副本的启停顺序是受控的，操作第n个Pod时，前n-1个Pod已经时运行且准备好的状态。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StatefulSet里的Pod采用稳定的持久化存储卷，通过PV/PVC来实现，删除Pod时默认不会删除与StatefulSet相关的存储卷（为了保证数据的安全）。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 StatefulSet除了要与PV卷捆绑使用以存储Pod的状态数据，还要与Headless Service配合使用，即在每个StatefulSet的定义中要声明它属于哪个Headless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Service的基础上又为StatefulSet控制的每个Pod实例创建了一个DNS域名，这个域名的格式为：</w:t>
      </w:r>
    </w:p>
    <w:p>
      <w:pPr>
        <w:ind w:firstLine="480"/>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$(podname).$(headless service name)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 比如一个3节点的Kafka的StatefulSet集群，对应的Headless Service的名字为kafka，StatefulSet的名字为kafka，则StatefulSet里面的3个Pod的DNS名称分别为kafka-0.kafka、kafka-1.kafka、kafka-3.kafka，这些DNS名称可以直接在集群的配置文件中固定下来。</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Service(服务)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 Service也是Kubernetes里的最核心的资源对象之一，Kubernetes里的每个Service其实就是我们经常提起的微服务架构中的一个“微服务”，之前我们所说的Pod、RC等资源对象其实都是为这节所说的“服务”------Kubernetes Service作“嫁衣”的。下图显示了Pod、RC与Service的逻辑关系。</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5"/>
                    <a:stretch>
                      <a:fillRect/>
                    </a:stretch>
                  </pic:blipFill>
                  <pic:spPr>
                    <a:xfrm>
                      <a:off x="0" y="0"/>
                      <a:ext cx="6168390" cy="236093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Pod、RC与Service的关系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 从图中我们看到，Kubernetes的Service定义了一个服务的访问入口地址，前端的应用（Pod）通过这个入口地址访问其背后的一组由Pod副本组成的集群实例，Service与其后端Pod副本集群之间则是通过Label Selector来实现“无缝对接”的。而RC的作用实际上是保证Service的服务能力和服务质量始终处于预期的标准。</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Volume(存储卷)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olume是Pod中能够被多个容器访问的共享目录。Kubernetes的Volume概念、用途和目的与Docker的Volume比较类似，但两者不能等价。首先，Kubernetes中的Volume定义在Pod上，然后被一个Pod里的多个容器挂载到具体的文件目录下；其次，Kubernetes中的Volume中的数据也不会丢失。最后，Kubernetes支持多种类型的Volume，例如Gluster、Ceph等先进的分布式文件系统。</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Namespace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amespace（命名空间）是Kubernetes系统中的另一个非常重要的概念，Namespace在很多情况下用于实现多租户的资源隔离。Nameaspace通过将集群内部的资源对象“分配”到不同的Namespce中，形成逻辑上分组的不同项目、小组或用户组，便于不同的分组在共享使用整个集群的资源的同时还能被分别管理。</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Annotation（注解）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 Annotation与Label类似，也使用key/value键值对的形式进行定义。不同的是Label具有严格的命名规则，它定义的是Kubernetes对象的元数据（Metadata），并且用于Label Selector。而Annotation则是用户任意定义的“附加”信息，以便于外部工具进行查找，很多时候，Kubernetes的模块自身会通过Annotation的方式标记资源对象的特殊信息。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 通常来说，用Annotation来记录的信息如下。</w:t>
      </w:r>
    </w:p>
    <w:p>
      <w:pPr>
        <w:ind w:firstLine="480"/>
        <w:rPr>
          <w:rFonts w:ascii="思源黑体 CN Normal" w:hAnsi="思源黑体 CN Normal" w:eastAsia="思源黑体 CN Normal" w:cs="思源黑体 CN Normal"/>
        </w:rPr>
      </w:pP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build信息、release信息、Docker镜像信息等，例如时间戳、release id号、PR号、镜像hash值、docker registry地址等。</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日志库、监控库、分析库等资源库的地址信息。</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程序调试工具信息，例如工具、版本号等。</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团队等联系信息，例如电话号码、负责人名称、网址等。</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其他</w:t>
      </w:r>
    </w:p>
    <w:p>
      <w:pPr>
        <w:pStyle w:val="37"/>
        <w:numPr>
          <w:ilvl w:val="0"/>
          <w:numId w:val="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Kubelet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运行在节点上的服务，可读取容器清单（container manifest），确保指定的容器启动并运行。</w:t>
      </w:r>
    </w:p>
    <w:p>
      <w:pPr>
        <w:pStyle w:val="37"/>
        <w:numPr>
          <w:ilvl w:val="0"/>
          <w:numId w:val="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kubectl</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的命令行配置工具。</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述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urce。另外，一些系统内部使用的对象Binding、Event等请参考Kubernetes的API文档。</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术语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官方把 kubernetes 术语分为 12 个分类：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系统结构、社区、核心对象、扩展、基础、网络、操作、安全、存储、工具、用户类型、工作负载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k8s 的术语实在太多了，想要全部记住作为新学者还是有点压力，所以我们课程中只讲解一些常用的术语。想要了解更多 kubernetes 术语，请参照官方术语表。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地址：</w:t>
      </w:r>
      <w:r>
        <w:fldChar w:fldCharType="begin"/>
      </w:r>
      <w:r>
        <w:instrText xml:space="preserve"> HYPERLINK "https://kubernetes.io/docs/reference/glossary/?fundamental=true" </w:instrText>
      </w:r>
      <w:r>
        <w:fldChar w:fldCharType="separate"/>
      </w:r>
      <w:r>
        <w:rPr>
          <w:rStyle w:val="25"/>
          <w:rFonts w:hint="eastAsia" w:ascii="思源黑体 CN Normal" w:hAnsi="思源黑体 CN Normal" w:eastAsia="思源黑体 CN Normal" w:cs="思源黑体 CN Normal"/>
        </w:rPr>
        <w:t>https://kubernetes.io/docs/reference/glossary/?fundamental=true</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w:t>
      </w:r>
    </w:p>
    <w:p>
      <w:pPr>
        <w:ind w:firstLine="480"/>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在Kubernetes中，最小的管理元素不是一个个独立的容器，而是Pod,Pod是最小的，管理，创建，计划的最小单元。</w:t>
      </w: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标签其实就一对 key/value ，被关联到对象上，比如Pod；标签的使用我们倾向于能够标示对象的特殊特点，并且对用户而言是有意义的（就是一眼就看出了这个Pod是数据库），但是标签对内核系统是没有直接意义的。标签可以用来划分特定组的对象（比如，所有女的），标签可以在创建一个对象的时候直接给与，也可以在后期随时修改，每一个对象可以拥有多个标签，但是，key值必须是唯一的</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"labels": {</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"key1" : "value1",</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"key2" : "value2"</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w:t>
      </w:r>
    </w:p>
    <w:p>
      <w:pPr>
        <w:pStyle w:val="4"/>
        <w:numPr>
          <w:ilvl w:val="2"/>
          <w:numId w:val="0"/>
        </w:numPr>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rPr>
        <w:t>Namespace</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 是对一组资源和对象的抽象集合，比如可以用来将系统内部的对象划分为不同的项目组或用户组。常见的pods, services, replication controllers和deployments等都是属于某一个namespace的（默认是default），而node, persistentVolumes等则不属于任何namespace。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Namespace常用来隔离不同的用户，比如Kubernetes自带的服务一般运行在kube-system namespace中。</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Replication Controller</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Replication Controller 保证了在所有时间内，都有特定数量的Pod副本正在运行，如果太多了，Replication Controller就杀死几个，如果太少了，Replication Controller会新建几个，和直接创建的pod不同的是，Replication Controller会替换掉那些删除的或者被终止的pod，不管删除的原因是什么（维护阿，更新啊，Replication Controller都不关心）。基于这个理由，我们建议即使是只创建一个pod，我们也要使用Replication Controller。Replication Controller 就像一个进程管理器，监管着不同node上的多个pod,而不是单单监控一个node上的pod，Replication Controller 会委派本地容器来启动一些节点上服务（Kubelet ,Docker）。</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Node</w:t>
      </w:r>
    </w:p>
    <w:p>
      <w:pPr>
        <w:ind w:firstLine="480"/>
        <w:rPr>
          <w:rFonts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t>Node是Pod真正运行的主机，可以物理机，也可以是虚拟机。为了管理Pod，每个Node节点上至少要运行container runtime（比如docker或者rkt）、kubelet和kube-proxy服务。</w:t>
      </w:r>
    </w:p>
    <w:p>
      <w:pPr>
        <w:jc w:val="center"/>
        <w:rPr>
          <w:rFonts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16"/>
                    <a:stretch>
                      <a:fillRect/>
                    </a:stretch>
                  </pic:blipFill>
                  <pic:spPr>
                    <a:xfrm>
                      <a:off x="0" y="0"/>
                      <a:ext cx="6114415" cy="4984750"/>
                    </a:xfrm>
                    <a:prstGeom prst="rect">
                      <a:avLst/>
                    </a:prstGeom>
                  </pic:spPr>
                </pic:pic>
              </a:graphicData>
            </a:graphic>
          </wp:inline>
        </w:drawing>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ReplicaSets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ReplicaSet是下一代复本控制器。ReplicaSet和 Replication Controller之间的唯一区别是现在的选择器支持。Replication Controller只支持基于等式的selector（env=dev或environment!=qa），但ReplicaSet还支持新的，基于集合的selector（version in (v1.0, v2.0)或env notin (dev, qa)）。在试用时官方推荐ReplicaSet。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Pod是平凡的，它门会被创建，也会死掉（生老病死），并且他们是不可复活的。 ReplicationControllers动态的创建和销毁Pods(比如规模扩大或者缩小，或者执行动态更新)。每个pod都由自己的ip，这些IP也随着时间的变化也不能持续依赖。这样就引发了一个问题：如果一些Pods（让我们叫它作后台，后端）提供了一些功能供其它的Pod使用（让我们叫作前台），在kubernete集群中是如何实现让这些前台能够持续的追踪到这些后台的？</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答案是：</w:t>
      </w:r>
      <w:r>
        <w:rPr>
          <w:rFonts w:hint="eastAsia" w:ascii="思源黑体 CN Normal" w:hAnsi="思源黑体 CN Normal" w:eastAsia="思源黑体 CN Normal" w:cs="思源黑体 CN Normal"/>
          <w:b/>
          <w:bCs/>
          <w:szCs w:val="21"/>
        </w:rPr>
        <w:t>Service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 Service 是一个定义了一组Pod的策略的抽象，我们也有时候叫做宏观服务。这些被服务标记的Pod都是（一般）通过label Selector决定的（下面我们会讲到我们为什么需要一个没有label selector的服务）</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举个例子，我们假设后台是一个图形处理的后台，并且由3个副本。这些副本是可以相互替代的，并且前台并需要关心使用的哪一个后台Pod，当这个承载前台请求的pod发生变化时，前台并不需要直到这些变化，或者追踪后台的这些副本，服务是这些去耦</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对于Kubernete原生的应用，Kubernete提供了一个简单的Endpoints API，这个Endpoints api的作用就是当一个服务中的pod发生变化时，Endpoints API随之变化，对于哪些不是原生的程序，Kubernetes提供了一个基于虚拟IP的网桥的服务，这个服务会将请求转发到对应的后台pod。</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Volumes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容器中的磁盘的生命周期是短暂的，这就带来了一系列的问题，第一，当一个容器损坏之后，kubelet 会重启这个容器，但是文件会丢失-这个容器会是一个全新的状态，第二，当很多容器在同一Pod中运行的时候，很多时候需要数据文件的共享。Kubernete Volume解决了这个问题。</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PV/PVC/StorageClass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PersistentVolumeClaim（PVC）是用户存储的请求。 它类似于pod。 Pod消耗节点资源，PVC消耗光伏资源。 荚可以请求特定级别的资源（CPU和内存）。 权利要求可以请求特定的大小和访问模式（例如，可以一旦读/写或只读许多次安装）。</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虽然PersistentVolumeClaims允许用户使用抽象存储资源，但是常见的是，用户需要具有不同属性（如性能）的PersistentVolumes，用于不同的问题。 群集管理员需要能够提供多种不同于PersistentVolumes的PersistentVolumes，而不仅仅是大小和访问模式，而不会使用户了解这些卷的实现细节。 对于这些需求，存在StorageClass资源。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StorageClass为管理员提供了一种描述他们提供的存储的“类”的方法。 不同的类可能映射到服务质量级别，或备份策略，或者由群集管理员确定的任意策略。 Kubernetes本身对于什么类别代表是不言而喻的。 这个概念有时在其他存储系统中称为“配置文件”</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例子</w:t>
      </w:r>
    </w:p>
    <w:p>
      <w:pPr>
        <w:ind w:firstLine="480"/>
        <w:rPr>
          <w:rFonts w:ascii="思源黑体 CN Normal" w:hAnsi="思源黑体 CN Normal" w:eastAsia="思源黑体 CN Normal" w:cs="思源黑体 CN Normal"/>
          <w:szCs w:val="21"/>
        </w:rPr>
      </w:pPr>
      <w:r>
        <w:fldChar w:fldCharType="begin"/>
      </w:r>
      <w:r>
        <w:instrText xml:space="preserve"> HYPERLINK "https://kubernetes.io/docs/user-guide/persistent-volumes/walkthrough/" </w:instrText>
      </w:r>
      <w:r>
        <w:fldChar w:fldCharType="separate"/>
      </w:r>
      <w:r>
        <w:rPr>
          <w:rStyle w:val="27"/>
          <w:rFonts w:hint="eastAsia" w:ascii="思源黑体 CN Normal" w:hAnsi="思源黑体 CN Normal" w:eastAsia="思源黑体 CN Normal" w:cs="思源黑体 CN Normal"/>
          <w:szCs w:val="21"/>
        </w:rPr>
        <w:t>https://kubernetes.io/docs/user-guide/persistent-volumes/walkthrough/</w:t>
      </w:r>
      <w:r>
        <w:rPr>
          <w:rStyle w:val="27"/>
          <w:rFonts w:hint="eastAsia" w:ascii="思源黑体 CN Normal" w:hAnsi="思源黑体 CN Normal" w:eastAsia="思源黑体 CN Normal" w:cs="思源黑体 CN Normal"/>
          <w:szCs w:val="21"/>
        </w:rPr>
        <w:fldChar w:fldCharType="end"/>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Deployment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Deployment为Pod和ReplicaSet提供了一个声明式定义(declarative)方法，用来替代以前的ReplicationController来方便的管理应用。典型的应用场景包括：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定义Deployment来创建Pod和ReplicaSet</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滚动升级和回滚应用</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扩容和缩容</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暂停和继续Deployment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比如一个简单的nginx应用可以定义为：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nginx-deployment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scale deployment nginx-deployment --replicas 10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如果集群支持 horizontal pod autoscaling 的话，还可以为Deployment设置自动扩展：</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autoscale deployment nginx-deployment --min=10 --max=15 --cpu-percent=80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更新镜像也比较简单:</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set image deployment/nginx-deployment nginx=nginx:1.9.1</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回滚：</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rollout undo deployment/nginx-deployment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Secret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Secret解决了密码、token、密钥等敏感数据的配置问题，而不需要把这些敏感数据暴露到镜像或者Pod Spec中。Secret可以以Volume或者环境变量的方式使用。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Secret有三种类型：</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Account：用来访问Kubernetes API，由Kubernetes自动创建，并且会自动挂载到Pod的/run/secrets/kubernetes.io/serviceaccount目录中；</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Opaque：base64编码格式的Secret，用来存储密码、密钥等；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kubernetes.io/dockerconfigjson：用来存储私有docker registry的认证信息。</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StatefulSet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StatefulSet是为了解决有状态服务的问题（对应Deployments和ReplicaSets是为无状态服务而设计），其应用场景包括：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稳定的持久化存储，即Pod重新调度后还是能访问到相同的持久化数据，基于PVC来实现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稳定的网络标志，即Pod重新调度后其PodName和HostName不变，基于Headless Service（即没有Cluster IP的Service）来实现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有序部署，有序扩展，即Pod是有顺序的，在部署或者扩展的时候要依据定义的顺序依次依次进行（即从0到N-1，在下一个Pod运行之前所有之前的Pod必须都是Running和Ready状态），基于init containers来实现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有序收缩，有序删除（即从N-1到0）</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从上面的应用场景可以发现，StatefulSet由以下几个部分组成：</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用于定义网络标志（DNS domain）的Headless Service</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用于创建PersistentVolumes的volumeClaimTemplates</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定义具体应用的StatefulSet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DaemonSet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DaemonSet保证在每个Node上都运行一个容器副本，常用来部署一些集群的日志、监控或者其他系统管理应用。典型的应用包括：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日志收集，比如fluentd，logstash等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系统监控，比如Prometheus Node Exporter，collectd，New Relic agent，Ganglia gmond等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系统程序，比如kube-proxy, kube-dns, glusterd, ceph等</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 Account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account是为了方便Pod里面的进程调用Kubernetes API或其他外部服务而设计的。</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CronJob</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CronJob即定时任务，就类似于Linux系统的crontab，在指定的时间周期运行指定的任务。在Kubernetes 1.5，使用CronJob需要开启batch/v2alpha1 API，即–runtime-config=batch/v2alpha1。</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Job</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Job负责批量处理短暂的一次性任务 (short lived one-off tasks)，即仅执行一次的任务，它保证批处理任务的一个或多个Pod成功结束。</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Kubernetes支持以下几种Job：</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非并行Job：通常创建一个Pod直至其成功结束</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固定结束次数的Job：设置.spec.completions，创建多个Pod，直到.spec.completions个Pod成功结束</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带有工作队列的并行Job：设置.spec.Parallelism但不设置.spec.completions，当所有Pod结束并且至少一个成功时，Job就认为是成功</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Security Context 和 PSP</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Security Context的目的是限制不可信容器的行为，保护系统和其他容器不受其影响。</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Kubernetes提供了三种配置Security Context的方法：</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Container-level Security Context：仅应用到指定的容器</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Pod-level Security Context：应用到Pod内所有容器以及Volume</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Policies（PSP）：应用到集群内部所有Pod以及Volume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Policies（PSP）是集群级的Pod安全策略，自动为集群内的Pod和Volume设置Security Context。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使用PSP需要API Server开启extensions/v1beta1/podsecuritypolicy，并且配置PodSecurityPolicyadmission控制器。</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Resource Quotas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资源配额（Resource Quotas）是用来限制用户资源用量的一种机制。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它的工作原理为：</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资源配额应用在Namespace上，并且每个Namespace最多只能有一个ResourceQuota对象</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开启计算资源配额后，创建容器时必须配置计算资源请求或限制（也可以用LimitRange设置默认值）</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用户超额后禁止创建新的资源</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Network Policy</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Network Policy提供了基于策略的网络控制，用于隔离应用并减少攻击面。它使用标签选择器模拟传统的分段网络，并通过策略控制它们之间的流量以及来自外部的流量。</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在使用Network Policy之前，需要注意：</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apiserver开启extensions/v1beta1/networkpolicies</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网络插件要支持Network Policy，如Calico、Romana、Weave Net和trireme等</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Ingress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通常情况下，service和pod的IP仅可在集群内部访问。集群外部的请求需要通过负载均衡转发到service在Node上暴露的NodePort上，然后再由kube-proxy将其转发给相关的Pod。</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而Ingress就是为进入集群的请求提供路由规则的集合，如下图所示</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18225" cy="109029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Ingress可以给service提供集群外部访问的URL、负载均衡、SSL终止、HTTP路由等。为了配置这些Ingress规则，集群管理员需要部署一个Ingress controller，它监听Ingress和service的变化，并根据规则配置负载均衡并提供访问入口。</w:t>
      </w: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rPr>
        <w:t>ThirdPartyResources是一种无需改变代码就可以扩展Kubernetes API的机制，可以用来管理自定义对象。</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ConfigMap</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ConfigMap用于保存配置数据的键值对，可以用来保存单个属性，也可以用来保存配置文件。ConfigMap跟secret很类似，但它可以更方便地处理不包含敏感信息的字符串。</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PodPreset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PodPreset用来给指定标签的Pod注入额外的信息，如环境变量、存储卷等。这样，Pod模板就不需要为每个Pod都显式设置重复的信息。</w:t>
      </w:r>
    </w:p>
    <w:p>
      <w:pPr>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入门</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在了解了 kubernetes 的一些核心概念和名词术语后，本章节中我们深入学习下 kubernetes 的集群架构及环境搭建以及运行一个简单 docker 容器。</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在学习下面的章节前，希望大家掌握以下知识和准备以下环境：</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操作系统原理</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常用命令</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容器原理及基本操作</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一台可以上网的电脑，Mac/Windows/Linux 皆可</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Docker</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集群架构方案</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18"/>
                    <a:stretch>
                      <a:fillRect/>
                    </a:stretch>
                  </pic:blipFill>
                  <pic:spPr>
                    <a:xfrm>
                      <a:off x="0" y="0"/>
                      <a:ext cx="6106160" cy="2818130"/>
                    </a:xfrm>
                    <a:prstGeom prst="rect">
                      <a:avLst/>
                    </a:prstGeom>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kubernetes集群架构</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集群组件：</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一个高可用的K/V键值对存储和服务发现系统</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实现夸主机的容器网络的通信</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提供kubernetes集群的API调用</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确保集群服务</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调度容器，分配到Node</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在Node节点上按照配置文件中定义的容器规格启动容器</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提供网络代理服务</w:t>
      </w:r>
    </w:p>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Kubernetes 集群部署方案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如下是集群部署策略，1个master + 2个node。存储集群etcd是单点集群（真实环境不推荐此做法，需要集群）。网络使用的是flannel虚拟二次网络。</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19"/>
                    <a:stretch>
                      <a:fillRect/>
                    </a:stretch>
                  </pic:blipFill>
                  <pic:spPr>
                    <a:xfrm>
                      <a:off x="0" y="0"/>
                      <a:ext cx="6115685" cy="3608705"/>
                    </a:xfrm>
                    <a:prstGeom prst="rect">
                      <a:avLst/>
                    </a:prstGeom>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K8s集群部署架构</w:t>
      </w:r>
    </w:p>
    <w:p>
      <w:pPr>
        <w:ind w:firstLine="49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Kubernetes具有完备的集群管理能力：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包括多层次的安全防护和准入机制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多租户应用支撑能力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透明的服务注册和服务发现机制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内建智能负载均衡器</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强大的故障发现和自我修复能力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服务滚动升级和在线扩容能力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可扩展的资源自动调度机制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以及多粒度的资源管理能力</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同时，kubernetes提供了完善的管理工具，这些工具涵盖了包括开发、部署测试、运维监控在内的各个环节。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在kubernetes中，service（服务）是分布式集群架构的核心，一个service对象拥有如下关键特征：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拥有一个唯一指定的名字（比如mysql-service）。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拥有一个虚拟IP（Cluster IP、service IP或VIP）和端口号。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能够提供某种远程服务能力。</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被映射到了提供这种服务能力的一组容器应用上。</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Kubernetes.io开发了一个交互式教程，通过WEB浏览器就能使用预先部署好的一个Kubernetes集群，快速体验kubernetes的功能和应用场景。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链接：</w:t>
      </w:r>
      <w:r>
        <w:fldChar w:fldCharType="begin"/>
      </w:r>
      <w:r>
        <w:instrText xml:space="preserve"> HYPERLINK "https://kubernetes.io/docs/tutorials/kubernetes-basics/" </w:instrText>
      </w:r>
      <w:r>
        <w:fldChar w:fldCharType="separate"/>
      </w:r>
      <w:r>
        <w:rPr>
          <w:rStyle w:val="25"/>
          <w:rFonts w:hint="eastAsia" w:ascii="思源黑体 CN Normal" w:hAnsi="思源黑体 CN Normal" w:eastAsia="思源黑体 CN Normal" w:cs="思源黑体 CN Normal"/>
        </w:rPr>
        <w:t>https://kubernetes.io/docs/tutorials/kubernetes-basics/</w:t>
      </w:r>
      <w:r>
        <w:rPr>
          <w:rStyle w:val="25"/>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K8s官方下载地址：</w:t>
      </w:r>
      <w:r>
        <w:fldChar w:fldCharType="begin"/>
      </w:r>
      <w:r>
        <w:instrText xml:space="preserve"> HYPERLINK "https://github.com/kubernetes" </w:instrText>
      </w:r>
      <w:r>
        <w:fldChar w:fldCharType="separate"/>
      </w:r>
      <w:r>
        <w:rPr>
          <w:rStyle w:val="25"/>
          <w:rFonts w:hint="eastAsia" w:ascii="思源黑体 CN Normal" w:hAnsi="思源黑体 CN Normal" w:eastAsia="思源黑体 CN Normal" w:cs="思源黑体 CN Normal"/>
        </w:rPr>
        <w:t>https://github.com/kubernetes</w:t>
      </w:r>
      <w:r>
        <w:rPr>
          <w:rStyle w:val="25"/>
          <w:rFonts w:hint="eastAsia" w:ascii="思源黑体 CN Normal" w:hAnsi="思源黑体 CN Normal" w:eastAsia="思源黑体 CN Normal" w:cs="思源黑体 CN Normal"/>
        </w:rPr>
        <w:fldChar w:fldCharType="end"/>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6116320" cy="2466340"/>
                    </a:xfrm>
                    <a:prstGeom prst="rect">
                      <a:avLst/>
                    </a:prstGeom>
                    <a:noFill/>
                    <a:ln>
                      <a:noFill/>
                    </a:ln>
                  </pic:spPr>
                </pic:pic>
              </a:graphicData>
            </a:graphic>
          </wp:inline>
        </w:drawing>
      </w:r>
    </w:p>
    <w:p>
      <w:pPr>
        <w:ind w:firstLine="493"/>
        <w:rPr>
          <w:rFonts w:ascii="思源黑体 CN Normal" w:hAnsi="思源黑体 CN Normal" w:eastAsia="思源黑体 CN Normal" w:cs="思源黑体 CN Normal"/>
          <w:b/>
          <w:bCs/>
        </w:rPr>
      </w:pPr>
    </w:p>
    <w:p>
      <w:pPr>
        <w:ind w:firstLine="575"/>
        <w:rPr>
          <w:rFonts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环境准备</w:t>
      </w:r>
    </w:p>
    <w:p>
      <w:pPr>
        <w:ind w:firstLine="493"/>
        <w:rPr>
          <w:rFonts w:ascii="思源黑体 CN Normal" w:hAnsi="思源黑体 CN Normal" w:eastAsia="思源黑体 CN Normal" w:cs="思源黑体 CN Normal"/>
          <w:b/>
          <w:bCs/>
        </w:rPr>
      </w:pPr>
    </w:p>
    <w:tbl>
      <w:tblPr>
        <w:tblStyle w:val="31"/>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节点</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ip 地址</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master</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192.168.100.246</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node1</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192.168.100.247</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node2</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192.168.100.248</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harbor</w:t>
            </w:r>
          </w:p>
        </w:tc>
        <w:tc>
          <w:tcPr>
            <w:tcW w:w="2693"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b/>
                <w:bCs/>
                <w:strike/>
                <w:color w:val="FF0000"/>
                <w:kern w:val="0"/>
                <w:sz w:val="20"/>
                <w:szCs w:val="21"/>
                <w:lang w:bidi="ar"/>
              </w:rPr>
              <w:t>192.168.100.241</w:t>
            </w:r>
          </w:p>
        </w:tc>
        <w:tc>
          <w:tcPr>
            <w:tcW w:w="3295"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CentOS 7.3-x86_64</w:t>
            </w:r>
          </w:p>
        </w:tc>
      </w:tr>
    </w:tbl>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集群详情</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OS：CentOS Linux release 7.3.1611 (Core) 3.10.0-514.el7.x86_64</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1.6.0+（最低的版本要求是1.6）</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Docker：建议使用 Docker CE</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0.7.1 vxlan或者host-gw 网络</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 认证通信 (所有组件，如 etcd、kubernetes master 和 node)</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RBAC 授权</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TLS BootStrapping</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kubedns、dashboard、heapster(influxdb、grafana)、EFK(elasticsearch、fluentd、kibana) 集群插件</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私有docker镜像仓库harbor（请自行部署，harbor提供离线安装包，直接使用docker-compose启动即可），不会的请参官文档：</w:t>
      </w:r>
    </w:p>
    <w:p>
      <w:pPr>
        <w:pStyle w:val="37"/>
        <w:ind w:left="420" w:firstLine="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安装文档：</w:t>
      </w:r>
      <w:r>
        <w:fldChar w:fldCharType="begin"/>
      </w:r>
      <w:r>
        <w:instrText xml:space="preserve"> HYPERLINK "https://github.com/goharbor/harbor/blob/master/docs/installation_guide.md" </w:instrText>
      </w:r>
      <w:r>
        <w:fldChar w:fldCharType="separate"/>
      </w:r>
      <w:r>
        <w:rPr>
          <w:rStyle w:val="27"/>
          <w:rFonts w:hint="eastAsia" w:ascii="思源黑体 CN Normal" w:hAnsi="思源黑体 CN Normal" w:eastAsia="思源黑体 CN Normal" w:cs="思源黑体 CN Normal"/>
        </w:rPr>
        <w:t>https://github.com/goharbor/harbor/blob/master/docs/installation_guide.md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https访问：</w:t>
      </w:r>
      <w:r>
        <w:fldChar w:fldCharType="begin"/>
      </w:r>
      <w:r>
        <w:instrText xml:space="preserve"> HYPERLINK "https://github.com/goharbor/harbor/blob/master/docs/configure_https.md" </w:instrText>
      </w:r>
      <w:r>
        <w:fldChar w:fldCharType="separate"/>
      </w:r>
      <w:r>
        <w:rPr>
          <w:rStyle w:val="27"/>
          <w:rFonts w:hint="eastAsia" w:ascii="思源黑体 CN Normal" w:hAnsi="思源黑体 CN Normal" w:eastAsia="思源黑体 CN Normal" w:cs="思源黑体 CN Normal"/>
        </w:rPr>
        <w:t>https://github.com/goharbor/harbor/blob/master/docs/configure_https.md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环境说明</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在下面的步骤中，我们将在三台CentOS系统的物理机上部署具有三个节点的kubernetes1.12.3集群。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角色分配如下：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r>
        <w:rPr>
          <w:rFonts w:hint="eastAsia" w:ascii="思源黑体 CN Normal" w:hAnsi="思源黑体 CN Normal" w:eastAsia="思源黑体 CN Normal" w:cs="思源黑体 CN Normal"/>
          <w:strike/>
          <w:color w:val="FF0000"/>
        </w:rPr>
        <w:t>192.168.100.241</w:t>
      </w:r>
      <w:r>
        <w:rPr>
          <w:rFonts w:hint="eastAsia" w:ascii="思源黑体 CN Normal" w:hAnsi="思源黑体 CN Normal" w:eastAsia="思源黑体 CN Normal" w:cs="思源黑体 CN Normal"/>
        </w:rPr>
        <w:t>，为私有镜像仓库，请替换为公共仓库或你自己的镜像仓库地址。</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b/>
          <w:bCs/>
          <w:strike/>
          <w:color w:val="FF0000"/>
        </w:rPr>
        <w:t>192.168.100.246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r>
        <w:rPr>
          <w:rFonts w:hint="eastAsia" w:ascii="思源黑体 CN Normal" w:hAnsi="思源黑体 CN Normal" w:eastAsia="思源黑体 CN Normal" w:cs="思源黑体 CN Normal"/>
          <w:strike/>
          <w:color w:val="FF0000"/>
        </w:rPr>
        <w:t>192.168.100.247</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strike/>
          <w:color w:val="FF0000"/>
        </w:rPr>
        <w:t>192.168.100.248</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b/>
          <w:bCs/>
          <w:strike/>
          <w:color w:val="FF0000"/>
        </w:rPr>
        <w:t>192.168.100.246</w:t>
      </w:r>
      <w:r>
        <w:rPr>
          <w:rFonts w:hint="eastAsia" w:ascii="思源黑体 CN Normal" w:hAnsi="思源黑体 CN Normal" w:eastAsia="思源黑体 CN Normal" w:cs="思源黑体 CN Normal"/>
        </w:rPr>
        <w:t xml:space="preserve"> 这台主机 master 和 node 复用。所有生成证书、执行 kubectl 命令的操作都在这台节点上执行。一旦 node 加入到 kubernetes 集群之后就不需要再登陆node节点了。</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本文档介绍使用二进制部署最新 kubernetes v1.12.3 集群的所有步骤，而不是使用 kubeadm 等自动化方式来部署集群。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在部署的过程中，将详细列出各组件的启动参数，它们的含义和可能遇到的问题。</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部署完成后，你将理解系统各组件的交互原理，进而能快速解决实际问题。</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所以本文档主要适合于那些有一定 kubernetes 基础，想通过一步步部署的方式来学习和了解系统配置、运行原理的人。</w:t>
      </w:r>
    </w:p>
    <w:p>
      <w:pPr>
        <w:ind w:firstLine="48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提醒</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本文档适用于 CentOS 7.x、Ubuntu 18.x 及以上版本系统</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由于启用了 TLS 双向认证、RBAC 授权等严格的安全机制，建议从头开始部署，而不要从中间开始，否则可能会认证、授权等失败！</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部署过程中需要有很多证书的操作，请大家耐心操作，不明白的操作可以参考本书中的其他章节的解释。</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该部署操作仅是搭建成了一个可用 kubernetes 集群，而很多地方还需要进行优化，heapster 插件、EFK 插件不一定会用于真实的生产环境中，但是通过部署这些插件，可以让大家了解到如何部署应用到集群上。</w:t>
      </w:r>
    </w:p>
    <w:p>
      <w:pPr>
        <w:pStyle w:val="37"/>
        <w:ind w:firstLine="0"/>
        <w:jc w:val="left"/>
        <w:rPr>
          <w:rFonts w:ascii="思源黑体 CN Normal" w:hAnsi="思源黑体 CN Normal" w:eastAsia="思源黑体 CN Normal" w:cs="思源黑体 CN Normal"/>
        </w:rPr>
      </w:pPr>
    </w:p>
    <w:p>
      <w:pPr>
        <w:pBdr>
          <w:bottom w:val="single" w:color="auto" w:sz="4" w:space="0"/>
        </w:pBdr>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特别提醒</w:t>
      </w:r>
    </w:p>
    <w:p>
      <w:pPr>
        <w:rPr>
          <w:rFonts w:ascii="思源黑体 CN Normal" w:hAnsi="思源黑体 CN Normal" w:eastAsia="思源黑体 CN Normal" w:cs="思源黑体 CN Normal"/>
          <w:b/>
          <w:sz w:val="28"/>
          <w:szCs w:val="28"/>
        </w:rPr>
      </w:pPr>
    </w:p>
    <w:p>
      <w:pPr>
        <w:pStyle w:val="37"/>
        <w:ind w:firstLine="0"/>
        <w:jc w:val="left"/>
        <w:rPr>
          <w:rFonts w:eastAsia="思源黑体 CN Normal"/>
          <w:b/>
          <w:bCs/>
          <w:color w:val="FF0000"/>
          <w:highlight w:val="lightGray"/>
        </w:rPr>
      </w:pPr>
      <w:r>
        <w:rPr>
          <w:rFonts w:hint="eastAsia" w:eastAsia="思源黑体 CN Normal"/>
          <w:b/>
          <w:bCs/>
          <w:color w:val="FF0000"/>
          <w:highlight w:val="lightGray"/>
        </w:rPr>
        <w:t>有同学没有按照老师的k8s版本（1.12.3）安装，自己升级了版本；有些地方k8s升级后官方默认功能做了调整，比如</w:t>
      </w:r>
      <w:r>
        <w:rPr>
          <w:rFonts w:hint="eastAsia" w:eastAsia="思源黑体 CN Normal"/>
          <w:b/>
          <w:bCs/>
          <w:color w:val="FF0000"/>
          <w:highlight w:val="lightGray"/>
          <w:u w:val="single"/>
        </w:rPr>
        <w:t xml:space="preserve">kube-apiserver中的1.14版本 不支持Initializers插件 </w:t>
      </w:r>
      <w:r>
        <w:rPr>
          <w:rFonts w:hint="eastAsia" w:eastAsia="思源黑体 CN Normal"/>
          <w:b/>
          <w:bCs/>
          <w:color w:val="FF0000"/>
          <w:highlight w:val="lightGray"/>
        </w:rPr>
        <w:t>等......；</w:t>
      </w:r>
    </w:p>
    <w:p>
      <w:pPr>
        <w:pStyle w:val="37"/>
        <w:pBdr>
          <w:bottom w:val="single" w:color="auto" w:sz="4" w:space="0"/>
        </w:pBdr>
        <w:ind w:firstLine="0"/>
        <w:jc w:val="left"/>
        <w:rPr>
          <w:rFonts w:eastAsia="思源黑体 CN Normal"/>
          <w:b/>
          <w:bCs/>
          <w:color w:val="FF0000"/>
          <w:highlight w:val="lightGray"/>
        </w:rPr>
      </w:pPr>
      <w:r>
        <w:rPr>
          <w:rFonts w:hint="eastAsia" w:eastAsia="思源黑体 CN Normal"/>
          <w:b/>
          <w:bCs/>
          <w:color w:val="FF0000"/>
          <w:highlight w:val="lightGray"/>
        </w:rPr>
        <w:t>由于k8s升级和功能迭代快，所以同学们如果必要请不要自行升级版本，自行升级将可能导致参照文档安装提示报错。</w:t>
      </w:r>
    </w:p>
    <w:p>
      <w:pPr>
        <w:pStyle w:val="37"/>
        <w:pBdr>
          <w:bottom w:val="single" w:color="auto" w:sz="4" w:space="0"/>
        </w:pBdr>
        <w:ind w:firstLine="0"/>
        <w:jc w:val="left"/>
        <w:rPr>
          <w:rFonts w:eastAsia="思源黑体 CN Normal"/>
          <w:b/>
          <w:bCs/>
          <w:color w:val="FF0000"/>
          <w:highlight w:val="lightGray"/>
        </w:rPr>
      </w:pPr>
    </w:p>
    <w:p>
      <w:pPr>
        <w:pStyle w:val="37"/>
        <w:ind w:firstLine="0"/>
        <w:jc w:val="left"/>
        <w:rPr>
          <w:rFonts w:eastAsia="思源黑体 CN Normal"/>
          <w:b/>
          <w:bCs/>
          <w:color w:val="FF0000"/>
          <w:highlight w:val="lightGray"/>
        </w:rPr>
      </w:pPr>
    </w:p>
    <w:p>
      <w:pPr>
        <w:pStyle w:val="37"/>
        <w:pBdr>
          <w:bottom w:val="single" w:color="auto" w:sz="4" w:space="0"/>
        </w:pBdr>
        <w:ind w:firstLine="0"/>
        <w:jc w:val="left"/>
        <w:rPr>
          <w:rFonts w:eastAsia="思源黑体 CN Normal"/>
          <w:b/>
          <w:bCs/>
          <w:color w:val="FF0000"/>
          <w:highlight w:val="lightGray"/>
        </w:rPr>
      </w:pPr>
      <w:r>
        <w:rPr>
          <w:rFonts w:hint="eastAsia" w:eastAsia="思源黑体 CN Normal"/>
          <w:b/>
          <w:bCs/>
          <w:color w:val="FF0000"/>
          <w:highlight w:val="lightGray"/>
        </w:rPr>
        <w:t xml:space="preserve">文档需要根据个人环境修改的地方都用 </w:t>
      </w:r>
      <w:r>
        <w:rPr>
          <w:rFonts w:hint="eastAsia" w:eastAsia="思源黑体 CN Normal"/>
          <w:b/>
          <w:bCs/>
          <w:strike/>
          <w:color w:val="FF0000"/>
          <w:highlight w:val="lightGray"/>
        </w:rPr>
        <w:t>中划线</w:t>
      </w:r>
      <w:r>
        <w:rPr>
          <w:rFonts w:hint="eastAsia" w:eastAsia="思源黑体 CN Normal"/>
          <w:b/>
          <w:bCs/>
          <w:color w:val="FF0000"/>
          <w:highlight w:val="lightGray"/>
        </w:rPr>
        <w:t xml:space="preserve"> +【粗体 or 标红】表示，大家看到这种信息的时候记得修改，务必不能使用文档相同的信息。。。。。。</w:t>
      </w:r>
    </w:p>
    <w:p>
      <w:pPr>
        <w:jc w:val="left"/>
        <w:rPr>
          <w:rFonts w:ascii="思源黑体 CN Normal" w:hAnsi="思源黑体 CN Normal" w:eastAsia="思源黑体 CN Normal" w:cs="思源黑体 CN Normal"/>
        </w:rPr>
      </w:pPr>
    </w:p>
    <w:p>
      <w:pPr>
        <w:jc w:val="left"/>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组件版本和配置策略</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1.12.3</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18.09.0-ce</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0.10.0</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(influxdb、grafana)</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(elasticsearch、fluentd、kibana)</w:t>
      </w:r>
    </w:p>
    <w:p>
      <w:pPr>
        <w:pStyle w:val="37"/>
        <w:numPr>
          <w:ilvl w:val="0"/>
          <w:numId w:val="19"/>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p>
    <w:p>
      <w:pPr>
        <w:pStyle w:val="37"/>
        <w:numPr>
          <w:ilvl w:val="0"/>
          <w:numId w:val="20"/>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w:t>
      </w:r>
    </w:p>
    <w:p>
      <w:pPr>
        <w:pStyle w:val="37"/>
        <w:numPr>
          <w:ilvl w:val="0"/>
          <w:numId w:val="20"/>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w:t>
      </w:r>
    </w:p>
    <w:p>
      <w:pPr>
        <w:ind w:firstLine="480"/>
        <w:jc w:val="left"/>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主要配置策略</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使用节点本地 nginx 4 层透明代理实现高可用；</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 8080 和匿名访问；</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在安全端口 6443 接收 https 请求；</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严格的认证和授权策略 (x509、token、RBAC)；</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bootstrap token 认证，支持 kubelet TLS bootstrapping；</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https 访问 kubelet、etcd，加密通信；</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关闭非安全端口，在安全端口 10252 接收 https 请求；</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kubelet 证书签名请求 (CSR)，证书过期后自动轮转；</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 controller 使用自己的 ServiceAccount 访问 apiserver；</w:t>
      </w:r>
    </w:p>
    <w:p>
      <w:pPr>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23"/>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0"/>
          <w:numId w:val="24"/>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kubeadm 动态创建 bootstrap token，而不是在 apiserver 中静态配置；</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TLS bootstrap 机制自动生成 client 和 server 证书，过期后自动轮转；</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KubeletConfiguration 类型的 JSON 文件配置主要参数；</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关闭只读端口，在安全端口 10250 接收 https 请求，对请求进行认证和授权，拒绝匿名访问和非授权访问；</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KubeProxyConfiguration 类型的 JSON 文件配置主要参数；</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ipvs 代理模式；</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集群插件：</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DNS：使用功能、性能更好的 coredns；</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Dashboard：支持登录认证；</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Metric：heapster、metrics-server，使用 https 访问 kubelet 安全端口；</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Log：Elasticsearch、Fluend、Kibana；</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Registry 镜像库：docker-registry、harbor；</w:t>
      </w:r>
    </w:p>
    <w:p>
      <w:pPr>
        <w:ind w:firstLine="480"/>
        <w:rPr>
          <w:rFonts w:ascii="思源黑体 CN Normal" w:hAnsi="思源黑体 CN Normal" w:eastAsia="思源黑体 CN Normal" w:cs="思源黑体 CN Normal"/>
        </w:rPr>
      </w:pPr>
    </w:p>
    <w:p>
      <w:pPr>
        <w:ind w:firstLine="480"/>
        <w:rPr>
          <w:rStyle w:val="27"/>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harbor私有镜像仓库：参考：</w:t>
      </w:r>
      <w:r>
        <w:fldChar w:fldCharType="begin"/>
      </w:r>
      <w:r>
        <w:instrText xml:space="preserve"> HYPERLINK "https://github.com/goharbor/harbor" </w:instrText>
      </w:r>
      <w:r>
        <w:fldChar w:fldCharType="separate"/>
      </w:r>
      <w:r>
        <w:rPr>
          <w:rStyle w:val="27"/>
          <w:rFonts w:hint="eastAsia" w:ascii="思源黑体 CN Normal" w:hAnsi="思源黑体 CN Normal" w:eastAsia="思源黑体 CN Normal" w:cs="思源黑体 CN Normal"/>
        </w:rPr>
        <w:t>https://github.com/goharbor/harbor</w:t>
      </w:r>
      <w:r>
        <w:rPr>
          <w:rStyle w:val="27"/>
          <w:rFonts w:hint="eastAsia" w:ascii="思源黑体 CN Normal" w:hAnsi="思源黑体 CN Normal" w:eastAsia="思源黑体 CN Normal" w:cs="思源黑体 CN Normal"/>
        </w:rPr>
        <w:fldChar w:fldCharType="end"/>
      </w:r>
    </w:p>
    <w:p>
      <w:pPr>
        <w:ind w:firstLine="420" w:firstLineChars="20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0" w:name="_系统初始化和全局变量"/>
      <w:bookmarkEnd w:id="0"/>
      <w:bookmarkStart w:id="1" w:name="_创建_TLS_证书和秘钥"/>
      <w:r>
        <w:rPr>
          <w:rFonts w:hint="eastAsia" w:ascii="思源黑体 CN Normal" w:hAnsi="思源黑体 CN Normal" w:eastAsia="思源黑体 CN Normal" w:cs="思源黑体 CN Normal"/>
        </w:rPr>
        <w:t>系统初始化和全局变量</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集群机器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b/>
          <w:bCs/>
          <w:strike/>
          <w:color w:val="FF0000"/>
        </w:rPr>
        <w:t>192.168.100.246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b/>
          <w:bCs/>
          <w:strike/>
          <w:color w:val="FF0000"/>
        </w:rPr>
        <w:t>192.168.100.247</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b/>
          <w:bCs/>
          <w:strike/>
          <w:color w:val="FF0000"/>
        </w:rPr>
        <w:t>192.168.100.248</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请提前在 VirtualBox 中安装三台基于 centos 7 镜像的虚拟机，本文档中的 etcd 集群、master 节点、worker 节点均使用这三台机器。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需要在所有机器上执行本文档的初始化命令；</w:t>
      </w:r>
    </w:p>
    <w:p>
      <w:pPr>
        <w:pStyle w:val="37"/>
        <w:numPr>
          <w:ilvl w:val="0"/>
          <w:numId w:val="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需要使用具有 root 权限的账号执行这些命令。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主机名</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设置永久主机名称，然后重新登录: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hostnamectl set-hostname master # 将 master 替换为当前主机名</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设置的主机名保存在 /etc/hostname 文件中；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DNS 不支持解析主机名称，则需要修改每台机器的 /etc/hosts 文件，添加主机名和 IP 的对应关系：</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&gt;&gt; /etc/hosts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 xml:space="preserve"> 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 xml:space="preserve"> 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 xml:space="preserve"> node2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EOF </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 docker 账户</w:t>
      </w:r>
    </w:p>
    <w:p>
      <w:pPr>
        <w:ind w:firstLine="480"/>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rPr>
        <w:t>在每台机器上添加 docker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useradd -m docker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无密码 ssh 登录其它节点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节点上执行，然后远程分发文件和执行命令，所以需要添加该节点到其它节点的 ssh 信任关系。</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master 可以无密码登录所有节点的 root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ssh-keygen -t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root@node2</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将可执行文件路径 /opt/k8s/bin 添加到 PATH 变量中</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echo 'PATH=/opt/k8s/bin:$PATH' &gt;&gt;/root/.bashrc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lang w:val="en-US" w:eastAsia="zh-CN"/>
        </w:rPr>
        <w:t>s</w:t>
      </w:r>
      <w:r>
        <w:rPr>
          <w:rFonts w:hint="eastAsia" w:ascii="思源黑体 CN Normal" w:hAnsi="思源黑体 CN Normal" w:eastAsia="思源黑体 CN Normal" w:cs="思源黑体 CN Normal"/>
          <w:color w:val="393A34"/>
          <w:spacing w:val="3"/>
          <w:kern w:val="0"/>
          <w:sz w:val="20"/>
          <w:szCs w:val="20"/>
        </w:rPr>
        <w:t>ource /root/.bashrc</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CentOS: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ntpdate ntp ipvsadm ipset jq iptables curl sysstat libseccomp wget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Ubuntu:</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apt-get install -y conntrack ipvsadm ntp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ntp 保证各机器系统时间同步；</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2" w:name="_关闭防火墙"/>
      <w:bookmarkEnd w:id="2"/>
      <w:r>
        <w:rPr>
          <w:rFonts w:hint="eastAsia" w:ascii="思源黑体 CN Normal" w:hAnsi="思源黑体 CN Normal" w:eastAsia="思源黑体 CN Normal" w:cs="思源黑体 CN Normal"/>
        </w:rPr>
        <w:t>关闭防火墙</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如果开启了 swap 分区，kubelet 会启动失败(可以通过将参数 --fail-swap-on 设置为 false 来忽略 swap on)，故需要在每台机器上关闭 swap 分区。同时注释 /etc/fstab 中相应的条目，防止开机自动挂载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 swap / s/^\(.*\)$/#\1/g' /etc/fstab</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SELinux，否则后续 K8S 挂载目录时可能报错 Permission denied：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's/^SELINUX=.*/SELINUX=disabled/' /etc/selinux/config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dnsmasq（可选）</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系统开启了 dnsmasq 后(如 GUI 环境)，将系统 DNS Server 设置为 127.0.0.1，这会导致 docker 容器无法解析域名，需要关闭它：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dnsmasq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dnsmasq</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加载内核模块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ip_vs_rr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br_netfilter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优化内核参数</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color w:val="FF0000"/>
          <w:sz w:val="20"/>
          <w:szCs w:val="20"/>
        </w:rPr>
        <w:t>这一步如果执行有一些报错不用理会，继续往下执行。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net.bridge.bridge-nf-call-ip6tables=1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fs.inotify.max_user_instances=8192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fs.inotify.max_user_watches=1048576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fs.file-max=52706963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fs.nr_open=52706963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net.ipv6.conf.all.disable_ipv6=1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net.netfilter.nf_conntrack_max=2310720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kubernetes.conf  /etc/sysctl.d/kubernetes.conf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sysctl -p /etc/sysctl.d/kubernetes.conf</w:t>
      </w:r>
    </w:p>
    <w:p>
      <w:pPr>
        <w:pStyle w:val="37"/>
        <w:numPr>
          <w:ilvl w:val="0"/>
          <w:numId w:val="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必须关闭 tcp_tw_recycle，否则和 NAT 冲突，会导致服务不通；</w:t>
      </w:r>
    </w:p>
    <w:p>
      <w:pPr>
        <w:pStyle w:val="37"/>
        <w:numPr>
          <w:ilvl w:val="0"/>
          <w:numId w:val="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IPV6，防止触发 docker BUG；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设置系统时区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调整系统 TimeZone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set-timezone Asia/Shanghai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将当前的 UTC 时间写入硬件时钟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set-local-rtc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重启依赖于系统时间的服务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restart rsyslog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crond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更新系统时间（可选）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ntpdate cn.pool.ntp.org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关闭无关的服务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postfix &amp;&amp; systemctl disable postfix</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rsyslogd 和 systemd journal</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systemd 的 journald 是 Centos 7 缺省的日志记录工具，它记录了所有系统、内核、Service Unit 的日志。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相比 systemd，journald 记录的日志有如下优势：</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可以记录到内存或文件系统；(默认记录到内存，对应的位置为 /run/log/jounal)</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可以限制占用的磁盘空间、保证磁盘剩余空间；</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可以限制日志文件大小、保存的时间；</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journald 默认将日志转发给 rsyslog，这会导致日志写了多份，/var/log/messages 中包含了太多无关日志，不方便后续查看，同时也影响系统性能。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/var/log/journal # 持久化保存日志的目录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/etc/systemd/journald.conf.d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/etc/systemd/journald.conf.d/99-prophet.conf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持久化保存到磁盘</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Storage=persistent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压缩历史日志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Compress=yes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SyncIntervalSec=5m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RateLimitInterval=30s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RateLimitBurst=1000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最大占用空间 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SystemMaxUse=10G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单日志文件最大 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SystemMaxFileSize=200M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日志保存时间 2 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MaxRetentionSec=2week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不将日志转发到 syslog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ForwardToSyslog=no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systemd-journald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创建相关目录</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-p  /opt/k8s/{bin,work} /etc/{kubernetes,etcd}/cert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升级内核（可选）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rpm -Uvh http://www.elrepo.org/elrepo-release-7.0-3.el7.elrepo.noarch.rpm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安装完成后检查 /boot/grub2/grub.cfg 中对应内核 menuentry 中是否包含 initrd16 配置，如果没有，再安装一次！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-y kernel-lt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设置开机从新内核启动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grub2-set-default 0</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安装内核源文件（可选，在升级完内核并重启机器后执行）: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yum erase kernel-headers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kernel-lt-devel-$(uname -r) kernel-lt-headers-$(uname -r)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NUMA（可选）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/etc/default/grub{,.bak}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vim /etc/default/grub # 在 GRUB_CMDLINE_LINUX 一行添加 `numa=off` 参数，如下所示：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diff /etc/default/grub.bak /etc/default/grub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6c6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&lt; GRUB_CMDLINE_LINUX="crashkernel=auto rd.lvm.lv=centos/root rhgb quiet"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&gt; GRUB_CMDLINE_LINUX="crashkernel=auto rd.lvm.lv=centos/root rhgb quiet numa=off"</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重新生成 grub2 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/boot/grub2/grub.cfg{,.bak}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grub2-mkconfig -o /boot/grub2/grub.cfg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检查系统内核和模块是否适合运行 docker (仅适用于 linux 系统)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https://raw.githubusercontent.com/docker/docker/master/contrib/check-config.sh &gt; check-config.sh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bash ./check-config.sh</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分发集群环境变量定义脚本（扩容时不需要执行该步骤）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后续的部署步骤将使用 environment.sh（文件在gitlab附件中） 文件中定义的全局环境变量，请根据自己的机器、网络情况修改：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然后，把全局变量定义脚本拷贝到所有节点的 /opt/k8s/bin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/opt/k8s/bin/environment.sh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系统内核相关参数参考：</w:t>
      </w:r>
      <w:r>
        <w:fldChar w:fldCharType="begin"/>
      </w:r>
      <w:r>
        <w:instrText xml:space="preserve"> HYPERLINK "https://docs.openshift.com/enterprise/3.2/admin_guide/overcommit.html" </w:instrText>
      </w:r>
      <w:r>
        <w:fldChar w:fldCharType="separate"/>
      </w:r>
      <w:r>
        <w:rPr>
          <w:rStyle w:val="27"/>
          <w:rFonts w:hint="eastAsia" w:ascii="思源黑体 CN Normal" w:hAnsi="思源黑体 CN Normal" w:eastAsia="思源黑体 CN Normal" w:cs="思源黑体 CN Normal"/>
        </w:rPr>
        <w:t>https://docs.openshift.com/enterprise/3.2/admin_guide/overcommit.html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CA 证书和秘钥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为确保安全，kubernetes 系统各组件需要使用 x509 证书对通信进行加密和认证。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(Certificate Authority) 是自签名的根证书，用来签名后续创建的其它证书。</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本文档使用 CloudFlare 的 PKI 工具集 </w:t>
      </w:r>
      <w:r>
        <w:fldChar w:fldCharType="begin"/>
      </w:r>
      <w:r>
        <w:instrText xml:space="preserve"> HYPERLINK "https://github.com/cloudflare/cfssl" </w:instrText>
      </w:r>
      <w:r>
        <w:fldChar w:fldCharType="separate"/>
      </w:r>
      <w:r>
        <w:rPr>
          <w:rStyle w:val="27"/>
          <w:rFonts w:hint="eastAsia" w:ascii="思源黑体 CN Normal" w:hAnsi="思源黑体 CN Normal" w:eastAsia="思源黑体 CN Normal" w:cs="思源黑体 CN Normal"/>
        </w:rPr>
        <w:t>cfssl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创建所有证书。</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cfssl 工具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mkdir -p /opt/k8s/work/cert &amp;&amp; 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cfssl_linux-amd64 /opt/k8s/bin/cfssl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https://pkg.cfssl.org/R1.2/cfssljson_linux-amd64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cfssljson_linux-amd64 /opt/k8s/bin/cfssljson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https://pkg.cfssl.org/R1.2/cfssl-certinfo_linux-amd64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cfssl-certinfo_linux-amd64 /opt/k8s/bin/cfssl-certinfo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export PATH=/opt/k8s/bin:$PATH</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创建根证书 (CA)</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证书是集群所有节点共享的，</w:t>
      </w:r>
      <w:r>
        <w:rPr>
          <w:rFonts w:hint="eastAsia" w:ascii="思源黑体 CN Normal" w:hAnsi="思源黑体 CN Normal" w:eastAsia="思源黑体 CN Normal" w:cs="思源黑体 CN Normal"/>
          <w:b/>
        </w:rPr>
        <w:t>只需要创建一个 CA 证书</w:t>
      </w:r>
      <w:r>
        <w:rPr>
          <w:rFonts w:hint="eastAsia" w:ascii="思源黑体 CN Normal" w:hAnsi="思源黑体 CN Normal" w:eastAsia="思源黑体 CN Normal" w:cs="思源黑体 CN Normal"/>
        </w:rPr>
        <w:t>，后续创建的所有证书都由它签名。</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配置文件用于配置根证书的使用场景 (profile) 和具体参数 (usage，过期时间、服务端认证、客户端认证、加密等)，后续在签名其它证书时需要指定特定场景。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ca-config.json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"default":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"usages":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encipherment",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signing：表示该证书可用于签名其它证书，生成的 ca.pem 证书中 CA=TRUE；</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server auth：表示 client 可以用该该证书对 server 提供的证书进行验证；</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 auth：表示 server 可以用该该证书对 client 提供的证书进行验证；</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w:t>
      </w:r>
      <w:r>
        <w:rPr>
          <w:rFonts w:hint="eastAsia" w:ascii="思源黑体 CN Normal" w:hAnsi="思源黑体 CN Normal" w:eastAsia="思源黑体 CN Normal" w:cs="思源黑体 CN Normal"/>
          <w:color w:val="393A34"/>
          <w:spacing w:val="3"/>
          <w:kern w:val="0"/>
          <w:sz w:val="20"/>
          <w:szCs w:val="20"/>
          <w:lang w:eastAsia="zh-CN"/>
        </w:rPr>
        <w:t>dongnao</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CN：Common Name，kube-apiserver 从证书中提取该字段作为请求的用户名 (User Name)，浏览器使用该字段验证网站是否合法；</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O：Organization，kube-apiserver 从证书中提取该字段作为请求用户所属的组 (Group)；</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将提取的 User、Group 作为 RBAC 授权的用户标识；</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CA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-initca ca-csr.json | cfssljson -bare ca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ca*</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分发证书文件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 CA 证书、秘钥文件、配置文件拷贝到所有节点的 /etc/kubernetes/cert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 # 导入 NODE_IPS 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ca*.pem ca-config.json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各种 CA 证书类型：</w:t>
      </w:r>
    </w:p>
    <w:p>
      <w:pPr>
        <w:ind w:firstLine="480"/>
        <w:rPr>
          <w:rFonts w:ascii="思源黑体 CN Normal" w:hAnsi="思源黑体 CN Normal" w:eastAsia="思源黑体 CN Normal" w:cs="思源黑体 CN Normal"/>
        </w:rPr>
      </w:pPr>
      <w:r>
        <w:fldChar w:fldCharType="begin"/>
      </w:r>
      <w:r>
        <w:instrText xml:space="preserve"> HYPERLINK "https://github.com/kubernetes-incubator/apiserver-builder/blob/master/docs/concepts/auth.md" </w:instrText>
      </w:r>
      <w:r>
        <w:fldChar w:fldCharType="separate"/>
      </w:r>
      <w:r>
        <w:rPr>
          <w:rStyle w:val="27"/>
          <w:rFonts w:hint="eastAsia" w:ascii="思源黑体 CN Normal" w:hAnsi="思源黑体 CN Normal" w:eastAsia="思源黑体 CN Normal" w:cs="思源黑体 CN Normal"/>
        </w:rPr>
        <w:t>https://github.com/kubernetes-incubator/apiserver-builder/blob/master/docs/concepts/auth.md</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kubectl 命令行工具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是 kubernetes 集群的命令行管理工具，本小节介绍安装和配置它的步骤。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默认从 ~/.kube/config 文件读取 kube-apiserver 地址、证书、用户名等信息，如果没有配置，执行 kubectl 命令时可能会出错：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The connection to the server localhost:8080 was refused - did you specify the right host or port</w:t>
      </w:r>
      <w:r>
        <w:rPr>
          <w:rFonts w:hint="eastAsia" w:ascii="思源黑体 CN Normal" w:hAnsi="思源黑体 CN Normal" w:eastAsia="思源黑体 CN Normal" w:cs="思源黑体 CN Normal"/>
          <w:color w:val="D73A49"/>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w:t>
      </w:r>
    </w:p>
    <w:p>
      <w:pPr>
        <w:pStyle w:val="37"/>
        <w:numPr>
          <w:ilvl w:val="0"/>
          <w:numId w:val="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本文档只需要部署一次，生成的 kubeconfig 文件是通用的，可以拷贝到需要执行 kubeclt 命令的机器上。</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kubectl 命令行工具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https://dl.k8s.io/v1.12.3/kubernetes-client-linux-amd64.tar.gz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kubernetes-client-linux-amd64.tar.gz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kubernetes/client/bin/kubectl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admin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与 apiserver https 安全端口通信，apiserver 对提供的证书进行认证和授权。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作为集群的管理工具，需要被授予最高权限。这里创建具有最高权限的 admin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admin-csr.json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"system:masters",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w:t>
      </w:r>
      <w:r>
        <w:rPr>
          <w:rFonts w:hint="eastAsia" w:ascii="思源黑体 CN Normal" w:hAnsi="思源黑体 CN Normal" w:eastAsia="思源黑体 CN Normal" w:cs="思源黑体 CN Normal"/>
          <w:color w:val="393A34"/>
          <w:spacing w:val="3"/>
          <w:kern w:val="0"/>
          <w:sz w:val="20"/>
          <w:szCs w:val="20"/>
          <w:lang w:eastAsia="zh-CN"/>
        </w:rPr>
        <w:t>dongnao</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system:masters，kube-apiserver 收到该证书后将请求的 Group 设置为 system:masters；</w:t>
      </w:r>
    </w:p>
    <w:p>
      <w:pPr>
        <w:pStyle w:val="37"/>
        <w:numPr>
          <w:ilvl w:val="0"/>
          <w:numId w:val="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ClusterRoleBinding cluster-admin 将 Group system:masters 与 Role cluster-admin 绑定，该 Role 授予所有 API的权限；</w:t>
      </w:r>
    </w:p>
    <w:p>
      <w:pPr>
        <w:pStyle w:val="37"/>
        <w:numPr>
          <w:ilvl w:val="0"/>
          <w:numId w:val="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admin-csr.json | cfssljson -bare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admin*</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kubeconfig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 为 kubectl 的配置文件，包含访问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设置集群参数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设置客户端认证参数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--client-certificate=/opt/k8s/work/cert/admin.pem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--client-key=/opt/k8s/work/cert/admin-key.pem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设置上下文参数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设置默认上下文</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kubernetes --kubeconfig=kubectl.kubeconfig</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--certificate-authority：验证 kube-apiserver 证书的根证书；</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--client-certificate、--client-key：刚生成的 admin 证书和私钥，连接 kube-apiserver 时使用；</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kubectl.kubeconfig 文件中(不加时，写入的是证书文件路径)；</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命令的节点：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~/.kube"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kubectl.kubeconfig root@${node_ip}:~/.kube/config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保存到用户的 ~/.kube/config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bookmarkEnd w:id="1"/>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etcd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是基于 Raft 的分布式 key-value 存储系统，由 CoreOS 开发，常用于服务发现、共享配置以及并发控制（如 leader 选举、分布式锁等）。kubernetes 使用 etcd 存储所有运行数据。</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本文档介绍部署一个三节点高可用 etcd 集群的步骤：</w:t>
      </w:r>
    </w:p>
    <w:p>
      <w:pPr>
        <w:ind w:firstLine="480"/>
        <w:rPr>
          <w:rFonts w:ascii="思源黑体 CN Normal" w:hAnsi="思源黑体 CN Normal" w:eastAsia="思源黑体 CN Normal" w:cs="思源黑体 CN Normal"/>
        </w:rPr>
      </w:pP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集群各节点的 x509 证书，用于加密客户端(如 etcdctl) 与 etcd 集群、etcd 集群之间的数据流；</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文件，配置服务参数；</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检查集群工作状态；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集群各节点的名称和 IP 如下：</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strike/>
          <w:color w:val="FF0000"/>
        </w:rPr>
        <w:t>192.168.100.246</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strike/>
        </w:rPr>
        <w:t>192.168.100.247</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strike/>
        </w:rPr>
        <w:t>192.168.100.248</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"https://github.com/coreos/etcd/releases" </w:instrText>
      </w:r>
      <w:r>
        <w:fldChar w:fldCharType="separate"/>
      </w:r>
      <w:r>
        <w:rPr>
          <w:rStyle w:val="27"/>
          <w:rFonts w:hint="eastAsia" w:ascii="思源黑体 CN Normal" w:hAnsi="思源黑体 CN Normal" w:eastAsia="思源黑体 CN Normal" w:cs="思源黑体 CN Normal"/>
        </w:rPr>
        <w:t>https://github.com/coreos/etcd/releases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https://github.com/coreos/etcd/releases/download/v3.3.10/etcd-v3.3.10-linux-amd64.tar.gz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-xvf etcd-v3.3.10-linux-amd64.tar.gz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etcd-v3.3.10-linux-amd64/etcd*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w:t>
      </w:r>
      <w:r>
        <w:rPr>
          <w:rFonts w:hint="eastAsia" w:ascii="思源黑体 CN Normal" w:hAnsi="思源黑体 CN Normal" w:eastAsia="思源黑体 CN Normal" w:cs="思源黑体 CN Normal"/>
          <w:color w:val="393A34"/>
          <w:spacing w:val="3"/>
          <w:kern w:val="0"/>
          <w:sz w:val="20"/>
          <w:szCs w:val="20"/>
          <w:lang w:eastAsia="zh-CN"/>
        </w:rPr>
        <w:t>dongnao</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etcd 节点 IP 或域名列表，这里将 etcd 集群的三个节点 IP 都列在其中；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etcd-csr.json | cfssljson -bare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etcd*pem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分发生成的证书和私钥到各 etcd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etcd*.pem root@${node_ip}:/etc/etcd/cert/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Description=Etcd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Documentation=https://github.com/coreos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WorkingDirectory=${ETCD_DATA_DIR}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ExecStart=/opt/k8s/bin/etcd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--data-dir=${ETCD_DATA_DIR}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--wal-dir=${ETCD_WAL_DIR}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--name=##NODE_NAME##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--initial-advertise-peer-urls=https://##NODE_IP##:2380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--listen-client-urls=https://##NODE_IP##:2379,http://127.0.0.1:2379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--advertise-client-urls=https://##NODE_IP##:2379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--initial-cluster-token=etcd-cluster-0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--initial-cluster=${ETCD_NODES}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--initial-cluster-state=new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--auto-compaction-mode=periodic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--auto-compaction-retention=1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--max-request-bytes=33554432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--quota-backend-bytes=6442450944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--heartbeat-interval=250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--election-timeout=2000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WorkingDirectory、--data-dir：指定工作目录和数据目录为 ${ETCD_DATA_DIR}，需在启动服务前创建这个目录；</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--wal-dir：指定 wal 目录，为了提高性能，一般使用 SSD 或者和 --data-dir 不同的磁盘；</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--name：指定节点名称，当 --initial-cluster-state 值为 new 时，--name 的参数值必须位于 --initial-cluster 列表中；</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--cert-file、--key-file：etcd server 与 client 通信时使用的证书和私钥；</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--trusted-ca-file：签名 client 证书的 CA 证书，用于验证 client 证书；</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--peer-cert-file、--peer-key-file：etcd 与 peer 通信使用的证书和私钥；</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--peer-trusted-ca-file：签名 peer 证书的 CA 证书，用于验证 peer 证书；</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etcd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etcd.service.template &gt; etcd-${NODE_IPS[i]}.service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*.service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etcd-${node_ip}.service root@${node_ip}:/usr/lib/systemd/system/etcd.service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etcd.service;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etcd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${ETCD_DATA_DIR} ${ETCD_WAL_DIR}"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etcd &amp;&amp; systemctl restart etcd " &amp;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 etcd 数据目录和工作目录;</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进程首次启动时会等待其它节点的 etcd 加入集群，命令 systemctl start etcd 会卡住一段时间，为正常现象。</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etcd|grep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etcd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验证服务状态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 etcd 集群后，在任一 etc 节点上执行如下命令：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endpoint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:2379 is healthy: successfully committed proposal: took = 3.5037ms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:2379 is healthy: successfully committed proposal: took = 17.918242ms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:2379 is healthy: successfully committed proposal: took = 10.445815ms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输出均为 healthy 时表示集群服务正常。</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 table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endpoint status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ENDPOINT           |        ID        | VERSION | DB SIZE | IS LEADER | RAFT TERM | RAFT INDEX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:2379 | 52bfdc32535efaaa |  3.3.10 |   20 kB |      true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:2379 | 13db042075766644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:2379 | 770b9415f8cc927b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可见，当前的 leader 为 </w:t>
      </w:r>
      <w:r>
        <w:rPr>
          <w:rFonts w:hint="eastAsia" w:ascii="思源黑体 CN Normal" w:hAnsi="思源黑体 CN Normal" w:eastAsia="思源黑体 CN Normal" w:cs="思源黑体 CN Normal"/>
          <w:strike/>
          <w:color w:val="FF0000"/>
        </w:rPr>
        <w:t>192.168.100.246</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 网络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kubernetes 要求集群内各节点(包括 master 节点)能通过 Pod 网段互联互通。flannel 使用 vxlan 技术为各节点创建一个可以互通的 Pod 网络，使用的端口为 </w:t>
      </w:r>
      <w:r>
        <w:rPr>
          <w:rFonts w:hint="eastAsia" w:ascii="思源黑体 CN Normal" w:hAnsi="思源黑体 CN Normal" w:eastAsia="思源黑体 CN Normal" w:cs="思源黑体 CN Normal"/>
          <w:b/>
          <w:u w:val="single"/>
        </w:rPr>
        <w:t>UDP 8472，需要开放该端口</w:t>
      </w:r>
      <w:r>
        <w:rPr>
          <w:rFonts w:hint="eastAsia" w:ascii="思源黑体 CN Normal" w:hAnsi="思源黑体 CN Normal" w:eastAsia="思源黑体 CN Normal" w:cs="思源黑体 CN Normal"/>
        </w:rPr>
        <w:t>（如公有云 AWS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第一次启动时，从 etcd 获取配置的 Pod 网段信息，为本节点分配一个未使用的地址段，然后创建 flannedl.1 网络接口（也可能是其它名称，如 flannel1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将分配给自己的 Pod 网段信息写入 /run/flannel/docker 文件，docker 后续使用这个文件中的环境变量设置 docker0 网桥，从而从这个地址段为本节点的所有 Pod 容器分配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flanneld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到 https://github.com/coreos/flannel/releases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flannel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https://github.com/coreos/flannel/releases/download/v0.10.0/flannel-v0.10.0-linux-amd64.tar.gz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flannel-v0.10.0-linux-amd64.tar.gz -C flannel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flannel/{flanneld,mk-docker-opts.sh}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从 etcd 集群存取网段分配信息，而 etcd 集群启用了双向 x509 证书认证，所以需要为 flanneld 生成证书和私钥。</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w:t>
      </w:r>
      <w:r>
        <w:rPr>
          <w:rFonts w:hint="eastAsia" w:ascii="思源黑体 CN Normal" w:hAnsi="思源黑体 CN Normal" w:eastAsia="思源黑体 CN Normal" w:cs="思源黑体 CN Normal"/>
          <w:color w:val="393A34"/>
          <w:spacing w:val="3"/>
          <w:kern w:val="0"/>
          <w:sz w:val="20"/>
          <w:szCs w:val="20"/>
          <w:lang w:eastAsia="zh-CN"/>
        </w:rPr>
        <w:t>dongnao</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flanneld-csr.json | cfssljson -bare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flannel*pem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将生成的证书和私钥分发到所有节点（master 和 worker）：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flanneld*.pem root@${node_ip}:/etc/flanneld/cert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etcd 写入集群 Pod 网段信息</w:t>
      </w:r>
    </w:p>
    <w:p>
      <w:pPr>
        <w:ind w:firstLine="493"/>
        <w:rPr>
          <w:rFonts w:ascii="思源黑体 CN Normal" w:hAnsi="思源黑体 CN Normal" w:eastAsia="思源黑体 CN Normal" w:cs="思源黑体 CN Normal"/>
          <w:b/>
          <w:u w:val="single"/>
        </w:rPr>
      </w:pPr>
      <w:r>
        <w:rPr>
          <w:rFonts w:hint="eastAsia" w:ascii="思源黑体 CN Normal" w:hAnsi="思源黑体 CN Normal" w:eastAsia="思源黑体 CN Normal" w:cs="思源黑体 CN Normal"/>
          <w:b/>
          <w:u w:val="single"/>
        </w:rPr>
        <w:t>注意：本步骤只需执行一次。</w:t>
      </w:r>
    </w:p>
    <w:p>
      <w:pPr>
        <w:ind w:firstLine="493"/>
        <w:rPr>
          <w:rFonts w:ascii="思源黑体 CN Normal" w:hAnsi="思源黑体 CN Normal" w:eastAsia="思源黑体 CN Normal" w:cs="思源黑体 CN Normal"/>
          <w:b/>
          <w:u w:val="single"/>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--cert-file=/opt/k8s/work/cert/flanneld.pem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--key-file=/opt/k8s/work/cert/flanneld-key.pem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set ${FLANNEL_ETCD_PREFIX}/config '{"Network":"'${CLUSTER_CIDR}'", "SubnetLen": 21, "Backend": {"Type": "vxlan"}}'</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当前版本 (v0.10.0) 不支持 etcd v3，故使用 etcd v2 API 写入配置 key 和网段数据；</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写入的 Pod 网段 ${CLUSTER_CIDR} 地址段如 /16 必须小于 SubnetLen，必须与 kube-controller-manager 的 --cluster-cidr 参数值一致；</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flanneld 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flanneld.service &lt;&lt; 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Description=Flanneld overlay address etcd agent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Before=docker.service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ExecStart=/opt/k8s/bin/flanneld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-etcd-prefix=${FLANNEL_ETCD_PREFIX}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-iface=${IFACE}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-ip-masq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ExecStartPost=/opt/k8s/bin/mk-docker-opts.sh -k DOCKER_NETWORK_OPTIONS -d /run/flannel/docker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RequiredBy=docker.service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mk-docker-opts.sh 脚本将分配给 flanneld 的 Pod 子网网段信息写入 /run/flannel/docker 文件，后续 docker 启动时使用这个文件中的环境变量配置 docker0 网桥；</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使用系统缺省路由所在的接口与其它节点通信，对于有多个网络接口（如内网和公网）的节点，可以用 -iface 参数指定通信接口;</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运行时需要 root 权限；</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-ip-masq: flanneld 为访问 Pod 网络外的流量设置 SNAT 规则，同时将传递给 Docker 的变量 --ip-masq（/run/flannel/docker 文件中）设置为 false，这样 Docker 将不再创建 SNAT 规则； Docker 的 --ip-masq 为 true 时，创建的 SNAT 规则比较“暴力”：将所有本节点 Pod 发起的、访问非 docker0 接口的请求做 SNAT，这样访问其他节点 Pod 的请求来源 IP 会被设置为 flannel.1 接口的 IP，导致目的 Pod 看不到真实的来源 Pod IP。 flanneld 创建的 SNAT 规则比较温和，只对访问非 Pod 网段的请求做 SNAT。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systemd unit 文件到所有节点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flanneld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flanneld &amp;&amp; systemctl restart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flanneld|grep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flanneld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检查分配给各 flanneld 的 Pod 网段信息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查看集群 Pod 网段(/16)：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${FLANNEL_ETCD_PREFIX}/config</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{"Network":"172.30.0.0/16", "SubnetLen": 21, "Backend": {"Type": "vxlan"}}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查看已分配的 Pod 子网段列表(/24):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ls ${FLANNEL_ETCD_PREFIX}/subnets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/kubernetes/network/subnets/172.30.240.0-21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/kubernetes/network/subnets/172.30.120.0-21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/kubernetes/network/subnets/172.30.192.0-21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查看某一 Pod 网段对应的节点 IP 和 flannel 接口地址: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${FLANNEL_ETCD_PREFIX}/subnets/</w:t>
      </w:r>
      <w:r>
        <w:rPr>
          <w:rFonts w:hint="eastAsia" w:ascii="思源黑体 CN Normal" w:hAnsi="思源黑体 CN Normal" w:eastAsia="思源黑体 CN Normal" w:cs="思源黑体 CN Normal"/>
          <w:strike/>
          <w:color w:val="FF0000"/>
          <w:spacing w:val="3"/>
          <w:kern w:val="0"/>
          <w:sz w:val="20"/>
          <w:szCs w:val="20"/>
        </w:rPr>
        <w:t>172.30.240.0</w:t>
      </w:r>
      <w:r>
        <w:rPr>
          <w:rFonts w:hint="eastAsia" w:ascii="思源黑体 CN Normal" w:hAnsi="思源黑体 CN Normal" w:eastAsia="思源黑体 CN Normal" w:cs="思源黑体 CN Normal"/>
          <w:color w:val="393A34"/>
          <w:spacing w:val="3"/>
          <w:kern w:val="0"/>
          <w:sz w:val="20"/>
          <w:szCs w:val="20"/>
        </w:rPr>
        <w:t>-21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{"PublicIP":"</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","BackendType":"vxlan","BackendData":{"VtepMAC":"fa:32:14:34:86:74"}}</w:t>
      </w:r>
    </w:p>
    <w:p>
      <w:pPr>
        <w:numPr>
          <w:ilvl w:val="0"/>
          <w:numId w:val="44"/>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172.30.240.0/21 被分配给节点 node2（192.168.100.252）；</w:t>
      </w:r>
    </w:p>
    <w:p>
      <w:pPr>
        <w:numPr>
          <w:ilvl w:val="0"/>
          <w:numId w:val="44"/>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VtepMAC 为 node2 节点的 flannel.1 网卡 MAC 地址；</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 flannel 网络信息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 addr show</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 lo: &lt;LOOPBACK,UP,LOWER_UP&gt; mtu 65536 qdisc noqueue state UNKNOWN group default qlen 1000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link/loopback 00:00:00:00:00:00 brd 00:00:00:00:00:00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127.0.0.1/8 scope host lo</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valid_lft forever preferred_lft forever</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2: eth0: &lt;BROADCAST,MULTICAST,UP,LOWER_UP&gt; mtu 1500 qdisc pfifo_fast state UP group default qlen 1000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link/ether 00:22:0d:33:89:75 brd ff:ff:ff:ff:ff:ff</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172.27.137.240/20 brd 172.27.143.255 scope global dynamic eth0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valid_lft 100647283sec preferred_lft 100647283sec</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3: flannel.1: &lt;BROADCAST,MULTICAST,UP,LOWER_UP&gt; mtu 1450 qdisc noqueue state UNKNOWN group default</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link/ether ce:9c:a9:08:50:03 brd ff:ff:ff:ff:ff:ff</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172.30.80.0/32 scope global flannel.1</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0"/>
          <w:szCs w:val="20"/>
        </w:rPr>
        <w:t xml:space="preserve">       valid_lft forever preferred_lft forever</w:t>
      </w:r>
    </w:p>
    <w:p>
      <w:pPr>
        <w:numPr>
          <w:ilvl w:val="0"/>
          <w:numId w:val="45"/>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flannel.1 网卡的地址为分配的 Pod 子网段的第一个 IP（.0），且是 /32 的地址；</w:t>
      </w:r>
    </w:p>
    <w:p>
      <w:pPr>
        <w:ind w:left="42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 route show |grep flannel.1</w:t>
      </w:r>
    </w:p>
    <w:p>
      <w:pPr>
        <w:ind w:firstLine="40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172.30.32.0/21 via 172.30.32.0 dev flannel.1 onlink</w:t>
      </w:r>
    </w:p>
    <w:p>
      <w:pPr>
        <w:ind w:firstLine="40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172.30.184.0/21 via 172.30.184.0 dev flannel.1 onlink</w:t>
      </w:r>
    </w:p>
    <w:p>
      <w:pPr>
        <w:numPr>
          <w:ilvl w:val="0"/>
          <w:numId w:val="45"/>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到其它节点 Pod 网段请求都被转发到 flannel.1 网卡；</w:t>
      </w:r>
    </w:p>
    <w:p>
      <w:pPr>
        <w:numPr>
          <w:ilvl w:val="0"/>
          <w:numId w:val="45"/>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 根据 etcd 中子网段的信息，如 ${FLANNEL_ETCD_PREFIX}/subnets/172.30.80.0-21 ，来决定进请求发送给哪个节点的互联 IP；</w:t>
      </w:r>
    </w:p>
    <w:p>
      <w:pPr>
        <w:ind w:firstLine="420"/>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验证各节点能通过 Pod 网段互通</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在各节点上部署 flannel 后，检查是否创建了 flannel 接口(名称可能为 flannel0、flannel.0、flannel.1 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"/usr/sbin/ip addr show flannel.1|grep -w inet"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172.30.120.0/32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172.30.192.0/32 scope global flannel.1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 ping 所有 flannel 接口 IP，确保能通：</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172.30.240.0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172.30.120.0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172.30.192.0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3" w:name="_apiserver_高可用之_nginx"/>
      <w:bookmarkEnd w:id="3"/>
      <w:r>
        <w:rPr>
          <w:rFonts w:hint="eastAsia" w:ascii="思源黑体 CN Normal" w:hAnsi="思源黑体 CN Normal" w:eastAsia="思源黑体 CN Normal" w:cs="思源黑体 CN Normal"/>
        </w:rPr>
        <w:t>kube-apiserver 高可用之 nginx 代理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kuebectl 的配置文件中静态指定了某个 kube-apiserver IP，如果该 apiserver 实例挂掉，可能引起服务异常。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本章节讲解使用 nginx 4 层透明代理功能实现 K8S 节点( master 节点和 worker 节点)高可用访问 kube-apiserver 的方案。</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 nginx 代理的 kube-apiserver 高可用方案</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控制节点的 kube-controller-manager、kube-scheduler 是多实例部署，所以只要有一个实例正常，就可以保证高可用；</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集群内的 Pod 使用域名 kubernetes 访问 kube-apiserver， kube-dns 会自动解析出多个 kube-apiserver 节点的 IP，所以也是高可用的；</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kubelet、kube-proxy、controller-manager、scheduler 通过本地的 kube-nginx（监听 127.0.0.1）访问 kube-apiserver，从而实现 kube-apiserver 的高可用。</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 会对所有 kube-apiserver 实例做健康检查和负载均衡；</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下载和编译 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下载源码：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http://nginx.org/download/nginx-1.15.3.tar.gz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nginx-1.15.3.tar.gz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安装nginx必须的依赖包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-y install gcc openssl-devel pcre-devel zlib-devel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配置编译参数：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./configure --prefix=/opt/k8s/kube-nginx --with-stream --without-http --without-http_uwsgi_module --without-http_scgi_module --without-http_fastcgi_module</w:t>
      </w:r>
    </w:p>
    <w:p>
      <w:pPr>
        <w:pStyle w:val="37"/>
        <w:numPr>
          <w:ilvl w:val="0"/>
          <w:numId w:val="4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--with-stream：开启 4 层透明转发(TCP Proxy)功能；</w:t>
      </w:r>
    </w:p>
    <w:p>
      <w:pPr>
        <w:pStyle w:val="37"/>
        <w:numPr>
          <w:ilvl w:val="0"/>
          <w:numId w:val="4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--without-xxx：关闭所有其他功能，这样生成的动态链接二进制程序依赖最小；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Configuration summary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PCRE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OpenSSL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zlib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path prefix: </w:t>
      </w:r>
      <w:r>
        <w:rPr>
          <w:rFonts w:hint="eastAsia" w:ascii="思源黑体 CN Normal" w:hAnsi="思源黑体 CN Normal" w:eastAsia="思源黑体 CN Normal" w:cs="思源黑体 CN Normal"/>
          <w:color w:val="032F62"/>
          <w:kern w:val="0"/>
          <w:sz w:val="20"/>
          <w:szCs w:val="20"/>
        </w:rPr>
        <w:t>"/opt/k8s/kube-nginx"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binary file: </w:t>
      </w:r>
      <w:r>
        <w:rPr>
          <w:rFonts w:hint="eastAsia" w:ascii="思源黑体 CN Normal" w:hAnsi="思源黑体 CN Normal" w:eastAsia="思源黑体 CN Normal" w:cs="思源黑体 CN Normal"/>
          <w:color w:val="032F62"/>
          <w:kern w:val="0"/>
          <w:sz w:val="20"/>
          <w:szCs w:val="20"/>
        </w:rPr>
        <w:t>"/opt/k8s/kube-nginx/sbin/nginx"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modules path: </w:t>
      </w:r>
      <w:r>
        <w:rPr>
          <w:rFonts w:hint="eastAsia" w:ascii="思源黑体 CN Normal" w:hAnsi="思源黑体 CN Normal" w:eastAsia="思源黑体 CN Normal" w:cs="思源黑体 CN Normal"/>
          <w:color w:val="032F62"/>
          <w:kern w:val="0"/>
          <w:sz w:val="20"/>
          <w:szCs w:val="20"/>
        </w:rPr>
        <w:t>"/opt/k8s/kube-nginx/modules"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prefix: </w:t>
      </w:r>
      <w:r>
        <w:rPr>
          <w:rFonts w:hint="eastAsia" w:ascii="思源黑体 CN Normal" w:hAnsi="思源黑体 CN Normal" w:eastAsia="思源黑体 CN Normal" w:cs="思源黑体 CN Normal"/>
          <w:color w:val="032F62"/>
          <w:kern w:val="0"/>
          <w:sz w:val="20"/>
          <w:szCs w:val="20"/>
        </w:rPr>
        <w:t>"/opt/k8s/kube-nginx/conf"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file: </w:t>
      </w:r>
      <w:r>
        <w:rPr>
          <w:rFonts w:hint="eastAsia" w:ascii="思源黑体 CN Normal" w:hAnsi="思源黑体 CN Normal" w:eastAsia="思源黑体 CN Normal" w:cs="思源黑体 CN Normal"/>
          <w:color w:val="032F62"/>
          <w:kern w:val="0"/>
          <w:sz w:val="20"/>
          <w:szCs w:val="20"/>
        </w:rPr>
        <w:t>"/opt/k8s/kube-nginx/conf/nginx.conf"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pid file: </w:t>
      </w:r>
      <w:r>
        <w:rPr>
          <w:rFonts w:hint="eastAsia" w:ascii="思源黑体 CN Normal" w:hAnsi="思源黑体 CN Normal" w:eastAsia="思源黑体 CN Normal" w:cs="思源黑体 CN Normal"/>
          <w:color w:val="032F62"/>
          <w:kern w:val="0"/>
          <w:sz w:val="20"/>
          <w:szCs w:val="20"/>
        </w:rPr>
        <w:t>"/opt/k8s/kube-nginx/logs/nginx.pid"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error log file: </w:t>
      </w:r>
      <w:r>
        <w:rPr>
          <w:rFonts w:hint="eastAsia" w:ascii="思源黑体 CN Normal" w:hAnsi="思源黑体 CN Normal" w:eastAsia="思源黑体 CN Normal" w:cs="思源黑体 CN Normal"/>
          <w:color w:val="032F62"/>
          <w:kern w:val="0"/>
          <w:sz w:val="20"/>
          <w:szCs w:val="20"/>
        </w:rPr>
        <w:t>"/opt/k8s/kube-nginx/logs/error.log"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access log file: </w:t>
      </w:r>
      <w:r>
        <w:rPr>
          <w:rFonts w:hint="eastAsia" w:ascii="思源黑体 CN Normal" w:hAnsi="思源黑体 CN Normal" w:eastAsia="思源黑体 CN Normal" w:cs="思源黑体 CN Normal"/>
          <w:color w:val="032F62"/>
          <w:kern w:val="0"/>
          <w:sz w:val="20"/>
          <w:szCs w:val="20"/>
        </w:rPr>
        <w:t>"/opt/k8s/kube-nginx/logs/access.log"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client request body temporary files: </w:t>
      </w:r>
      <w:r>
        <w:rPr>
          <w:rFonts w:hint="eastAsia" w:ascii="思源黑体 CN Normal" w:hAnsi="思源黑体 CN Normal" w:eastAsia="思源黑体 CN Normal" w:cs="思源黑体 CN Normal"/>
          <w:color w:val="032F62"/>
          <w:kern w:val="0"/>
          <w:sz w:val="20"/>
          <w:szCs w:val="20"/>
        </w:rPr>
        <w:t>"client_body_temp"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proxy temporary files: </w:t>
      </w:r>
      <w:r>
        <w:rPr>
          <w:rFonts w:hint="eastAsia" w:ascii="思源黑体 CN Normal" w:hAnsi="思源黑体 CN Normal" w:eastAsia="思源黑体 CN Normal" w:cs="思源黑体 CN Normal"/>
          <w:color w:val="032F62"/>
          <w:kern w:val="0"/>
          <w:sz w:val="20"/>
          <w:szCs w:val="20"/>
        </w:rPr>
        <w:t>"proxy_temp"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编译和安装：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&amp;&amp; make install</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验证编译的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./sbin/nginx -v</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version: nginx/1.15.3</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nginx 动态链接的库：</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ldd ./sbin/nginx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linux-vdso.so.1 =&gt;  (0x00007ffe11794000)</w:t>
      </w:r>
    </w:p>
    <w:p>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libdl.so.2 =&gt; /lib64/libdl.so.2 (0x00007f29eb5d5000)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libpthread.so.0 =&gt; /lib64/libpthread.so.0 (0x00007f29eb3b9000)</w:t>
      </w:r>
    </w:p>
    <w:p>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libc.so.6 =&gt; /lib64/libc.so.6 (0x00007f29eafeb000)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/lib64/ld-linux-x86-64.so.2 (0x00007f29eb7e0000)</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由于只开启了 4 层透明转发功能，所以除了依赖 libc 等操作系统核心 lib 库外，没有对其它 lib 的依赖(如 libz、libssl 等)，这样可以方便部署到各版本操作系统中；</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安装和部署 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nginx，开启 4 层透明转发功能：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/opt/k8s/kube-nginx/conf/nginx.conf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worker_processes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events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worker_connections  1024;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stream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upstream backend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hash $remote_addr consistent;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 8443;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proxy_connect_timeout 1s;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proxy_pass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需要根据集群 kube-apiserver 的实际情况，替换 backend 中 server 列表；</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systemd unit 文件，启动服务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kube-nginx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kube-nginx.service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Description=kube-apiserver nginx proxy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Type=forking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ExecStartPre=/opt/k8s/kube-nginx/sbin/nginx -c /opt/k8s/kube-nginx/conf/nginx.conf -p /opt/k8s/kube-nginx -t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ExecStart=/opt/k8s/kube-nginx/sbin/nginx -c /opt/k8s/kube-nginx/conf/nginx.conf -p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ExecReload=/opt/k8s/kube-nginx/sbin/nginx -c /opt/k8s/kube-nginx/conf/nginx.conf -p /opt/k8s/kube-nginx -s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PrivateTmp=true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kube-nginx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kube-nginx.service /usr/lib/systemd/system/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daemon-reload &amp;&amp; systemctl enable kube-nginx &amp;&amp; systemctl restart kube-nginx</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kube-nginx 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status kube-nginx |grep 'Active:'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4" w:name="_部署master节点"/>
      <w:r>
        <w:rPr>
          <w:rFonts w:hint="eastAsia" w:ascii="思源黑体 CN Normal" w:hAnsi="思源黑体 CN Normal" w:eastAsia="思源黑体 CN Normal" w:cs="思源黑体 CN Normal"/>
        </w:rPr>
        <w:t>部署 master 节点</w:t>
      </w:r>
    </w:p>
    <w:bookmarkEnd w:id="4"/>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master 节点运行如下组件：</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w:t>
      </w:r>
    </w:p>
    <w:p>
      <w:pPr>
        <w:ind w:firstLine="480"/>
        <w:rPr>
          <w:rFonts w:ascii="思源黑体 CN Normal" w:hAnsi="思源黑体 CN Normal" w:eastAsia="思源黑体 CN Normal" w:cs="思源黑体 CN Normal"/>
        </w:rPr>
      </w:pPr>
    </w:p>
    <w:p>
      <w:pPr>
        <w:numPr>
          <w:ilvl w:val="0"/>
          <w:numId w:val="50"/>
        </w:numPr>
        <w:ind w:left="84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和 kube-controller-manager 会自动选举产生一个 leader 实例，其它实例处于阻塞模式，当 leader 挂了后，重新选举产生新的 leader，从而保证服务可用性；</w:t>
      </w:r>
    </w:p>
    <w:p>
      <w:pPr>
        <w:numPr>
          <w:ilvl w:val="0"/>
          <w:numId w:val="50"/>
        </w:numPr>
        <w:ind w:left="84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是无状态的，需要通过 kube-nginx 进行代理访问，从而保证服务可用性；</w:t>
      </w: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安装和配置 kube-nginx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"_apiserver_高可用之_nginx" </w:instrText>
      </w:r>
      <w:r>
        <w:fldChar w:fldCharType="separate"/>
      </w:r>
      <w:r>
        <w:rPr>
          <w:rStyle w:val="27"/>
          <w:rFonts w:hint="eastAsia" w:ascii="思源黑体 CN Normal" w:hAnsi="思源黑体 CN Normal" w:eastAsia="思源黑体 CN Normal" w:cs="思源黑体 CN Normal"/>
        </w:rPr>
        <w:t>apiserver高可用之nginx代理</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下载最新版本二进制文件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"https://github.com/kubernetes/kubernetes/blob/master/CHANGELOG.md" </w:instrText>
      </w:r>
      <w:r>
        <w:fldChar w:fldCharType="separate"/>
      </w:r>
      <w:r>
        <w:rPr>
          <w:rStyle w:val="27"/>
          <w:rFonts w:hint="eastAsia" w:ascii="思源黑体 CN Normal" w:hAnsi="思源黑体 CN Normal" w:eastAsia="思源黑体 CN Normal" w:cs="思源黑体 CN Normal"/>
        </w:rPr>
        <w:t>CHANGELOG页面</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下载 server tarball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kubernetes-src.tar.gz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将二进制文件拷贝到所有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server/bin/*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本章节讲解部署一个三实例 kube-apiserver 集群的步骤，它们通过 kube-nginx 进行代理访问，从而保证服务可用性。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"${CLUSTER_KUBERNETES_SVC_IP}",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"kubernetes.default.svc.cluster.local"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w:t>
      </w:r>
      <w:r>
        <w:rPr>
          <w:rFonts w:hint="eastAsia" w:ascii="思源黑体 CN Normal" w:hAnsi="思源黑体 CN Normal" w:eastAsia="思源黑体 CN Normal" w:cs="思源黑体 CN Normal"/>
          <w:color w:val="393A34"/>
          <w:spacing w:val="3"/>
          <w:kern w:val="0"/>
          <w:sz w:val="20"/>
          <w:szCs w:val="20"/>
          <w:lang w:eastAsia="zh-CN"/>
        </w:rPr>
        <w:t>dongnao</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hosts 字段指定授权使用该证书的 </w:t>
      </w:r>
      <w:r>
        <w:rPr>
          <w:rFonts w:hint="eastAsia" w:ascii="思源黑体 CN Normal" w:hAnsi="思源黑体 CN Normal" w:eastAsia="思源黑体 CN Normal" w:cs="思源黑体 CN Normal"/>
          <w:b/>
          <w:bCs/>
        </w:rPr>
        <w:t>IP 或域名列表</w:t>
      </w:r>
      <w:r>
        <w:rPr>
          <w:rFonts w:hint="eastAsia" w:ascii="思源黑体 CN Normal" w:hAnsi="思源黑体 CN Normal" w:eastAsia="思源黑体 CN Normal" w:cs="思源黑体 CN Normal"/>
        </w:rPr>
        <w:t>，这里列出了 VIP 、apiserver 节点 IP、kubernetes 服务 IP 和域名；</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域名最后字符不能是 .(如不能为 kubernetes.default.svc.cluster.local.)，否则解析时失败，提示： x509: cannot parse dnsName "kubernetes.default.svc.cluster.local."；</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如果使用非 cluster.local 域名，如 opsnull.com，则需要修改域名列表中的最后两个域名为：kubernetes.default.svc.opsnull、kubernetes.default.svc.opsnull.com</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服务 IP 是 apiserver 自动创建的，一般是 --service-cluster-ip-range 参数指定的网段的第一个IP，后续可以通过如下命令获取：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svc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1d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kubernetes-csr.json | cfssljson -bare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kubernetes*pem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创建加密配置文件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encryption-config.yaml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EncryptionConfig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secrets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providers: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aescbc: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key1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 ${ENCRYPTION_KEY}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identity: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将加密配置文件拷贝到 master 节点的 /etc/kubernetes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encryption-config.yaml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kube-apiserver systemd unit 模板文件</w:t>
      </w:r>
    </w:p>
    <w:p>
      <w:pPr>
        <w:rPr>
          <w:rFonts w:eastAsia="思源黑体 CN Normal"/>
          <w:b/>
          <w:bCs/>
          <w:color w:val="FF0000"/>
          <w:highlight w:val="lightGray"/>
        </w:rPr>
      </w:pPr>
      <w:r>
        <w:rPr>
          <w:rFonts w:hint="eastAsia" w:eastAsia="思源黑体 CN Normal"/>
          <w:b/>
          <w:bCs/>
          <w:color w:val="FF0000"/>
          <w:highlight w:val="lightGray"/>
        </w:rPr>
        <w:t>特别提醒：有同学没有按照老师的k8s版本安装，自己升级了版本，有些地方k8s升级后官方默认功能做了调整，比如kube-apiserver中的1.14版本 不支持Initializers插件。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kube-apiserver.service.template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API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--enable-admission-plugins=Initializers,NamespaceLifecycle,NodeRestriction,LimitRanger,ServiceAccount,DefaultStorageClass,ResourceQuota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--anonymous-auth=false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--experimental-encryption-provider-config=/etc/kubernetes/encryption-config.yaml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--insecure-port=0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--authorization-mode=Node,RBAC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--runtime-config=api/all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--enable-bootstrap-token-auth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--service-node-port-range=${NODE_PORT_RANGE}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--kubelet-certificate-authority=/etc/kubernetes/cert/ca.pem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--kubelet-client-certificate=/etc/kubernetes/cert/kubernetes.pem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--kubelet-client-key=/etc/kubernetes/cert/kubernetes-key.pem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--kubelet-https=true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--service-account-key-file=/etc/kubernetes/cert/ca.pem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--etcd-servers=${ETCD_ENDPOINTS}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--enable-swagger-ui=true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--allow-privileged=true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--max-mutating-requests-inflight=2000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--max-requests-inflight=4000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--apiserver-count=3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--audit-log-maxage=30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--audit-log-maxbackup=3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--audit-log-maxsize=100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--audit-log-path=${K8S_DIR}/kube-apiserver/audit.log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--event-ttl=168h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--experimental-encryption-provider-config：启用加密特性；</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--authorization-mode=Node,RBAC： 开启 Node 和 RBAC 授权模式，拒绝未授权的请求；</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--enable-admission-plugins：启用 ServiceAccount 和 NodeRestriction；</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--service-account-key-file：签名 ServiceAccount Token 的公钥文件，kube-controller-manager 的 --service-account-private-key-file 指定私钥文件，两者配对使用；</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--tls-*-file：指定 apiserver 使用的证书、私钥和 CA 文件。--client-ca-file 用于验证 client (kue-controller-manager、kube-scheduler、kubelet、kube-proxy 等)请求所带的证书；</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--kubelet-client-certificate、--kubelet-client-key：如果指定，则使用 https 访问 kubelet APIs；需要为证书对应的用户(上面 kubernetes*.pem 证书的用户为 kubernetes) 用户定义 RBAC 规则，否则访问 kubelet API 时提示未授权；</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不能为 127.0.0.1，否则外界不能访问它的安全端口 6443；</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--insecure-port=0：关闭监听非安全端口(8080)；</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--service-cluster-ip-range： 指定 Service Cluster IP 地址段；</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--service-node-port-range： 指定 NodePort 的端口范围；</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--runtime-config=api/all=true： 启用所有版本的 APIs，如 autoscaling/v2alpha1；</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--enable-bootstrap-token-auth：启用 kubelet bootstrap 的 token 认证；</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--apiserver-count=3：指定 </w:t>
      </w:r>
      <w:r>
        <w:rPr>
          <w:rFonts w:ascii="思源黑体 CN Normal" w:hAnsi="思源黑体 CN Normal" w:eastAsia="思源黑体 CN Normal" w:cs="思源黑体 CN Normal"/>
        </w:rPr>
        <w:t xml:space="preserve">apiserver </w:t>
      </w:r>
      <w:r>
        <w:rPr>
          <w:rFonts w:hint="eastAsia" w:ascii="思源黑体 CN Normal" w:hAnsi="思源黑体 CN Normal" w:eastAsia="思源黑体 CN Normal" w:cs="思源黑体 CN Normal"/>
        </w:rPr>
        <w:t>的实例数量；</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kube-apiserver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kube-apiserver.service.template &gt; kube-apiserver-${NODE_IPS[i]}.service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kube-apiserver*.service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color w:val="393A34"/>
          <w:spacing w:val="3"/>
          <w:kern w:val="0"/>
          <w:sz w:val="16"/>
          <w:szCs w:val="16"/>
        </w:rPr>
        <w:t>scp kube-apiserver-${node_ip}.service root@${node_ip}:/usr/lib/systemd/system/kube-apiserver.service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kube-apiserver.service;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kube-apiserver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kube-apiserver &amp;&amp; systemctl restart 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kube-apiserver |grep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(running)，否则到 master 节点查看日志，确认原因：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kube-apiserver</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 kube-apiserver 写入 etcd 的数据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--cert=/opt/k8s/work/cert/etcd.pem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--key=/opt/k8s/work/cert/etcd-key.pem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/registry/ --prefix --keys-only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https://127.0.0.1:8443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all --all-namespaces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   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default     service/kubernetes   ClusterIP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4m27s</w:t>
      </w:r>
    </w:p>
    <w:p>
      <w:pPr>
        <w:ind w:firstLine="48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componentstatuses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MESSAGE                                                                                     ERROR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controller-manager   Unhealthy   Get http://127.0.0.1:10252/healthz: dial tcp 127.0.0.1:10252: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scheduler            Unhealthy   Get http://127.0.0.1:10251/healthz: dial tcp 127.0.0.1:10251: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etcd-2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etcd-0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etcd-1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5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如果执行 kubectl 命令式时输出如下错误信息，则说明使用的 ~/.kube/config 文件不对，请切换到正确的账户后再执行该命令：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The connection to the server localhost:8080 was refused - did you specify the right host or port?</w:t>
      </w:r>
    </w:p>
    <w:p>
      <w:pPr>
        <w:ind w:firstLine="480"/>
        <w:rPr>
          <w:rFonts w:ascii="思源黑体 CN Normal" w:hAnsi="思源黑体 CN Normal" w:eastAsia="思源黑体 CN Normal" w:cs="思源黑体 CN Normal"/>
        </w:rPr>
      </w:pPr>
    </w:p>
    <w:p>
      <w:pPr>
        <w:pStyle w:val="37"/>
        <w:numPr>
          <w:ilvl w:val="0"/>
          <w:numId w:val="5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kubectl get componentstatuses 命令时，apiserver 默认向 127.0.0.1 发送请求。当 controller-manager、scheduler 以集群模式运行时，有可能和 kube-apiserver </w:t>
      </w:r>
      <w:r>
        <w:rPr>
          <w:rFonts w:hint="eastAsia" w:ascii="思源黑体 CN Normal" w:hAnsi="思源黑体 CN Normal" w:eastAsia="思源黑体 CN Normal" w:cs="思源黑体 CN Normal"/>
          <w:b/>
        </w:rPr>
        <w:t>不在一台机器上</w:t>
      </w:r>
      <w:r>
        <w:rPr>
          <w:rFonts w:hint="eastAsia" w:ascii="思源黑体 CN Normal" w:hAnsi="思源黑体 CN Normal" w:eastAsia="思源黑体 CN Normal" w:cs="思源黑体 CN Normal"/>
        </w:rPr>
        <w:t>，这时 controller-manager 或 scheduler 的状态为 Unhealthy，但实际上它们工作</w:t>
      </w:r>
      <w:r>
        <w:rPr>
          <w:rFonts w:hint="eastAsia" w:ascii="思源黑体 CN Normal" w:hAnsi="思源黑体 CN Normal" w:eastAsia="思源黑体 CN Normal" w:cs="思源黑体 CN Normal"/>
          <w:b/>
        </w:rPr>
        <w:t>正常</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监听的端口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kube-api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:6443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51903/kube-apiserve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6443: 接收 https 请求的安全端口，对所有请求做认证和授权；</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由于关闭了非安全端口，故没有监听 8080；</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kubernetes 证书访问 kubelet API 的权限</w:t>
      </w:r>
    </w:p>
    <w:p>
      <w:pPr>
        <w:ind w:firstLine="480"/>
        <w:rPr>
          <w:rFonts w:ascii="思源黑体 CN Normal" w:hAnsi="思源黑体 CN Normal" w:eastAsia="思源黑体 CN Normal" w:cs="思源黑体 CN Normal"/>
          <w:color w:val="24292E"/>
          <w:shd w:val="clear" w:color="auto" w:fill="FFFFFF"/>
        </w:rPr>
      </w:pPr>
      <w:r>
        <w:rPr>
          <w:rFonts w:hint="eastAsia" w:ascii="思源黑体 CN Normal" w:hAnsi="思源黑体 CN Normal" w:eastAsia="思源黑体 CN Normal" w:cs="思源黑体 CN Normal"/>
          <w:color w:val="24292E"/>
          <w:shd w:val="clear" w:color="auto" w:fill="FFFFFF"/>
        </w:rPr>
        <w:t>在执行 kubectl exec、run、logs 等命令时，apiserver 会转发到 kubelet。这里定义 RBAC 规则，授权 apiserver 调用 kubelet API。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kube-apiserver:kubelet-apis --clusterrole=system:kubelet-api-admin --user kubernetes</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关于证书域名最后字符不能是 . 的问题，实际和 Go 的版本有关，1.9 不支持这种类型的证书：</w:t>
      </w:r>
      <w:r>
        <w:fldChar w:fldCharType="begin"/>
      </w:r>
      <w:r>
        <w:instrText xml:space="preserve"> HYPERLINK "https://github.com/kubernetes/ingress-nginx/issues/2188" </w:instrText>
      </w:r>
      <w:r>
        <w:fldChar w:fldCharType="separate"/>
      </w:r>
      <w:r>
        <w:rPr>
          <w:rStyle w:val="27"/>
          <w:rFonts w:hint="eastAsia" w:ascii="思源黑体 CN Normal" w:hAnsi="思源黑体 CN Normal" w:eastAsia="思源黑体 CN Normal" w:cs="思源黑体 CN Normal"/>
        </w:rPr>
        <w:t>https://github.com/kubernetes/ingress-nginx/issues/2188</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controller-manager 集群</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本文档介绍部署高可用 kube-controller-manager 集群的步骤。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证书和私钥，kube-controller-manager 在如下两种情况下使用该证书：</w:t>
      </w:r>
    </w:p>
    <w:p>
      <w:pPr>
        <w:pStyle w:val="37"/>
        <w:numPr>
          <w:ilvl w:val="0"/>
          <w:numId w:val="54"/>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的安全端口通信时;</w:t>
      </w:r>
    </w:p>
    <w:p>
      <w:pPr>
        <w:pStyle w:val="37"/>
        <w:numPr>
          <w:ilvl w:val="0"/>
          <w:numId w:val="54"/>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在安全端口(https，10252) 输出 prometheus 格式的 metrics；</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szCs w:val="21"/>
        </w:rPr>
        <w:t>部署master节点</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kube-controller-manager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w:t>
      </w:r>
      <w:r>
        <w:rPr>
          <w:rFonts w:hint="eastAsia" w:ascii="思源黑体 CN Normal" w:hAnsi="思源黑体 CN Normal" w:eastAsia="思源黑体 CN Normal" w:cs="思源黑体 CN Normal"/>
          <w:color w:val="393A34"/>
          <w:spacing w:val="3"/>
          <w:kern w:val="0"/>
          <w:sz w:val="20"/>
          <w:szCs w:val="20"/>
          <w:lang w:eastAsia="zh-CN"/>
        </w:rPr>
        <w:t>dongnao</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numPr>
          <w:ilvl w:val="0"/>
          <w:numId w:val="55"/>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列表包含所有 kube-controller-manager 节点 IP；</w:t>
      </w:r>
    </w:p>
    <w:p>
      <w:pPr>
        <w:numPr>
          <w:ilvl w:val="0"/>
          <w:numId w:val="55"/>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system:kube-controller-manager、O 为 system:kube-controller-manager，kubernetes 内置的 ClusterRoleBindings system:kube-controller-manager 赋予 kube-controller-manager 工作所需的权限。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kube-controller-manager-csr.json | cfssljson -bare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kube-controller-manager*pem</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将生成的证书和私钥分发到所有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system:kube-controller-manager --kubeconfig=kube-controller-manager.kubeconfig</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kube-controller-manager.kubeconfig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kube-controller-manager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Controller 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--secure-port=10252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--bind-address=127.0.0.1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--authentication-kubeconfig=/etc/kubernetes/kube-controller-manager.kubeconfig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--cluster-name=kubernetes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--cluster-signing-cert-file=/etc/kubernetes/cert/ca.pem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--experimental-cluster-signing-duration=8760h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--root-ca-file=/etc/kubernetes/cert/ca.pem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--service-account-private-key-file=/etc/kubernetes/cert/ca-key.pem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--leader-elect=true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--controllers=*,bootstrapsigner,tokencleaner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--horizontal-pod-autoscaler-use-rest-clients=true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--horizontal-pod-autoscaler-sync-period=10s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--use-service-account-credentials=true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--kube-api-qps=1000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--kube-api-burst=2000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--port=0：关闭监听 http /metrics 的请求，同时 --address 参数无效，--bind-address 参数有效；</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--secure-port=10252、--bind-address=0.0.0.0: 在所有网络接口监听 10252 端口的 https /metrics 请求；</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文件路径，kube-controller-manager 使用它连接和验证 kube-apiserver；</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--authentication-kubeconfig 和 --authorization-kubeconfig：kube-controller-manager 使用它连接 apiserver，对 client 的请求进行认证和授权。kube-controller-manager 不再使用 --tls-ca-file 对请求 https metrics 的 Client 证书进行校验。如果没有配置这两个 kubeconfig 参数，则 client 连接 kube-controller-manager https 端口的请求会被拒绝(提示权限不足)。</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--cluster-signing-*-file：签名 TLS Bootstrap 创建的证书；</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--experimental-cluster-signing-duration：指定 TLS Bootstrap 证书的有效期；</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--root-ca-file：放置到容器 ServiceAccount 中的 CA 证书，用来对 kube-apiserver 的证书进行校验；</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--service-account-private-key-file：签名 ServiceAccount 中 Token 的私钥文件，必须和 kube-apiserver 的 --service-account-key-file 指定的公钥文件配对使用；</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--service-cluster-ip-range ：指定 Service Cluster IP 网段，必须和 kube-apiserver 中的同名参数一致；</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--controllers=*,bootstrapsigner,tokencleaner：启用的控制器列表，tokencleaner 用于自动清理过期的 Bootstrap token；</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--horizontal-pod-autoscaler-*：custom metrics 相关参数，支持 autoscaling/v2alpha1；</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--tls-cert-file、--tls-private-key-file：使用 https 输出 metrics 时使用的 Server 证书和秘钥；</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--use-service-account-credentials=true: kube-controller-manager 中各 controller 使用 serviceaccount 访问 kube-apiserver；</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的权限</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ClusteRole: system:kube-controller-manager 的</w:t>
      </w:r>
      <w:r>
        <w:rPr>
          <w:rFonts w:hint="eastAsia" w:ascii="思源黑体 CN Normal" w:hAnsi="思源黑体 CN Normal" w:eastAsia="思源黑体 CN Normal" w:cs="思源黑体 CN Normal"/>
          <w:b/>
          <w:szCs w:val="21"/>
        </w:rPr>
        <w:t>权限很小</w:t>
      </w:r>
      <w:r>
        <w:rPr>
          <w:rFonts w:hint="eastAsia" w:ascii="思源黑体 CN Normal" w:hAnsi="思源黑体 CN Normal" w:eastAsia="思源黑体 CN Normal" w:cs="思源黑体 CN Normal"/>
          <w:szCs w:val="21"/>
        </w:rPr>
        <w:t>，只能创建 secret、serviceaccount 等资源对象，各 controller 的权限分散到 ClusterRole system:controller:XXX 中。</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需要在 kube-controller-manager 的启动参数中添加 --use-service-account-credentials=true 参数，这样 main controller 会为各 controller 创建对应的 ServiceAccount XXX-controller。</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内置的 ClusterRoleBinding system:controller:XXX 将赋予各 XXX-controller ServiceAccount 对应的 ClusterRole system:controller:XXX 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另外，--authentication-kubeconfig 和 --authorization-kubeconfig 参数指定的证书需要有创建 "subjectaccessreviews" 的权限，否则提示: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Internal Server Error: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subjectaccessreviews.authorization.k8s.io is forbidden: User </w:t>
      </w:r>
      <w:r>
        <w:rPr>
          <w:rFonts w:hint="eastAsia" w:ascii="思源黑体 CN Normal" w:hAnsi="思源黑体 CN Normal" w:eastAsia="思源黑体 CN Normal" w:cs="思源黑体 CN Normal"/>
          <w:color w:val="032F62"/>
          <w:kern w:val="0"/>
          <w:sz w:val="20"/>
          <w:szCs w:val="20"/>
        </w:rPr>
        <w:t>"system:kube-controller-manager"</w:t>
      </w:r>
      <w:r>
        <w:rPr>
          <w:rFonts w:hint="eastAsia" w:ascii="思源黑体 CN Normal" w:hAnsi="思源黑体 CN Normal" w:eastAsia="思源黑体 CN Normal" w:cs="思源黑体 CN Normal"/>
          <w:color w:val="24292E"/>
          <w:kern w:val="0"/>
          <w:sz w:val="20"/>
          <w:szCs w:val="20"/>
        </w:rPr>
        <w:t xml:space="preserve"> cannot create resource </w:t>
      </w:r>
      <w:r>
        <w:rPr>
          <w:rFonts w:hint="eastAsia" w:ascii="思源黑体 CN Normal" w:hAnsi="思源黑体 CN Normal" w:eastAsia="思源黑体 CN Normal" w:cs="思源黑体 CN Normal"/>
          <w:color w:val="032F62"/>
          <w:kern w:val="0"/>
          <w:sz w:val="20"/>
          <w:szCs w:val="20"/>
        </w:rPr>
        <w:t>"subjectaccessreviews"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API group </w:t>
      </w:r>
      <w:r>
        <w:rPr>
          <w:rFonts w:hint="eastAsia" w:ascii="思源黑体 CN Normal" w:hAnsi="思源黑体 CN Normal" w:eastAsia="思源黑体 CN Normal" w:cs="思源黑体 CN Normal"/>
          <w:color w:val="032F62"/>
          <w:kern w:val="0"/>
          <w:sz w:val="20"/>
          <w:szCs w:val="20"/>
        </w:rPr>
        <w:t>"authorization.k8s.io"</w:t>
      </w:r>
      <w:r>
        <w:rPr>
          <w:rFonts w:hint="eastAsia" w:ascii="思源黑体 CN Normal" w:hAnsi="思源黑体 CN Normal" w:eastAsia="思源黑体 CN Normal" w:cs="思源黑体 CN Normal"/>
          <w:color w:val="24292E"/>
          <w:kern w:val="0"/>
          <w:sz w:val="20"/>
          <w:szCs w:val="20"/>
        </w:rPr>
        <w:t xml:space="preserve"> at the cluster scope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解决办法是创建一个 ClusterRoleBinding，赋予相应的权限：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controller-manager:system:auth-delegator --user system:kube-controller-manager --clusterrole system:auth-delegator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clusterrolebinding.rbac.authorization.k8s.io/controller-manager:system:auth-delegator created</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fldChar w:fldCharType="begin"/>
      </w:r>
      <w:r>
        <w:instrText xml:space="preserve"> HYPERLINK "https://github.com/kubernetes/kubeadm/issues/1285" </w:instrText>
      </w:r>
      <w:r>
        <w:fldChar w:fldCharType="separate"/>
      </w:r>
      <w:r>
        <w:rPr>
          <w:rStyle w:val="27"/>
          <w:rFonts w:hint="eastAsia" w:ascii="思源黑体 CN Normal" w:hAnsi="思源黑体 CN Normal" w:eastAsia="思源黑体 CN Normal" w:cs="思源黑体 CN Normal"/>
          <w:szCs w:val="21"/>
        </w:rPr>
        <w:t>https://github.com/kubernetes/kubeadm/issues/1285</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kube-controller-manager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kube-controller-manager &amp;&amp; systemctl restart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7"/>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必须创建工作目录；</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kube-controller-manager|grep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kube-controller-manager 节点上执行。</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kube-controller-manager 监听 10252 端口，接收 https 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kube-controll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0 127.0.0.1:10252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55755/kube-controll</w:t>
      </w:r>
    </w:p>
    <w:p>
      <w:pPr>
        <w:ind w:firstLine="480"/>
        <w:rPr>
          <w:rFonts w:ascii="思源黑体 CN Normal" w:hAnsi="思源黑体 CN Normal" w:eastAsia="思源黑体 CN Normal" w:cs="思源黑体 CN Normal"/>
          <w:szCs w:val="21"/>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"Failure"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 User \"system:anonymous\" cannot get path \"/metrics\""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"reason"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"details"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"code"</w:t>
      </w:r>
      <w:r>
        <w:rPr>
          <w:rFonts w:hint="eastAsia" w:ascii="思源黑体 CN Normal" w:hAnsi="思源黑体 CN Normal" w:eastAsia="思源黑体 CN Normal" w:cs="思源黑体 CN Normal"/>
          <w:color w:val="24292E"/>
          <w:kern w:val="0"/>
          <w:sz w:val="20"/>
          <w:szCs w:val="20"/>
        </w:rPr>
        <w:t>: 403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 kube-controller-manager 的日志级别设置为 4 后，可以看到原因是：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 -f |grep /metrics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2月 22 19:07:28 m7-inf-prod01 kube-controller-manager[1416748]: I0222 19:07:28.003325 1416748 authorization.go:73] Forbidden: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Reason: </w:t>
      </w:r>
      <w:r>
        <w:rPr>
          <w:rFonts w:hint="eastAsia" w:ascii="思源黑体 CN Normal" w:hAnsi="思源黑体 CN Normal" w:eastAsia="思源黑体 CN Normal" w:cs="思源黑体 CN Normal"/>
          <w:color w:val="032F62"/>
          <w:kern w:val="0"/>
          <w:sz w:val="20"/>
          <w:szCs w:val="20"/>
        </w:rPr>
        <w:t>"no RBAC policy matched"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2月 22 19:07:28 m7-inf-prod01 kube-controller-manager[1416748]: I0222 19:07:28.003472 1416748 wrap.go:42] GET /metrics: (2.600519ms) 403 [curl/7.29.0 127.0.0.1:36324]</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这是由于没有部署 metrics-server 的缘故。后续在 </w:t>
      </w:r>
      <w:r>
        <w:rPr>
          <w:rFonts w:hint="eastAsia" w:ascii="思源黑体 CN Normal" w:hAnsi="思源黑体 CN Normal" w:eastAsia="思源黑体 CN Normal" w:cs="思源黑体 CN Normal"/>
          <w:szCs w:val="21"/>
          <w:u w:val="single"/>
        </w:rPr>
        <w:t>metrics-server插件</w:t>
      </w:r>
      <w:r>
        <w:rPr>
          <w:rFonts w:hint="eastAsia" w:ascii="思源黑体 CN Normal" w:hAnsi="思源黑体 CN Normal" w:eastAsia="思源黑体 CN Normal" w:cs="思源黑体 CN Normal"/>
          <w:szCs w:val="21"/>
        </w:rPr>
        <w:t xml:space="preserve"> 一文中将介绍部署 metrics-server 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fldChar w:fldCharType="begin"/>
      </w:r>
      <w:r>
        <w:instrText xml:space="preserve"> HYPERLINK "https://github.com/kubernetes-incubator/metrics-server/issues/85" </w:instrText>
      </w:r>
      <w:r>
        <w:fldChar w:fldCharType="separate"/>
      </w:r>
      <w:r>
        <w:rPr>
          <w:rStyle w:val="27"/>
          <w:rFonts w:hint="eastAsia" w:ascii="思源黑体 CN Normal" w:hAnsi="思源黑体 CN Normal" w:eastAsia="思源黑体 CN Normal" w:cs="思源黑体 CN Normal"/>
          <w:szCs w:val="21"/>
        </w:rPr>
        <w:t>https://github.com/kubernetes-incubator/metrics-server/issues/85</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kube-controller-manager 集群的高可用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停掉一个或两个节点的 kube-controller-manager 服务，观察其它节点的日志，看是否获取了 leader 权限。</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endpoints kube-controller-manager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w:t>
      </w:r>
      <w:r>
        <w:rPr>
          <w:rFonts w:hint="eastAsia" w:ascii="思源黑体 CN Normal" w:hAnsi="思源黑体 CN Normal" w:eastAsia="思源黑体 CN Normal" w:cs="思源黑体 CN Normal"/>
          <w:color w:val="032F62"/>
          <w:kern w:val="0"/>
          <w:sz w:val="20"/>
          <w:szCs w:val="20"/>
        </w:rPr>
        <w:t>'{"holderIdentity":"node1_084534e2-6cc4-11e8-a418-5254001f5b65","leaseDurationSeconds":15,"acquireTime":"2018-06-10T15:40:33Z","renewTime":"2018-06-10T16:19:08Z","leaderTransitions":12}'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2018-06-10T13:59:42Z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w:t>
      </w:r>
      <w:r>
        <w:rPr>
          <w:rFonts w:hint="eastAsia" w:ascii="思源黑体 CN Normal" w:hAnsi="思源黑体 CN Normal" w:eastAsia="思源黑体 CN Normal" w:cs="思源黑体 CN Normal"/>
          <w:color w:val="032F62"/>
          <w:kern w:val="0"/>
          <w:sz w:val="20"/>
          <w:szCs w:val="20"/>
        </w:rPr>
        <w:t>"4540"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862cc048-6cb6-11e8-96fa-525400ba84c6</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 controller 权限和 use-service-account-credentials 参数：</w:t>
      </w:r>
    </w:p>
    <w:p>
      <w:pPr>
        <w:ind w:firstLine="480"/>
        <w:rPr>
          <w:rFonts w:ascii="思源黑体 CN Normal" w:hAnsi="思源黑体 CN Normal" w:eastAsia="思源黑体 CN Normal" w:cs="思源黑体 CN Normal"/>
          <w:szCs w:val="21"/>
        </w:rPr>
      </w:pPr>
      <w:r>
        <w:fldChar w:fldCharType="begin"/>
      </w:r>
      <w:r>
        <w:instrText xml:space="preserve"> HYPERLINK "https://github.com/kubernetes/kubernetes/issues/48208" </w:instrText>
      </w:r>
      <w:r>
        <w:fldChar w:fldCharType="separate"/>
      </w:r>
      <w:r>
        <w:rPr>
          <w:rStyle w:val="27"/>
          <w:rFonts w:hint="eastAsia" w:ascii="思源黑体 CN Normal" w:hAnsi="思源黑体 CN Normal" w:eastAsia="思源黑体 CN Normal" w:cs="思源黑体 CN Normal"/>
          <w:szCs w:val="21"/>
        </w:rPr>
        <w:t>https://github.com/kubernetes/kubernetes/issues/48208</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kublet 认证和授权：</w:t>
      </w:r>
    </w:p>
    <w:p>
      <w:pPr>
        <w:ind w:firstLine="480"/>
        <w:rPr>
          <w:rFonts w:ascii="思源黑体 CN Normal" w:hAnsi="思源黑体 CN Normal" w:eastAsia="思源黑体 CN Normal" w:cs="思源黑体 CN Normal"/>
          <w:szCs w:val="21"/>
        </w:rPr>
      </w:pPr>
      <w:r>
        <w:fldChar w:fldCharType="begin"/>
      </w:r>
      <w:r>
        <w:instrText xml:space="preserve"> HYPERLINK "https://kubernetes.io/docs/admin/kubelet-authentication-authorization/" \l "kubelet-authorization" </w:instrText>
      </w:r>
      <w:r>
        <w:fldChar w:fldCharType="separate"/>
      </w:r>
      <w:r>
        <w:rPr>
          <w:rStyle w:val="27"/>
          <w:rFonts w:hint="eastAsia" w:ascii="思源黑体 CN Normal" w:hAnsi="思源黑体 CN Normal" w:eastAsia="思源黑体 CN Normal" w:cs="思源黑体 CN Normal"/>
          <w:szCs w:val="21"/>
        </w:rPr>
        <w:t>https://kubernetes.io/docs/admin/kubelet-authentication-authorization/#kubelet-authorization</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scheduler 集群</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本章节介绍部署高可用 kube-scheduler 集群的步骤。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证书和私钥，kube-scheduler 在如下两种情况下使用该证书：</w:t>
      </w:r>
    </w:p>
    <w:p>
      <w:pPr>
        <w:pStyle w:val="37"/>
        <w:numPr>
          <w:ilvl w:val="0"/>
          <w:numId w:val="58"/>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w:t>
      </w:r>
    </w:p>
    <w:p>
      <w:pPr>
        <w:pStyle w:val="37"/>
        <w:numPr>
          <w:ilvl w:val="0"/>
          <w:numId w:val="58"/>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b/>
          <w:szCs w:val="21"/>
        </w:rPr>
        <w:t>安全端口</w:t>
      </w:r>
      <w:r>
        <w:rPr>
          <w:rFonts w:hint="eastAsia" w:ascii="思源黑体 CN Normal" w:hAnsi="思源黑体 CN Normal" w:eastAsia="思源黑体 CN Normal" w:cs="思源黑体 CN Normal"/>
          <w:szCs w:val="21"/>
        </w:rPr>
        <w:t>(https，10251) 输出 prometheus 格式的 metrics；</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szCs w:val="21"/>
        </w:rPr>
        <w:t>部署master节点</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证书和私钥</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kube-scheduler-csr.json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"system:kube-scheduler",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"system:kube-scheduler",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lang w:eastAsia="zh-CN"/>
        </w:rPr>
        <w:t>dongnao</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59"/>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w:t>
      </w:r>
      <w:r>
        <w:rPr>
          <w:rFonts w:hint="eastAsia" w:ascii="思源黑体 CN Normal" w:hAnsi="思源黑体 CN Normal" w:eastAsia="思源黑体 CN Normal" w:cs="思源黑体 CN Normal"/>
          <w:b/>
          <w:szCs w:val="21"/>
        </w:rPr>
        <w:t>所有</w:t>
      </w:r>
      <w:r>
        <w:rPr>
          <w:rFonts w:hint="eastAsia" w:ascii="思源黑体 CN Normal" w:hAnsi="思源黑体 CN Normal" w:eastAsia="思源黑体 CN Normal" w:cs="思源黑体 CN Normal"/>
          <w:szCs w:val="21"/>
        </w:rPr>
        <w:t xml:space="preserve"> kube-scheduler 节点 IP；</w:t>
      </w:r>
    </w:p>
    <w:p>
      <w:pPr>
        <w:pStyle w:val="37"/>
        <w:numPr>
          <w:ilvl w:val="0"/>
          <w:numId w:val="59"/>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system:kube-scheduler、O 为 system:kube-scheduler，kubernetes 内置的 ClusterRoleBindings system:kube-scheduler 将赋予 kube-scheduler 工作所需的权限。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-ca-key=/opt/k8s/work/cert/ca-key.pem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-config=/opt/k8s/work/cert/ca-config.json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kube-scheduler-csr.json | cfssljson -bare 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kube-scheduler*pem</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--client-certificate=cert/kube-scheduler.pem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--client-key=cert/kube-scheduler-key.pem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system:kube-scheduler --kubeconfig=kube-scheduler.kubeconfig</w:t>
      </w:r>
    </w:p>
    <w:p>
      <w:pPr>
        <w:pStyle w:val="37"/>
        <w:numPr>
          <w:ilvl w:val="0"/>
          <w:numId w:val="6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上一步创建的证书、私钥以及 kube-apiserver 地址被写入到 kubeconfig 文件中；</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kube-scheduler.kubeconfig root@${node_ip}:/etc/kubernetes/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sudo tee kube-scheduler.yaml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componentconfig/v1alpha1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KubeSchedulerConfiguration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clientConnection: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"/etc/kubernetes/kube-scheduler.kubeconfig"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leaderElection: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leaderElect: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文件路径，kube-scheduler 使用它连接和验证 kube-apiserver；</w:t>
      </w:r>
    </w:p>
    <w:p>
      <w:pPr>
        <w:pStyle w:val="37"/>
        <w:numPr>
          <w:ilvl w:val="0"/>
          <w:numId w:val="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kube-scheduler 配置文件到所有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kube-scheduler.yaml root@${node_ip}:/etc/kubernetes/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kube-scheduler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kube-scheduler.service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WorkingDirectory=${K8S_DIR}/kube-scheduler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--config=/etc/kubernetes/kube-scheduler.yaml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--address=127.0.0.1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--kube-api-qps=100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Restart=always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StartLimitInterval=0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--address：在 127.0.0.1:10251 端口接收 http /metrics 请求；kube-scheduler 目前还不支持接收 https 请求；</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kube-scheduler.service root@${node_ip}:/etc/systemd/system/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kube-scheduler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kube-scheduler &amp;&amp; systemctl restart 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必须先创建工作目录；</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kube-scheduler|grep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kube-scheduler</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kube-scheduler 节点上执行。</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kube-scheduler 监听 10251 端口，接收 http 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kube-sche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0 127.0.0.1:10251         0.0.0.0:*               LISTEN      23783/kube-schedule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http://127.0.0.1:10251/metrics |head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apiserver_audit_event_total Counter of audit events generated and sent to the audit backend.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apiserver_audit_event_total counter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apiserver_audit_event_total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apiserver_client_certificate_expiration_seconds_bucket{le="21600"}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apiserver_client_certificate_expiration_seconds_bucket{le="43200"}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apiserver_client_certificate_expiration_seconds_bucket{le="86400"}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apiserver_client_certificate_expiration_seconds_bucket{le="172800"} 0</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kube-scheduler 集群的高可用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随便找一个或两个 master 节点，停掉 kube-scheduler 服务，看其它节点是否获取了 leader 权限（systemd 日志）。</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endpoints kube-scheduler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'{"holderIdentity":"k8s-1_1ea20a43-4f8e-11e9-9ac5-000c2955d204","leaseDurationSeconds":15,"acquireTime":"2019-03-26T06:12:24Z","renewTime":"2019-03-26T06:23:54Z","leaderTransitions":0}'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2019-03-26T06:12:24Z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"72504"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1f4b7394-4f8e-11e9-a869-000c2955d204</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worker 节点</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work 节点运行如下组件：</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kube-proxy</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kube-nginx</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ind w:firstLine="493"/>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b/>
          <w:szCs w:val="21"/>
        </w:rPr>
        <w:t>前提条件</w:t>
      </w:r>
      <w:r>
        <w:rPr>
          <w:rFonts w:hint="eastAsia" w:ascii="思源黑体 CN Normal" w:hAnsi="思源黑体 CN Normal" w:eastAsia="思源黑体 CN Normal" w:cs="思源黑体 CN Normal"/>
          <w:szCs w:val="21"/>
        </w:rPr>
        <w: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flanneld</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fldChar w:fldCharType="begin"/>
      </w:r>
      <w:r>
        <w:instrText xml:space="preserve"> HYPERLINK \l "_安装flannel网络插件" </w:instrText>
      </w:r>
      <w:r>
        <w:fldChar w:fldCharType="separate"/>
      </w:r>
      <w:r>
        <w:rPr>
          <w:rStyle w:val="27"/>
          <w:rFonts w:hint="eastAsia" w:ascii="思源黑体 CN Normal" w:hAnsi="思源黑体 CN Normal" w:eastAsia="思源黑体 CN Normal" w:cs="思源黑体 CN Normal"/>
          <w:szCs w:val="21"/>
        </w:rPr>
        <w:t>部署flannel网络</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kube-nginx</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fldChar w:fldCharType="begin"/>
      </w:r>
      <w:r>
        <w:instrText xml:space="preserve"> HYPERLINK \l "_apiserver_高可用之nginx代理" </w:instrText>
      </w:r>
      <w:r>
        <w:fldChar w:fldCharType="separate"/>
      </w:r>
      <w:r>
        <w:rPr>
          <w:rStyle w:val="27"/>
          <w:rFonts w:hint="eastAsia" w:ascii="思源黑体 CN Normal" w:hAnsi="思源黑体 CN Normal" w:eastAsia="思源黑体 CN Normal" w:cs="思源黑体 CN Normal"/>
          <w:szCs w:val="21"/>
        </w:rPr>
        <w:t>apiserver高可用之nginx代理</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安装依赖包：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root@${node_ip} "yum install -y epel-release"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root@${node_ip} "yum install -y conntrack ipvsadm ipset jq iptables curl sysstat libseccomp &amp;&amp; /usr/sbin/modprobe ip_vs"</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docker 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是容器的运行环境，管理它的生命周期。kubelet 通过 Container Runtime Interface (CRI) 与 docker 进行交互。</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有多种安装方式：本章节中我们使用最简单的安装方式 脚本安装，使用脚本安装不需要我们关注依赖运行脚本就能自动安装。</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不过这种方式不安全，而且必须要依赖网络，不推荐在生产环境中使用；生成环境建议使用二进制脚本安装。</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docker 安装文件</w:t>
      </w: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使用脚本安装docker：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-fLsS https://get.docker.com/ | sh</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等待安装完成，也可以指定使用 Aliyun 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-fsSL https://get.docker.com | bash -s docker --mirror Aliyun</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使用二进制文件安装docker：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"https://download.docker.com/linux/static/stable/x86_64/" </w:instrText>
      </w:r>
      <w:r>
        <w:fldChar w:fldCharType="separate"/>
      </w:r>
      <w:r>
        <w:rPr>
          <w:rStyle w:val="27"/>
          <w:rFonts w:hint="eastAsia" w:ascii="思源黑体 CN Normal" w:hAnsi="思源黑体 CN Normal" w:eastAsia="思源黑体 CN Normal" w:cs="思源黑体 CN Normal"/>
        </w:rPr>
        <w:t>https://download.docker.com/linux/static/stable/x86_64/</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页面下载最新发布包：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https://download.docker.com/linux/static/stable/x86_64/docker-18.09.0.tgz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-xvf docker-18.09.0.tgz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分发二进制文件到所有 worker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  root@${node_ip}:/opt/k8s/bin/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"chmod +x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docker.service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Description=Docker Application Container Engine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Documentation=http://docs.docker.io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WorkingDirectory=##DOCKER_DIR##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Environment="PATH=/opt/k8s/bin:/bin:/sbin:/usr/bin:/usr/sbin"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EnvironmentFile=-/run/flannel/docker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ExecStart=/opt/k8s/bin/dockerd $DOCKER_NETWORK_OPTIONS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ExecReload=/bin/kill -s HUP $MAINPID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Restart=on-failure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LimitNOFILE=infinity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LimitNPROC=infinity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LimitCORE=infinity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Delegate=yes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KillMode=process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EOF 前后有双引号，这样 bash 不会替换文档中的变量，如 $DOCKER_NETWORK_OPTIONS；</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dockerd 运行时会调用其它 docker 命令，如 docker-proxy，所以需要将 docker 命令所在的目录加到 PATH 环境变量中；</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启动时将网络配置写入 /run/flannel/docker 文件中，dockerd 启动前读取该文件中的环境变量 DOCKER_NETWORK_OPTIONS ，然后设置 docker0 网桥网段；</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如果指定了多个 EnvironmentFile 选项，则必须将 /run/flannel/docker 放在最后(确保 docker0 使用 flanneld 生成的 bip 参数)；</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需要以 root 用于运行；</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从 1.13 版本开始，可能将 iptables FORWARD chain的默认策略设置为DROP，从而导致 ping 其它 Node 上的 Pod IP 失败，遇到这种情况时，需要手动设置策略为 ACCEPT：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iptables -P FORWARD ACCEPT</w:t>
      </w:r>
    </w:p>
    <w:p>
      <w:pPr>
        <w:ind w:left="420"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并且把以下命令写入 /etc/rc.local 文件中，防止节点重启iptables FORWARD chain的默认策略又还原为DROP</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/sbin/iptables -P FORWARD ACCEPT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systemd unit 文件到所有 worker 机器: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-e "s|##DOCKER_DIR##|${DOCKER_DIR}|" 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docker.service root@${node_ip}:/usr/lib/systemd/system/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配置和分发 docker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使用国内的仓库镜像服务器以加快 pull image 的速度，同时增加下载的并发数 (需要重启 dockerd 生效)：</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docker-daemon.json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"registry-mirrors": ["https://hub-mirror.c.163.com", "https://docker.mirrors.ustc.edu.cn"],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"insecure-registries": ["docker02:35000"],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"max-concurrent-downloads": 20,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"live-restore":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"max-concurrent-uploads": 10,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"debug":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"data-root": "/data/k8s/docker/data",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"exec-root": "/data/k8s/docker/exec",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"log-opts":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"max-size": "100m",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"max-file": "5"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docker 配置文件到所有 work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/etc/docker/ ${DOCKER_DIR}/{data,exec}"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docker-daemon.json root@${node_ip}:/etc/docker/daemon.json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docker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stop firewalld &amp;&amp; systemctl disable firewalld"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"/usr/sbin/iptables -F &amp;&amp; /usr/sbin/iptables -X &amp;&amp; /usr/sbin/iptables -F -t nat &amp;&amp; /usr/sbin/iptables -X -t nat"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"/usr/sbin/iptables -P FORWARD ACCEPT"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docker &amp;&amp; systemctl restart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'for intf in /sys/devices/virtual/net/docker0/brif/*; do echo 1 &gt; $intf/hairpin_mode; done'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"sudo sysctl -p /etc/sysctl.d/kubernetes.conf"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firewalld(centos7)/ufw(ubuntu16.04)，否则可能会重复创建 iptables 规则；</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清理旧的 iptables rules 和 chains 规则；</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docker0 网桥下虚拟网卡的 hairpin 模式;</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docker|grep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docker</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docker0 网桥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 addr show flannel.1 &amp;&amp; /usr/sbin/ip addr show docker0"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确认各 work 节点的 docker0 网桥和 flannel.1 接口的 IP 处于同一个网段中(如下 172.30.112.0/32 位于 172.30.112.1/21 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4: flannel.1: &lt;BROADCAST,MULTICAST,UP,LOWER_UP&gt; mtu 1450 qdisc noqueue state UNKNOWN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fa:32:14:34:86:74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3: docker0: &lt;NO-CARRIER,BROADCAST,MULTICAST,UP&gt; mtu 1500 qdisc noqueue state DOWN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02:42:7f:58:af:18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172.30.240.1/21 brd 172.30.247.255 scope global docker0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部署kubelet组件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运行在每个 worker 节点上，接收 kube-apiserver 发送的请求，管理 Pod 容器，执行交互式命令，如 exec、run、logs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启动时自动向 kube-apiserver 注册节点信息，内置的 cadvisor 统计和监控节点的资源使用情况。</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为确保安全，本文档只开启接收 https 请求的安全端口，对请求进行认证和授权，拒绝未授权的访问(如 apiserver、heapster)。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kubelet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"_部署master节点_1"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bootstrap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创建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export BOOTSTRAP_TOKEN=$(kubeadm token create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--description kubelet-bootstrap-token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--groups system:bootstrappers:${node_name}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设置集群参数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设置客户端认证参数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set-credentials kubelet-bootstrap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--token=${BOOTSTRAP_TOKEN}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设置上下文参数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--user=kubelet-bootstrap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设置默认上下文</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use-context default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证书中写入 Token 而非证书，证书后续由 kube-controller-manager 创建。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kubeadm 为各节点创建的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list --kubeconfig ~/.kube/config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TOKEN                     TTL       EXPIRES                     USAGES                   DESCRIPTION               EXTRA GROUPS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33xdd2.b04al5zmia3tnnf8   23h       2019-04-01T14:06:46+08:00   authentication,signing   kubelet-bootstrap-token   system:bootstrappers:node2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ch6fro.v9nps3d5z0lcmyrd   23h       2019-04-01T14:06:25+08:00   authentication,signing   kubelet-bootstrap-token   system:bootstrappers:master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napqqj.wi1qhq2gjel1dvia   23h       2019-04-01T14:06:35+08:00   authentication,signing   kubelet-bootstrap-token   system:bootstrappers:node1</w:t>
      </w:r>
    </w:p>
    <w:p>
      <w:pPr>
        <w:pStyle w:val="37"/>
        <w:numPr>
          <w:ilvl w:val="0"/>
          <w:numId w:val="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创建的 token 有效期为 1 天，超期后将不能再被使用，且会被 kube-controller-manager 的 tokencleaner 清理(如果启用该 controller 的话)；</w:t>
      </w:r>
    </w:p>
    <w:p>
      <w:pPr>
        <w:pStyle w:val="37"/>
        <w:numPr>
          <w:ilvl w:val="0"/>
          <w:numId w:val="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接收 kubelet 的 bootstrap token 后，将请求的 user 设置为 system:bootstrap:，group 设置为 system:bootstrappers；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查看各 token 关联的 Secret：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secrets -n kube-system|grep bootstrap-token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bootstrap-token-503xx3                           bootstrap.kubernetes.io/token         7      40m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bootstrap-token-cjadiv                           bootstrap.kubernetes.io/token         7      45m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bootstrap-token-iifyk9                           bootstrap.kubernetes.io/token         7      40m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bootstrap kubeconfig 文件到所有 worker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kubelet-bootstrap-${node_name}.kubeconfig root@${node_name}:/etc/kubernetes/kubelet-bootstrap.kubeconfig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参数配置文件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v1.10 开始，kubelet 部分参数需在配置文件中配置，kubelet --help 会提示：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DEPRECATED: This parameter should be set via the config file specified by the Kubelet's --config flag</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参数配置模板文件：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tee kubelet-config.yaml.template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KubeletConfiguration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kubelet.config.k8s.io/v1beta1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authentication: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anonymous: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webhook: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x509: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clientCAFile: "/etc/kubernetes/cert/ca.pem"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authorization: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mode: Webhook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clusterDomain: "${CLUSTER_DNS_DOMAIN}"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"${CLUSTER_DNS_SVC_IP}"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podCIDR: "${CLUSTER_CIDR}"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maxPods: 220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serializeImagePulls: 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hairpinMode: promiscuous-bridge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cgroupDriver: cgroupfs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runtimeRequestTimeout: "15m"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rotateCertificates: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serverTLSBootstrap: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readOnlyPort: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port: 10250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address: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address：API 监听地址，不能为 127.0.0.1，否则 kube-apiserver、heapster 等不能调用 kubelet 的 API；</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readOnlyPort=0：关闭只读端口(默认 10255)，等效为未指定；</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 证书认证；</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对于未通过 x509 证书和 webhook 认证的请求(kube-apiserver 或其他客户端)，将被拒绝，提示 Unauthorized；</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authroization.mode=Webhook：kubelet 使用 SubjectAccessReview API 查询 kube-apiserver 某 user、group 是否具有操作资源的权限(RBAC)；</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featureGates.RotateKubeletClientCertificate、featureGates.RotateKubeletServerCertificate：自动 rotate 证书，证书的有效期取决于 kube-controller-manager 的 --experimental-cluster-signing-duration 参数；</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 root 账户运行；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"s/##NODE_IP##/${node_ip}/" kubelet-config.yaml.template &gt; kubelet-config-${node_ip}.yaml.template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kubelet-config-${node_ip}.yaml.template root@${node_ip}:/etc/kubernetes/kubelet-config.yaml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systemd unit 文件模板：</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kubelet.service.template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After=docker.service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Requires=docker.service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ExecStart=/opt/k8s/bin/kubelet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--root-dir=${K8S_DIR}/kubelet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--bootstrap-kubeconfig=/etc/kubernetes/kubelet-bootstrap.kubeconfig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--cert-dir=/etc/kubernetes/cert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--kubeconfig=/etc/kubernetes/kubelet.kubeconfig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--config=/etc/kubernetes/kubelet-config.yaml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--hostname-override=##NODE_NAME##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--pod-infra-container-image=xiaochunping/pause:3.1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--allow-privileged=true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--event-qps=0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--kube-api-qps=1000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--kube-api-burst=2000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--registry-qps=0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--image-pull-progress-deadline=30m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Restart=always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StartLimitInterval=0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如果设置了 --hostname-override 选项，则 kube-proxy 也需要设置该选项，否则会出现找不到 Node 的情况；</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--bootstrap-kubeconfig：指向 bootstrap kubeconfig 文件，kubelet 使用该文件中的用户名和 token 向 kube-apiserver 发送 TLS Bootstrapping 请求；</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approve kubelet 的 csr 请求后，在 --cert-dir 目录创建证书和私钥文件，然后写入 --kubeconfig 文件；</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--pod-infra-container-image 不使用 redhat 的 pod-infrastructure:latest 镜像，它不能回收容器的僵尸；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"s/##NODE_NAME##/${node_name}/" kubelet.service.template &gt; kubelet-${node_name}.service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kubelet-${node_name}.service root@${node_name}:/usr/lib/systemd/system/kubelet.service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 Token Auth 和授予权限</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启动时查找配置的 --kubeletconfig 文件是否存在，如果不存在则使用 --bootstrap-kubeconfig 向 kube-apiserver 发送证书签名请求 (CSR)。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收到 CSR 请求后，对其中的 Token 进行认证（事先使用 kubeadm 创建的 token），认证通过后将请求的 user 设置为 system:bootstrap:&lt;TokenID&gt;，group 设置为 system:bootstrappers，这一过程称为 Bootstrap Token Auth。</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默认情况下，这个 user 和 group 没有创建 CSR 的权限，kubelet 启动失败，错误日志如下：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journalctl -u kubelet -a |grep -A 2 'certificatesigningrequests'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kubelet[26986]: F0506 06:42:36.314378   26986 server.go:233] failed to run Kubelet: cannot create certificate signing request: certificatesigningrequests.certificates.k8s.io is forbidden: User </w:t>
      </w:r>
      <w:r>
        <w:rPr>
          <w:rFonts w:hint="eastAsia" w:ascii="思源黑体 CN Normal" w:hAnsi="思源黑体 CN Normal" w:eastAsia="思源黑体 CN Normal" w:cs="思源黑体 CN Normal"/>
          <w:color w:val="032F62"/>
          <w:kern w:val="0"/>
          <w:sz w:val="20"/>
          <w:szCs w:val="20"/>
        </w:rPr>
        <w:t>"system:bootstrap:lemy40"</w:t>
      </w:r>
      <w:r>
        <w:rPr>
          <w:rFonts w:hint="eastAsia" w:ascii="思源黑体 CN Normal" w:hAnsi="思源黑体 CN Normal" w:eastAsia="思源黑体 CN Normal" w:cs="思源黑体 CN Normal"/>
          <w:color w:val="24292E"/>
          <w:kern w:val="0"/>
          <w:sz w:val="20"/>
          <w:szCs w:val="20"/>
        </w:rPr>
        <w:t xml:space="preserve"> cannot create certificatesigningrequests.certificates.k8s.io at the cluster scope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May 06 06:42:36 k8s-1 systemd[1]: kubelet.service: Main process exited, code=exited, status=255/n/a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systemd[1]: kubelet.service: Failed with result </w:t>
      </w:r>
      <w:r>
        <w:rPr>
          <w:rFonts w:hint="eastAsia" w:ascii="思源黑体 CN Normal" w:hAnsi="思源黑体 CN Normal" w:eastAsia="思源黑体 CN Normal" w:cs="思源黑体 CN Normal"/>
          <w:color w:val="032F62"/>
          <w:kern w:val="0"/>
          <w:sz w:val="20"/>
          <w:szCs w:val="20"/>
        </w:rPr>
        <w:t>'exit-code'</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解决办法是：创建一个 clusterrolebinding，将 group system:bootstrappers 和 clusterrole system:node-bootstrapper 绑定：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kubelet-bootstrap --clusterrole=system:node-bootstrapper --group=system:bootstrappers</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kubelet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"/usr/sbin/swapoff -a"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kubelet &amp;&amp; systemctl restart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7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pStyle w:val="37"/>
        <w:numPr>
          <w:ilvl w:val="0"/>
          <w:numId w:val="7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分区，否则 kubelet 会启动失败；</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kubelet |tail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15:01:53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Dependency failed for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Reboot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30 18:48:42 k8s-1 systemd[1]: Cannot add dependency job for unit kubelet.service, ignoring: Unit not found.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Started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14:41:17.880649   29768 server.go:408] Version: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14:41:17.881049   29768 plugins.go:99] No cloud provider specified.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启动后使用 --bootstrap-kubeconfig 向 kube-apiserver 发送 CSR 请求，当这个 CSR 被 approve 后，kube-controller-manager 为 kubelet 创建 TLS 客户端证书、私钥和 --kubeletconfig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注意：kube-controller-manager 需要配置 --cluster-signing-cert-file 和 --cluster-signing-key-file 参数，才会为 TLS Bootstrap 创建证书和私钥。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22h   system:bootstrap:2b84b8</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 resources found.</w:t>
      </w:r>
    </w:p>
    <w:p>
      <w:pPr>
        <w:ind w:firstLine="480"/>
        <w:rPr>
          <w:rFonts w:ascii="思源黑体 CN Normal" w:hAnsi="思源黑体 CN Normal" w:eastAsia="思源黑体 CN Normal" w:cs="思源黑体 CN Normal"/>
        </w:rPr>
      </w:pP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三个 work 节点的 csr 均处于 pending 状态；</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kubelet|grep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kubelet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approve kubelet CSR 请求</w:t>
      </w:r>
    </w:p>
    <w:p>
      <w:r>
        <w:rPr>
          <w:rFonts w:hint="eastAsia"/>
        </w:rPr>
        <w:t>可以手动或自动 approve CSR 请求。</w:t>
      </w:r>
      <w:r>
        <w:rPr>
          <w:rFonts w:hint="eastAsia"/>
          <w:u w:val="single"/>
        </w:rPr>
        <w:t>推荐使用自动的方式</w:t>
      </w:r>
      <w:r>
        <w:rPr>
          <w:rFonts w:hint="eastAsia"/>
        </w:rPr>
        <w:t>，因为从 v1.8 版本开始，可以自动轮转approve csr 后生成的证书。</w:t>
      </w: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CSR 请求</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SCR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node-csr-xqKuMm_MsfUGrMiwti1EaaJMsOpWwvlOQIT_N_3a02k   22h   system:bootstrap:2b84b8    </w:t>
      </w:r>
    </w:p>
    <w:p>
      <w:pPr>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approve SCR：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color w:val="24292E"/>
          <w:sz w:val="20"/>
          <w:szCs w:val="20"/>
        </w:rPr>
        <w:t>node-csr-7YSbJGsZGmAH5IrdOmJVcGDrUK3iGtFiDHuRMVdJk5M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 "node-csr-7YSbJGsZGmAH5IrdOmJVcGDrUK3iGtFiDHuRMVdJk5M"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Approve 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ascii="思源黑体 CN Normal" w:hAnsi="思源黑体 CN Normal" w:eastAsia="思源黑体 CN Normal" w:cs="思源黑体 CN Normal"/>
          <w:color w:val="24292E"/>
          <w:sz w:val="20"/>
          <w:szCs w:val="20"/>
        </w:rPr>
        <w:t>kubectl describe csr node-csr-7YSbJGsZGmAH5IrdOmJVcGDrUK3iGtFiDHuRMVdJk5M</w:t>
      </w:r>
    </w:p>
    <w:p>
      <w:pPr>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CSR 请求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创建三个 ClusterRoleBinding，分别用于自动 approve client、renew client、renew server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csr-crb.yaml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Approve all CSRs for the group "system:bootstrappers"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auto-approve-csrs-for-group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system:bootstrappers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system:certificates.k8s.io:certificatesigningrequests:nodeclient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To let a node of the group "system:nodes" renew its own credentials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node-client-cert-renewal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system:nodes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system:certificates.k8s.io:certificatesigningrequests:selfnodeclient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A ClusterRole which instructs the CSR approver to approve a node requesting 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serving cert matching its client 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approve-node-server-renewal-csr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rules: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apiGroups: ["certificates.k8s.io"]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["certificatesigningrequests/selfnodeserver"]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verbs: ["create"]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To let a node of the group "system:nodes" renew its own server credentials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node-server-cert-renewal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system:nodes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approve-node-server-renewal-csr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auto-approve-csrs-for-group：自动 approve node 的第一次 CSR； 注意第一次 CSR 时，请求的 Group 为 system:bootstrappers；</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node-client-cert-renewal：自动 approve node 后续过期的 client 证书，自动生成的证书 Group 为 system:nodes;</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node-server-cert-renewal：自动 approve node 后续过期的 server 证书，自动生成的证书 Group 为 system:nodes;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生效配置：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csr-crb.yaml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clusterrolebinding.rbac.authorization.k8s.io/auto-approve-csrs-for-group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clusterrolebinding.rbac.authorization.k8s.io/node-client-cert-renewal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clusterrole.rbac.authorization.k8s.io/approve-node-server-renewal-csr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clusterrolebinding.rbac.authorization.k8s.io/node-server-cert-renewal created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kublet 的情况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等待一段时间(1-10 分钟)，三个节点的 CSR 都被自动 approved：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node-csr--BjlTzxB5Y4op_6wYlDKbbQj1NtX-IOBMLmWhkupEWA   4m        system:bootstrap:8galm1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node-csr-a68FhmUgprTJkaLwnJOLQLOkDQuAviDdBy91ByVtWt0   4m        system:bootstrap:4ef7hj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node-csr-a7DI6d0QjBiPh58IBGYFPUKAZvKs6sfbqlnoc22erRs   4m        system:bootstrap:ai162m   Approved,Issued</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Pending 的 CSR 用于创建 kubelet server 证书，需要手动 approve，下文介绍。</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所有节点均 ready：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2m58s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2m54s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2m56s   v1.12.3</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为各 node 生成了 kubeconfig 文件和公私钥：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/etc/kubernetes/kubelet.kubeconfig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2298 3月  28 17:45 /etc/kubernetes/kubelet.kubeconfig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/etc/kubernetes/cert/|grep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kubelet-client-current.pem -&gt; /etc/kubernetes/cert/kubelet-client-2019-03-28-17-45-48.pem</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没有自动生成 kubelet server 证书；</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server cert csr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w:t>
      </w:r>
      <w:r>
        <w:fldChar w:fldCharType="begin"/>
      </w:r>
      <w:r>
        <w:instrText xml:space="preserve"> HYPERLINK "https://kubernetes.io/docs/reference/command-line-tools-reference/kubelet-tls-bootstrapping/" \l "kubelet-configuration" </w:instrText>
      </w:r>
      <w:r>
        <w:fldChar w:fldCharType="separate"/>
      </w:r>
      <w:r>
        <w:rPr>
          <w:rStyle w:val="27"/>
          <w:rFonts w:hint="eastAsia" w:ascii="思源黑体 CN Normal" w:hAnsi="思源黑体 CN Normal" w:eastAsia="思源黑体 CN Normal" w:cs="思源黑体 CN Normal"/>
        </w:rPr>
        <w:t>安全性考虑</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，CSR approving controllers 默认不会自动 approve kubelet server 证书签名请求，需要手动 approve。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csr-42fr8                                              7m45s   system:node:master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csr-5gwjj                                              7m43s   system:node:node2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csr-klkcp                                              7m41s   system:node:node1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23h     system:bootstrap:f9isxw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24h     system:bootstrap:8w1g0a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23h     system:bootstrap:2b84b8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strike/>
          <w:color w:val="393A34"/>
          <w:spacing w:val="3"/>
          <w:sz w:val="20"/>
          <w:szCs w:val="20"/>
        </w:rPr>
        <w:t>csr-42fr8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strike/>
          <w:color w:val="393A34"/>
          <w:spacing w:val="3"/>
          <w:sz w:val="20"/>
          <w:szCs w:val="20"/>
        </w:rPr>
        <w:t>csr-5gwjj</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strike/>
          <w:color w:val="393A34"/>
          <w:spacing w:val="3"/>
          <w:sz w:val="20"/>
          <w:szCs w:val="20"/>
        </w:rPr>
        <w:t>csr-klkcp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certificatesigningrequest.certificates.k8s.io/csr-42fr8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certificatesigningrequest.certificates.k8s.io/csr-5gwjj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certificatesigningrequest.certificates.k8s.io/csr-klkcp approved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/etc/kubernetes/cert/kubelet-*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/etc/kubernetes/cert/kubelet-client-current.pem -&gt;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1301 3月  28 17:58 /etc/kubernetes/cert/kubelet-server-2019-03-28-17-58-23.pem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17:58 /etc/kubernetes/cert/kubelet-server-current.pem -&gt; /etc/kubernetes/cert/kubelet-server-2019-03-28-17-58-23.pem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提供的 API 接口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启动后监听多个端口，用于接收 kube-apiserver 或其它组件发送的请求：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:10250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0 127.0.0.1:41848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0 127.0.0.1:10248         0.0.0.0:*               LISTEN      8958/kubelet</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10248: healthz http 服务；</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10250: https API 服务；注意：未开启只读端口 10255；</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例如执行 </w:t>
      </w:r>
      <w:r>
        <w:rPr>
          <w:rFonts w:hint="eastAsia" w:ascii="思源黑体 CN Normal" w:hAnsi="思源黑体 CN Normal" w:eastAsia="思源黑体 CN Normal" w:cs="思源黑体 CN Normal"/>
          <w:highlight w:val="lightGray"/>
        </w:rPr>
        <w:t>kubectl exec -it nginx-ds-5rmws -- sh</w:t>
      </w:r>
      <w:r>
        <w:rPr>
          <w:rFonts w:hint="eastAsia" w:ascii="思源黑体 CN Normal" w:hAnsi="思源黑体 CN Normal" w:eastAsia="思源黑体 CN Normal" w:cs="思源黑体 CN Normal"/>
        </w:rPr>
        <w:t xml:space="preserve"> 命令时，kube-apiserver 会向 kubelet 发送如下请求：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POST /exec/default/nginx-ds-5rmws/my-nginx?command=sh&amp;input=1&amp;output=1&amp;tty=1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接收 10250 端口的 https 请求：</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/pods、/runningpods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/metrics、/metrics/cadvisor、/metrics/probes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/stats、/stats/container</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/run/、"/exec/", "/attach/", "/portForward/", "/containerLogs/" 等管理；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fldChar w:fldCharType="begin"/>
      </w:r>
      <w:r>
        <w:instrText xml:space="preserve"> HYPERLINK "https://github.com/kubernetes/kubernetes/blob/master/pkg/kubelet/server/server.go" \l "L434:3" </w:instrText>
      </w:r>
      <w:r>
        <w:fldChar w:fldCharType="separate"/>
      </w:r>
      <w:r>
        <w:rPr>
          <w:rStyle w:val="27"/>
          <w:rFonts w:hint="eastAsia" w:ascii="思源黑体 CN Normal" w:hAnsi="思源黑体 CN Normal" w:eastAsia="思源黑体 CN Normal" w:cs="思源黑体 CN Normal"/>
        </w:rPr>
        <w:t>https://github.com/kubernetes/kubernetes/blob/master/pkg/kubelet/server/server.go#L434:3</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由于关闭了匿名认证，同时开启了 webhook 授权，所有访问 10250 端口 https API 的请求都需要被认证和授权。</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 system:kubelet-api-admin 授予访问 kubelet 所有 API 的权限(kube-apiserver 使用的 kubernetes 证书 User 授予了该权限)：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clusterrole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Labels:       kubernetes.io/bootstrapping=rbac-defaults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Annotations:  rbac.authorization.kubernetes.io/autoupdate: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PolicyRule: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Resources      Non-Resource URLs  Resource Names  Verbs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nodes/log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nodes/metrics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nodes/proxy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nodes/spec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nodes/stats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          []                 []              [get list watch proxy]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api 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配置了如下认证参数：</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HTTPs 证书认证；</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同时配置了如下授权参数：</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authroization.mode=Webhook：开启 RBAC 授权；</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收到请求后，使用 clientCAFile 对证书签名进行认证，或者查询 bearer token 是否有效。如果两者都没通过，则拒绝请求，提示 Unauthorized：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 "Authorization: Bearer 123456"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通过认证后，kubelet 使用 SubjectAccessReview API 向 kube-apiserver 发送请求，查询证书或 token 对应的 user、group 是否有操作资源的权限(RBAC)；</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证书认证和授权</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权限不足的证书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sudo curl -s --cacert /etc/kubernetes/cert/ca.pem --cert /etc/kubernetes/cert/kube-controller-manager.pem --key /etc/kubernetes/cert/kube-controller-manager-key.pem </w:t>
      </w:r>
      <w:r>
        <w:fldChar w:fldCharType="begin"/>
      </w:r>
      <w:r>
        <w:instrText xml:space="preserve"> HYPERLINK "https://192.168.100.246:10250/metrics" </w:instrText>
      </w:r>
      <w:r>
        <w:fldChar w:fldCharType="separate"/>
      </w:r>
      <w:r>
        <w:rPr>
          <w:rStyle w:val="27"/>
          <w:rFonts w:ascii="思源黑体 CN Normal" w:hAnsi="思源黑体 CN Normal" w:eastAsia="思源黑体 CN Normal" w:cs="思源黑体 CN Normal"/>
          <w:spacing w:val="3"/>
          <w:sz w:val="20"/>
          <w:szCs w:val="20"/>
        </w:rPr>
        <w:t>https://</w:t>
      </w:r>
      <w:r>
        <w:rPr>
          <w:rStyle w:val="27"/>
          <w:rFonts w:ascii="思源黑体 CN Normal" w:hAnsi="思源黑体 CN Normal" w:eastAsia="思源黑体 CN Normal" w:cs="思源黑体 CN Normal"/>
          <w:strike/>
          <w:spacing w:val="3"/>
          <w:sz w:val="20"/>
          <w:szCs w:val="20"/>
        </w:rPr>
        <w:t>192.168.100.246</w:t>
      </w:r>
      <w:r>
        <w:rPr>
          <w:rStyle w:val="27"/>
          <w:rFonts w:ascii="思源黑体 CN Normal" w:hAnsi="思源黑体 CN Normal" w:eastAsia="思源黑体 CN Normal" w:cs="思源黑体 CN Normal"/>
          <w:spacing w:val="3"/>
          <w:sz w:val="20"/>
          <w:szCs w:val="20"/>
        </w:rPr>
        <w:t>:10250/metrics</w:t>
      </w:r>
      <w:r>
        <w:rPr>
          <w:rStyle w:val="27"/>
          <w:rFonts w:ascii="思源黑体 CN Normal" w:hAnsi="思源黑体 CN Normal" w:eastAsia="思源黑体 CN Normal" w:cs="思源黑体 CN Normal"/>
          <w:spacing w:val="3"/>
          <w:sz w:val="20"/>
          <w:szCs w:val="20"/>
        </w:rPr>
        <w:fldChar w:fldCharType="end"/>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Forbidden (user=system:kube-controller-manager, verb=get, resource=nodes, subresource=metrics)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curl -s --cacert /etc/kubernetes/cert/ca.pem --cert /opt/k8s/work/cert/admin.pem --key /opt/k8s/work/cert/admin-key.pem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--cacert、--cert、--key 的参数值必须是文件路径，如上面的 ./admin.pem 不能省略 ./，否则返回 401 Unauthorized；</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bear token 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 ServiceAccount，将它和 ClusterRole system:kubelet-api-admin 绑定，从而具有调用 kubelet API 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sa kubelet-api-test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kubelet-api-test --clusterrole=system:kubelet-api-admin --serviceaccount=default:kubelet-api-test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SECRET=$(kubectl get secrets | grep kubelet-api-test | awk '{print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TOKEN=$(kubectl describe secret ${SECRET} | grep -E '^token' | awk '{print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 "Authorization: Bearer ${TOKEN}"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和 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统计所在节点各容器的资源(CPU、内存、磁盘、网卡)使用情况，分别在自己的 http web 页面(4194 端口)和 10250 以 promehteus metrics 的形式输出。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w:t>
      </w:r>
    </w:p>
    <w:p>
      <w:pPr>
        <w:ind w:firstLine="480"/>
        <w:rPr>
          <w:rFonts w:ascii="思源黑体 CN Normal" w:hAnsi="思源黑体 CN Normal" w:eastAsia="思源黑体 CN Normal" w:cs="思源黑体 CN Normal"/>
        </w:rPr>
      </w:pPr>
      <w:r>
        <w:fldChar w:fldCharType="begin"/>
      </w:r>
      <w:r>
        <w:instrText xml:space="preserve"> HYPERLINK "https://192.168.100.246:10250/metrics"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:10250/metrics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和 </w:t>
      </w:r>
    </w:p>
    <w:p>
      <w:pPr>
        <w:ind w:firstLine="480"/>
        <w:rPr>
          <w:rFonts w:ascii="思源黑体 CN Normal" w:hAnsi="思源黑体 CN Normal" w:eastAsia="思源黑体 CN Normal" w:cs="思源黑体 CN Normal"/>
        </w:rPr>
      </w:pPr>
      <w:r>
        <w:fldChar w:fldCharType="begin"/>
      </w:r>
      <w:r>
        <w:instrText xml:space="preserve"> HYPERLINK "https://192.168.100.246:10250/metrics/cadvisor"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:10250/metrics/cadvisor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分别返回 kublet 和 metrics 和 cadvisor 。</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6120130" cy="3747135"/>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6120130" cy="3714750"/>
                    </a:xfrm>
                    <a:prstGeom prst="rect">
                      <a:avLst/>
                    </a:prstGeom>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kublet.config.json 设置 authentication.anonymous.enabled 为 false，不允许匿名证书访问 10250 的 https 服务；</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"_浏览器访问_kube-apiserver_安全端口" </w:instrText>
      </w:r>
      <w:r>
        <w:fldChar w:fldCharType="separate"/>
      </w:r>
      <w:r>
        <w:rPr>
          <w:rStyle w:val="27"/>
          <w:rFonts w:hint="eastAsia" w:ascii="思源黑体 CN Normal" w:hAnsi="思源黑体 CN Normal" w:eastAsia="思源黑体 CN Normal" w:cs="思源黑体 CN Normal"/>
        </w:rPr>
        <w:t>浏览器访问kube-apiserver安全端口</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，创建和导入相关证书，然后访问上面的 10250 端口；</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kublet 的配置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kube-apiserver 获取各 node 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curl -sSL --cacert /etc/kubernetes/cert/ca.pem --cert /opt/k8s/work/cert/admin.pem --key /opt/k8s/work/cert/admin-key.pem ${KUBE_APISERVER}/api/v1/nodes/master/proxy/configz | jq  '.kubeletconfig|.kind="KubeletConfiguration"|.apiVersion="kubelet.config.k8s.io/v1beta1"'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"syncFrequency":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"fileCheckFrequency":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"httpCheckFrequency":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"address":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"rotateCertificates":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"serverTLSBootstrap":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"x509":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"clientCAFile": "/etc/kubernetes/cert/ca.pem"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"cacheTTL":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"anonymous":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"authorization":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"mode": "Webhook",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"cacheAuthorizedTTL":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"cacheUnauthorizedTTL": "30s"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"registryPullQPS":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"eventRecordQPS":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"enableDebuggingHandlers":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"healthzPort": 10248,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"healthzBindAddress":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"oomScoreAdj": -999,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"clusterDomain": "cluster.local",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"clusterDNS":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"streamingConnectionIdleTimeout": "4h0m0s",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"nodeStatusUpdateFrequency":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"nodeLeaseDurationSeconds": 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"imageMinimumGCAge":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"imageGCHighThresholdPercent": 85,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"imageGCLowThresholdPercent": 80,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"volumeStatsAggPeriod":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"cgroupsPerQOS":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"cgroupDriver": "cgroupfs",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"cpuManagerPolicy": "none",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"cpuManagerReconcilePeriod":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"runtimeRequestTimeout": "15m0s",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"hairpinMode": "promiscuous-bridge",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"maxPods": 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"podCIDR": "172.30.0.0/16",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"podPidsLimit":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"resolvConf": "/etc/resolv.conf",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"cpuCFSQuotaPeriod": "100ms",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"maxOpenFiles": 1000000,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"contentType": "application/vnd.kubernetes.protobuf",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"kubeAPIQPS": 1000,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"kubeAPIBurst": 2000,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"serializeImagePulls":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"evictionHard":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"imagefs.available":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"memory.available": "100Mi",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"nodefs.available":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"nodefs.inodesFree":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"evictionPressureTransitionPeriod":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"enableControllerAttachDetach":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"makeIPTablesUtilChains":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"iptablesMasqueradeBit": 14,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"iptablesDropBit":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"failSwapOn":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"containerLogMaxSize": "10Mi",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"containerLogMaxFiles":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"configMapAndSecretChangeDetectionStrategy": "Watch",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"enforceNodeAllocatable":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"KubeletConfiguration",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"apiVersion": "kubelet.config.k8s.io/v1beta1"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或者参考代码中的注释：</w:t>
      </w:r>
    </w:p>
    <w:p>
      <w:pPr>
        <w:ind w:firstLine="480"/>
        <w:rPr>
          <w:rFonts w:ascii="思源黑体 CN Normal" w:hAnsi="思源黑体 CN Normal" w:eastAsia="思源黑体 CN Normal" w:cs="思源黑体 CN Normal"/>
        </w:rPr>
      </w:pPr>
      <w:r>
        <w:fldChar w:fldCharType="begin"/>
      </w:r>
      <w:r>
        <w:instrText xml:space="preserve"> HYPERLINK "https://github.com/kubernetes/kubernetes/blob/master/pkg/kubelet/apis/kubeletconfig/v1beta1/types.go" </w:instrText>
      </w:r>
      <w:r>
        <w:fldChar w:fldCharType="separate"/>
      </w:r>
      <w:r>
        <w:rPr>
          <w:rStyle w:val="27"/>
          <w:rFonts w:hint="eastAsia" w:ascii="思源黑体 CN Normal" w:hAnsi="思源黑体 CN Normal" w:eastAsia="思源黑体 CN Normal" w:cs="思源黑体 CN Normal"/>
        </w:rPr>
        <w:t>https://github.com/kubernetes/kubernetes/blob/master/pkg/kubelet/apis/kubeletconfig/v1beta1/types.go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认证和授权：</w:t>
      </w:r>
    </w:p>
    <w:p>
      <w:pPr>
        <w:ind w:firstLine="480"/>
        <w:rPr>
          <w:rFonts w:ascii="思源黑体 CN Normal" w:hAnsi="思源黑体 CN Normal" w:eastAsia="思源黑体 CN Normal" w:cs="思源黑体 CN Normal"/>
        </w:rPr>
      </w:pPr>
      <w:r>
        <w:fldChar w:fldCharType="begin"/>
      </w:r>
      <w:r>
        <w:instrText xml:space="preserve"> HYPERLINK "https://kubernetes.io/docs/reference/command-line-tools-reference/kubelet-authentication-authorization/" </w:instrText>
      </w:r>
      <w:r>
        <w:fldChar w:fldCharType="separate"/>
      </w:r>
      <w:r>
        <w:rPr>
          <w:rStyle w:val="27"/>
          <w:rFonts w:hint="eastAsia" w:ascii="思源黑体 CN Normal" w:hAnsi="思源黑体 CN Normal" w:eastAsia="思源黑体 CN Normal" w:cs="思源黑体 CN Normal"/>
        </w:rPr>
        <w:t>https://kubernetes.io/docs/reference/command-line-tools-reference/kubelet-authentication-authorization/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kube-proxy 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运行在所有 worker 节点上，，它监听 apiserver 中 service 和 Endpoint 的变化情况，创建路由规则来进行服务负载均衡。</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 kube-proxy 的部署，使用 ipvs 模式。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kube-proxy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"_部署master节点_1"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各节点需要安装 ipvsadm 和 ipset 命令，加载 ip_vs 内核模块。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kube-proxy-csr.json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"system:kube-proxy",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lang w:eastAsia="zh-CN"/>
        </w:rPr>
        <w:t>dongnao</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CN：指定该证书的 User 为 system:kube-proxy；</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RoleBinding system:node-proxier 将User system:kube-proxy 与 Role system:node-proxier 绑定，该 Role 授予了调用 kube-apiserver Proxy 相关 API 的权限；</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kube-proxy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-ca-key=/opt/k8s/work/cert/ca-key.pem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-config=/opt/k8s/work/cert/ca-config.json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kube-proxy-csr.json | cfssljson -bare 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kube-proxy*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--client-certificate=/opt/k8s/work/cert/kube-proxy.pem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--client-key=/opt/k8s/work/cert/kube-proxy-key.pem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default --kubeconfig=kube-proxy.kubeconfig</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kubectl-proxy.kubeconfig 文件中(不加时，写入的是证书文件路径)；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kube-proxy.kubeconfig root@${node_name}:/etc/kubernetes/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v1.10 开始，kube-proxy 部分参数可以配置文件中配置。可以使用 --write-config-to 选项生成该配置文件，或者参考 </w:t>
      </w:r>
      <w:r>
        <w:fldChar w:fldCharType="begin"/>
      </w:r>
      <w:r>
        <w:instrText xml:space="preserve"> HYPERLINK "https://github.com/kubernetes/kubernetes/blob/master/pkg/proxy/apis/kubeproxyconfig/types.go" </w:instrText>
      </w:r>
      <w:r>
        <w:fldChar w:fldCharType="separate"/>
      </w:r>
      <w:r>
        <w:rPr>
          <w:rStyle w:val="27"/>
          <w:rFonts w:hint="eastAsia" w:ascii="思源黑体 CN Normal" w:hAnsi="思源黑体 CN Normal" w:eastAsia="思源黑体 CN Normal" w:cs="思源黑体 CN Normal"/>
        </w:rPr>
        <w:t>kubeproxyconfig 的类型定义源文件</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config 文件模板：</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tee kube-proxy-config.yaml.template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KubeProxyConfiguration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kubeproxy.config.k8s.io/v1alpha1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clientConnection: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"/etc/kubernetes/kube-proxy.kubeconfig"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bindAddress: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clusterCIDR: ${CLUSTER_CIDR}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healthzBindAddress: ##NODE_IP##:10256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hostnameOverride: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metricsBindAddress: ##NODE_IP##:10249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mode: "ipvs"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监听地址；</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clientConnection.kubeconfig: 连接 apiserver 的 kubeconfig 文件；</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clusterCIDR: kube-proxy 根据 --cluster-cidr 判断集群内部和外部流量，指定 --cluster-cidr 或 --masquerade-all 选项后 kube-proxy 才会对访问 Service IP 的请求做 SNAT；</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hostnameOverride: 参数值必须与 kubelet 的值一致，否则 kube-proxy 启动后会找不到该 Node，从而不会创建任何 ipvs 规则；</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mode: 使用 ipvs 模式；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kube-proxy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 i=0; i &lt; 3; i++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${NODE_NAMES[i]}"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"s/##NODE_NAME##/${NODE_NAMES[i]}/" -e "s/##NODE_IP##/${NODE_IPS[i]}/" kube-proxy-config.yaml.template &gt; kube-proxy-config-${NODE_NAMES[i]}.yaml.template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kube-proxy-config-${NODE_NAMES[i]}.yaml.template root@${NODE_NAMES[i]}:/etc/kubernetes/kube-proxy-config.yaml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kube-proxy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kube-proxy.service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Kube-Proxy 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After=network.target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WorkingDirectory=/data/k8s/k8s/kube-proxy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--config=/etc/kubernetes/kube-proxy-config.yaml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Restart=on-failure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LimitNOFILE=65536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kube-proxy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kube-proxy.service root@${node_name}:/usr/lib/systemd/system/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kube-proxy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kube-proxy &amp;&amp; systemctl restart 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7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必须先创建工作目录；</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kube-proxy|grep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kube-proxy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查看监听端口和 metrics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kube-prox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:10256   0.0.0.0:*               LISTEN      20482/kube-proxy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:10249   0.0.0.0:*               LISTEN      20482/kube-proxy</w:t>
      </w:r>
    </w:p>
    <w:p>
      <w:pPr>
        <w:pStyle w:val="37"/>
        <w:numPr>
          <w:ilvl w:val="0"/>
          <w:numId w:val="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10249：http prometheus metrics port;</w:t>
      </w:r>
    </w:p>
    <w:p>
      <w:pPr>
        <w:pStyle w:val="37"/>
        <w:numPr>
          <w:ilvl w:val="0"/>
          <w:numId w:val="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10256：http healthz port;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ipvs 路由规则</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"/usr/sbin/ipvsadm -ln"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:6443         Masq    1      0          0</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可见将所有到 kubernetes cluster ip 443 端口的请求都转发到 kube-apiserver 的 6443 端口；</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5" w:name="_安装flannel网络插件"/>
      <w:bookmarkEnd w:id="5"/>
      <w:bookmarkStart w:id="6" w:name="_apiserver_高可用之nginx代理"/>
      <w:bookmarkEnd w:id="6"/>
      <w:bookmarkStart w:id="7" w:name="_部署_worker_节点"/>
      <w:bookmarkEnd w:id="7"/>
      <w:bookmarkStart w:id="8" w:name="_部署master节点_1"/>
      <w:bookmarkEnd w:id="8"/>
      <w:r>
        <w:rPr>
          <w:rFonts w:hint="eastAsia" w:ascii="思源黑体 CN Normal" w:hAnsi="思源黑体 CN Normal" w:eastAsia="思源黑体 CN Normal" w:cs="思源黑体 CN Normal"/>
        </w:rPr>
        <w:t>验证集群功能</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本文档使用 daemonset 验证 master 和 worker 节点是否工作正常。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4h35m   v1.12.3</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都为 Ready 时正常。</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创建测试文件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nginx-ds.yml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nginx-ds.yml</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检查各 Node 上的 Pod IP 连通性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  -o wide|grep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nginx-ds-69hp5   1/1     Running   0          2m19s   </w:t>
      </w:r>
      <w:r>
        <w:rPr>
          <w:rFonts w:hint="eastAsia" w:ascii="思源黑体 CN Normal" w:hAnsi="思源黑体 CN Normal" w:eastAsia="思源黑体 CN Normal" w:cs="思源黑体 CN Normal"/>
        </w:rPr>
        <w:t>172.30.8.5</w:t>
      </w:r>
      <w:r>
        <w:rPr>
          <w:rFonts w:hint="eastAsia" w:ascii="思源黑体 CN Normal" w:hAnsi="思源黑体 CN Normal" w:eastAsia="思源黑体 CN Normal" w:cs="思源黑体 CN Normal"/>
          <w:color w:val="24292E"/>
          <w:kern w:val="0"/>
          <w:sz w:val="20"/>
          <w:szCs w:val="20"/>
        </w:rPr>
        <w:t xml:space="preserve">   node1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nginx-ds-rm744   1/1     Running   0          2m19s   </w:t>
      </w:r>
      <w:r>
        <w:rPr>
          <w:rFonts w:hint="eastAsia" w:ascii="思源黑体 CN Normal" w:hAnsi="思源黑体 CN Normal" w:eastAsia="思源黑体 CN Normal" w:cs="思源黑体 CN Normal"/>
        </w:rPr>
        <w:t>172.30.48.7</w:t>
      </w:r>
      <w:r>
        <w:rPr>
          <w:rFonts w:hint="eastAsia" w:ascii="思源黑体 CN Normal" w:hAnsi="思源黑体 CN Normal" w:eastAsia="思源黑体 CN Normal" w:cs="思源黑体 CN Normal"/>
          <w:color w:val="24292E"/>
          <w:kern w:val="0"/>
          <w:sz w:val="20"/>
          <w:szCs w:val="20"/>
        </w:rPr>
        <w:t xml:space="preserve">   master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nginx-ds-vpzk2   1/1     Running   0          2m19s   172.30.144.6   node2    &lt;none&gt;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可见，nginx-ds 的 Pod IP 分别是 172.30.8.5、172.30.48.7、172.30.144.6，在所有 Node 上分别 ping 这三个 IP，看是否连通：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1 172.30.8.5"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1 172.30.48.7"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1 172.30.144.6"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 IP 和端口可达性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     NodePort    10.254.150.98   &lt;none&gt;        80:30437/TCP   5m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Cluster IP：10.254.150.98</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服务端口：80</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端口：30437</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 curl Service 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"curl </w:t>
      </w:r>
      <w:r>
        <w:rPr>
          <w:rFonts w:ascii="思源黑体 CN Normal" w:hAnsi="思源黑体 CN Normal" w:eastAsia="思源黑体 CN Normal" w:cs="思源黑体 CN Normal"/>
          <w:strike/>
          <w:color w:val="393A34"/>
          <w:spacing w:val="3"/>
          <w:sz w:val="20"/>
          <w:szCs w:val="20"/>
        </w:rPr>
        <w:t>10.254.150.98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检查服务的 NodePort 可达性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"curl ${node_ip}:</w:t>
      </w:r>
      <w:r>
        <w:rPr>
          <w:rFonts w:ascii="思源黑体 CN Normal" w:hAnsi="思源黑体 CN Normal" w:eastAsia="思源黑体 CN Normal" w:cs="思源黑体 CN Normal"/>
          <w:strike/>
          <w:color w:val="FF0000"/>
          <w:sz w:val="20"/>
          <w:szCs w:val="20"/>
        </w:rPr>
        <w:t>30437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部署集群插件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插件是集群的附件组件，丰富和完善了集群的功能。下面章节我们来学习一些常用的插件：</w:t>
      </w:r>
    </w:p>
    <w:p>
      <w:pPr>
        <w:ind w:firstLine="480"/>
        <w:rPr>
          <w:rFonts w:ascii="思源黑体 CN Normal" w:hAnsi="思源黑体 CN Normal" w:eastAsia="思源黑体 CN Normal" w:cs="思源黑体 CN Normal"/>
        </w:rPr>
      </w:pPr>
      <w:r>
        <w:fldChar w:fldCharType="begin"/>
      </w:r>
      <w:r>
        <w:instrText xml:space="preserve"> HYPERLINK \l "_dns_插件" </w:instrText>
      </w:r>
      <w:r>
        <w:fldChar w:fldCharType="separate"/>
      </w:r>
      <w:r>
        <w:rPr>
          <w:rStyle w:val="27"/>
          <w:rFonts w:hint="eastAsia" w:ascii="思源黑体 CN Normal" w:hAnsi="思源黑体 CN Normal" w:eastAsia="思源黑体 CN Normal" w:cs="思源黑体 CN Normal"/>
        </w:rPr>
        <w:t>coredns</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"_dashboard_插件" </w:instrText>
      </w:r>
      <w:r>
        <w:fldChar w:fldCharType="separate"/>
      </w:r>
      <w:r>
        <w:rPr>
          <w:rStyle w:val="27"/>
          <w:rFonts w:hint="eastAsia" w:ascii="思源黑体 CN Normal" w:hAnsi="思源黑体 CN Normal" w:eastAsia="思源黑体 CN Normal" w:cs="思源黑体 CN Normal"/>
        </w:rPr>
        <w:t>Dashboard</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"_heapster_插件" </w:instrText>
      </w:r>
      <w:r>
        <w:fldChar w:fldCharType="separate"/>
      </w:r>
      <w:r>
        <w:rPr>
          <w:rStyle w:val="27"/>
          <w:rFonts w:hint="eastAsia" w:ascii="思源黑体 CN Normal" w:hAnsi="思源黑体 CN Normal" w:eastAsia="思源黑体 CN Normal" w:cs="思源黑体 CN Normal"/>
        </w:rPr>
        <w:t>Heapster (influxdb、grafana)</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"_metrics-server_插件" </w:instrText>
      </w:r>
      <w:r>
        <w:fldChar w:fldCharType="separate"/>
      </w:r>
      <w:r>
        <w:rPr>
          <w:rStyle w:val="27"/>
          <w:rFonts w:hint="eastAsia" w:ascii="思源黑体 CN Normal" w:hAnsi="思源黑体 CN Normal" w:eastAsia="思源黑体 CN Normal" w:cs="思源黑体 CN Normal"/>
        </w:rPr>
        <w:t>Metrics Server</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"_ELK_插件" </w:instrText>
      </w:r>
      <w:r>
        <w:fldChar w:fldCharType="separate"/>
      </w:r>
      <w:r>
        <w:rPr>
          <w:rStyle w:val="27"/>
          <w:rFonts w:hint="eastAsia" w:ascii="思源黑体 CN Normal" w:hAnsi="思源黑体 CN Normal" w:eastAsia="思源黑体 CN Normal" w:cs="思源黑体 CN Normal"/>
        </w:rPr>
        <w:t>EFK (elasticsearch、fluentd、kibana)</w:t>
      </w:r>
      <w:r>
        <w:rPr>
          <w:rStyle w:val="27"/>
          <w:rFonts w:hint="eastAsia" w:ascii="思源黑体 CN Normal" w:hAnsi="思源黑体 CN Normal" w:eastAsia="思源黑体 CN Normal" w:cs="思源黑体 CN Normal"/>
        </w:rPr>
        <w:fldChar w:fldCharType="end"/>
      </w:r>
    </w:p>
    <w:p>
      <w:pPr>
        <w:ind w:firstLine="480"/>
        <w:rPr>
          <w:rFonts w:eastAsia="思源黑体 CN Normal"/>
          <w:b/>
          <w:bCs/>
          <w:color w:val="FF0000"/>
          <w:highlight w:val="lightGray"/>
        </w:rPr>
      </w:pPr>
    </w:p>
    <w:p>
      <w:pPr>
        <w:ind w:firstLine="480"/>
        <w:rPr>
          <w:rFonts w:ascii="思源黑体 CN Normal" w:hAnsi="思源黑体 CN Normal" w:eastAsia="思源黑体 CN Normal"/>
          <w:bCs/>
          <w:color w:val="FF0000"/>
        </w:rPr>
      </w:pPr>
      <w:r>
        <w:rPr>
          <w:rFonts w:hint="eastAsia" w:ascii="思源黑体 CN Normal" w:hAnsi="思源黑体 CN Normal" w:eastAsia="思源黑体 CN Normal"/>
          <w:b/>
          <w:bCs/>
          <w:color w:val="FF0000"/>
          <w:highlight w:val="lightGray"/>
        </w:rPr>
        <w:t>注意：</w:t>
      </w:r>
      <w:r>
        <w:rPr>
          <w:rFonts w:ascii="思源黑体 CN Normal" w:hAnsi="思源黑体 CN Normal" w:eastAsia="思源黑体 CN Normal"/>
          <w:bCs/>
          <w:color w:val="FF0000"/>
        </w:rPr>
        <w:t>kuberntes 自带插件的 manifests yaml 文件使用 gcr.io 的 docker registry，国内被墙，需要</w:t>
      </w:r>
      <w:r>
        <w:rPr>
          <w:rFonts w:ascii="思源黑体 CN Normal" w:hAnsi="思源黑体 CN Normal" w:eastAsia="思源黑体 CN Normal"/>
          <w:b/>
          <w:bCs/>
          <w:color w:val="FF0000"/>
          <w:u w:val="single"/>
        </w:rPr>
        <w:t>手动替换</w:t>
      </w:r>
      <w:r>
        <w:rPr>
          <w:rFonts w:ascii="思源黑体 CN Normal" w:hAnsi="思源黑体 CN Normal" w:eastAsia="思源黑体 CN Normal"/>
          <w:bCs/>
          <w:color w:val="FF0000"/>
        </w:rPr>
        <w:t>为其它 registry 地址（本文档未替换）；</w:t>
      </w:r>
    </w:p>
    <w:p>
      <w:pPr>
        <w:ind w:firstLine="480"/>
        <w:rPr>
          <w:rFonts w:ascii="思源黑体 CN Normal" w:hAnsi="思源黑体 CN Normal" w:eastAsia="思源黑体 CN Normal" w:cs="思源黑体 CN Normal"/>
          <w:b/>
        </w:rPr>
      </w:pPr>
      <w:r>
        <w:rPr>
          <w:rFonts w:hint="eastAsia" w:ascii="思源黑体 CN Normal" w:hAnsi="思源黑体 CN Normal" w:eastAsia="思源黑体 CN Normal"/>
          <w:bCs/>
          <w:color w:val="FF0000"/>
        </w:rPr>
        <w:t>手动替换方法：可以使用老师文档上已经上传到hub</w:t>
      </w:r>
      <w:r>
        <w:rPr>
          <w:rFonts w:ascii="思源黑体 CN Normal" w:hAnsi="思源黑体 CN Normal" w:eastAsia="思源黑体 CN Normal"/>
          <w:bCs/>
          <w:color w:val="FF0000"/>
        </w:rPr>
        <w:t>.docker.com</w:t>
      </w:r>
      <w:r>
        <w:rPr>
          <w:rFonts w:hint="eastAsia" w:ascii="思源黑体 CN Normal" w:hAnsi="思源黑体 CN Normal" w:eastAsia="思源黑体 CN Normal"/>
          <w:bCs/>
          <w:color w:val="FF0000"/>
        </w:rPr>
        <w:t xml:space="preserve">上的镜像，也可以使用微软中国提供的 </w:t>
      </w:r>
      <w:r>
        <w:fldChar w:fldCharType="begin"/>
      </w:r>
      <w:r>
        <w:instrText xml:space="preserve"> HYPERLINK "http://mirror.azure.cn/help/gcr-proxy-cache.html" </w:instrText>
      </w:r>
      <w:r>
        <w:fldChar w:fldCharType="separate"/>
      </w:r>
      <w:r>
        <w:rPr>
          <w:rStyle w:val="27"/>
          <w:rFonts w:hint="eastAsia" w:ascii="思源黑体 CN Normal" w:hAnsi="思源黑体 CN Normal" w:eastAsia="思源黑体 CN Normal"/>
          <w:bCs/>
        </w:rPr>
        <w:t>g</w:t>
      </w:r>
      <w:r>
        <w:rPr>
          <w:rStyle w:val="27"/>
          <w:rFonts w:ascii="思源黑体 CN Normal" w:hAnsi="思源黑体 CN Normal" w:eastAsia="思源黑体 CN Normal"/>
          <w:bCs/>
        </w:rPr>
        <w:t>cr.io免费代理</w:t>
      </w:r>
      <w:r>
        <w:rPr>
          <w:rStyle w:val="27"/>
          <w:rFonts w:ascii="思源黑体 CN Normal" w:hAnsi="思源黑体 CN Normal" w:eastAsia="思源黑体 CN Normal"/>
          <w:bCs/>
        </w:rPr>
        <w:fldChar w:fldCharType="end"/>
      </w:r>
      <w:r>
        <w:rPr>
          <w:rFonts w:hint="eastAsia" w:ascii="思源黑体 CN Normal" w:hAnsi="思源黑体 CN Normal" w:eastAsia="思源黑体 CN Normal"/>
          <w:bCs/>
          <w:color w:val="FF0000"/>
        </w:rPr>
        <w:t xml:space="preserve"> 下载被墙的镜像；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9" w:name="_dns_插件"/>
      <w:bookmarkEnd w:id="9"/>
      <w:r>
        <w:rPr>
          <w:rFonts w:hint="eastAsia" w:ascii="思源黑体 CN Normal" w:hAnsi="思源黑体 CN Normal" w:eastAsia="思源黑体 CN Normal" w:cs="思源黑体 CN Normal"/>
        </w:rPr>
        <w:t>dns 插件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coredns/coredns:1.2.2 &amp;&amp; docker tag coredns/coredns:1.2.2 k8s.gcr.io/coredns:1.2.2"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 对应的目录是：cluster/addons/dns。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/opt/k8s/work/kubernetes/cluster/addons/dns/coredns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coredns.yaml.base coredns.yaml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-e "s/__PILLAR__DNS__DOMAIN__/${CLUSTER_DNS_DOMAIN}/" -e "s/__PILLAR__DNS__SERVER__/${CLUSTER_DNS_SVC_IP}/" coredns.yaml</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 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coredns.yaml</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coredns 功能</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all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pod/coredns-779ffd89bd-v75k9   0/1     ImagePullBackOff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service/kube-dns   ClusterIP   10.254.0.2   &lt;none&gt;        53/UDP,53/TCP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deployment.apps/coredns   1         1         1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READY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replicaset.apps/coredns-779ffd89bd   1         1         0       4m54sa</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my-nginx.yaml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my-nginx.yaml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Export 该 Deployment, 生成 my-nginx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expose deploy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service </w:t>
      </w:r>
      <w:r>
        <w:rPr>
          <w:rFonts w:hint="eastAsia" w:ascii="思源黑体 CN Normal" w:hAnsi="思源黑体 CN Normal" w:eastAsia="思源黑体 CN Normal" w:cs="思源黑体 CN Normal"/>
          <w:color w:val="032F62"/>
          <w:kern w:val="0"/>
          <w:sz w:val="20"/>
          <w:szCs w:val="20"/>
        </w:rPr>
        <w:t>"my-nginx"</w:t>
      </w:r>
      <w:r>
        <w:rPr>
          <w:rFonts w:hint="eastAsia" w:ascii="思源黑体 CN Normal" w:hAnsi="思源黑体 CN Normal" w:eastAsia="思源黑体 CN Normal" w:cs="思源黑体 CN Normal"/>
          <w:color w:val="24292E"/>
          <w:kern w:val="0"/>
          <w:sz w:val="20"/>
          <w:szCs w:val="20"/>
        </w:rPr>
        <w:t xml:space="preserve"> exposed</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services --all-namespaces |grep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default       my-nginx     ClusterIP   10.254.206.78    &lt;none&gt;        80/TCP          7s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创建另一个 Pod，查看 /etc/resolv.conf 是否包含 kubelet 配置的 --cluster-dns 和 --cluster-domain，是否能够将服务 my-nginx 解析到上面显示的 Cluster IP 10.254.206.78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dnsutils-ds.yml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my-dnsutils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tutum/dnsutils:latest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sleep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"3600"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dnsutils-ds.yml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pod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kubernetes.default.svc.cluster.local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www.baidu.com  # 解析外部域名时，需要以 . 结尾</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www.baidu.com: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www.baidu.com.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www.baidu.com   canonical name =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my-nginx.default.svc.cluster.local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10.254.229.163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 Can'</w:t>
      </w:r>
      <w:r>
        <w:rPr>
          <w:rFonts w:hint="eastAsia" w:ascii="思源黑体 CN Normal" w:hAnsi="思源黑体 CN Normal" w:eastAsia="思源黑体 CN Normal" w:cs="思源黑体 CN Normal"/>
          <w:color w:val="24292E"/>
          <w:kern w:val="0"/>
          <w:sz w:val="20"/>
          <w:szCs w:val="20"/>
        </w:rPr>
        <w:t>t find kube-dns.kube-system.svc.cluster: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kube-dns.kube-system.svc.cluster.local: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10" w:name="_dashboard_插件"/>
      <w:bookmarkEnd w:id="10"/>
      <w:r>
        <w:rPr>
          <w:rFonts w:hint="eastAsia" w:ascii="思源黑体 CN Normal" w:hAnsi="思源黑体 CN Normal" w:eastAsia="思源黑体 CN Normal" w:cs="思源黑体 CN Normal"/>
        </w:rPr>
        <w:t>dashboard 插件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bookmarkStart w:id="11" w:name="OLE_LINK13"/>
      <w:bookmarkStart w:id="12" w:name="OLE_LINK14"/>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3" w:name="OLE_LINK18"/>
      <w:bookmarkStart w:id="14" w:name="OLE_LINK17"/>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fishchen/kubernetes-dashboard-amd64:v1.8.3 &amp;&amp; docker tag fishchen/kubernetes-dashboard-amd64:v1.8.3 k8s.gcr.io/kubernetes-dashboard-amd64:v1.8.3"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11"/>
    <w:bookmarkEnd w:id="12"/>
    <w:bookmarkEnd w:id="13"/>
    <w:bookmarkEnd w:id="14"/>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对应的目录是：cluster/addons/dashboard。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/opt/k8s/work/kubernetes/cluster/addons/dashboard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dashboard-service.yaml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kubernetes.io/cluster-service: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 # 增加这一行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8443</w:t>
      </w:r>
    </w:p>
    <w:p>
      <w:pPr>
        <w:pStyle w:val="37"/>
        <w:numPr>
          <w:ilvl w:val="0"/>
          <w:numId w:val="8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指定端口类型为 NodePort，这样外界可以通过地址 nodeIP:nodePort 访问 dashboard；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执行所有定义文件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dashboard-configmap.yaml  dashboard-controller.yaml  dashboard-rbac.yaml  dashboard-secret.yaml  dashboard-service.yaml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查看分配的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deployment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1         1         1            1           2m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--namespace kube-system get pods -o wide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       IP             NODE              NOMINATED NODE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coredns-77cd44d8df-4fmfc                1/1       Running   0          1h        172.30.200.2   node2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kubernetes-dashboard-69db8c7745-jtvpj   1/1       Running   0          55s       172.30.112.3   master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services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   NodePort   10.254.9.198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443:32014/TCP   1m</w:t>
      </w:r>
    </w:p>
    <w:p>
      <w:pPr>
        <w:pStyle w:val="37"/>
        <w:numPr>
          <w:ilvl w:val="0"/>
          <w:numId w:val="8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32014 映射到 dashboard pod 443 端口；</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的 --authentication-mode 支持 token、basic，默认为 token。如果使用 basic，则 kube-apiserver 必须配置 '--authorization-mode=ABAC' 和 '--basic-auth-file' 参数。</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支持的命令行参数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--namespace kube-system -it </w:t>
      </w:r>
      <w:r>
        <w:rPr>
          <w:rFonts w:ascii="思源黑体 CN Normal" w:hAnsi="思源黑体 CN Normal" w:eastAsia="思源黑体 CN Normal" w:cs="思源黑体 CN Normal"/>
          <w:strike/>
          <w:color w:val="FF0000"/>
          <w:spacing w:val="3"/>
          <w:sz w:val="20"/>
          <w:szCs w:val="20"/>
        </w:rPr>
        <w:t>kubernetes-dashboard-659798bd99-x5j6d</w:t>
      </w:r>
      <w:r>
        <w:rPr>
          <w:rFonts w:ascii="思源黑体 CN Normal" w:hAnsi="思源黑体 CN Normal" w:eastAsia="思源黑体 CN Normal" w:cs="思源黑体 CN Normal"/>
          <w:color w:val="393A34"/>
          <w:spacing w:val="3"/>
          <w:sz w:val="20"/>
          <w:szCs w:val="20"/>
        </w:rPr>
        <w:t xml:space="preserve">  -- /dashboard --help # kubernetes-dashboard-659798bd99-x5j6d 为 pod 名称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2019/04/01 13:12:03 Starting overwatch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Usage of /dashboard: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--alsologtostderr                   log to standard error as well as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--apiserver-host string             The address of the Kubernetes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http://localhost:8080. If not specified, the assumption is that the binary runs inside a Kubernetes cluster and </w:t>
      </w:r>
      <w:r>
        <w:rPr>
          <w:rFonts w:hint="eastAsia" w:ascii="思源黑体 CN Normal" w:hAnsi="思源黑体 CN Normal" w:eastAsia="思源黑体 CN Normal" w:cs="思源黑体 CN Normal"/>
          <w:color w:val="D73A49"/>
          <w:kern w:val="0"/>
          <w:sz w:val="20"/>
          <w:szCs w:val="20"/>
        </w:rPr>
        <w:t>local</w:t>
      </w:r>
      <w:r>
        <w:rPr>
          <w:rFonts w:hint="eastAsia" w:ascii="思源黑体 CN Normal" w:hAnsi="思源黑体 CN Normal" w:eastAsia="思源黑体 CN Normal" w:cs="思源黑体 CN Normal"/>
          <w:color w:val="24292E"/>
          <w:kern w:val="0"/>
          <w:sz w:val="20"/>
          <w:szCs w:val="20"/>
        </w:rPr>
        <w:t xml:space="preserve"> discovery is attempted.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--authentication-mode stringSlice   Enables authentication options that will be reflected on login screen. Supported values: token, basic. Default: token.Note that basic option should only be used </w:t>
      </w:r>
      <w:r>
        <w:rPr>
          <w:rFonts w:hint="eastAsia" w:ascii="思源黑体 CN Normal" w:hAnsi="思源黑体 CN Normal" w:eastAsia="思源黑体 CN Normal" w:cs="思源黑体 CN Normal"/>
          <w:color w:val="D73A49"/>
          <w:kern w:val="0"/>
          <w:sz w:val="20"/>
          <w:szCs w:val="20"/>
        </w:rPr>
        <w:t>if</w:t>
      </w:r>
      <w:r>
        <w:rPr>
          <w:rFonts w:hint="eastAsia" w:ascii="思源黑体 CN Normal" w:hAnsi="思源黑体 CN Normal" w:eastAsia="思源黑体 CN Normal" w:cs="思源黑体 CN Normal"/>
          <w:color w:val="24292E"/>
          <w:kern w:val="0"/>
          <w:sz w:val="20"/>
          <w:szCs w:val="20"/>
        </w:rPr>
        <w:t xml:space="preserve"> apiserver has </w:t>
      </w:r>
      <w:r>
        <w:rPr>
          <w:rFonts w:hint="eastAsia" w:ascii="思源黑体 CN Normal" w:hAnsi="思源黑体 CN Normal" w:eastAsia="思源黑体 CN Normal" w:cs="思源黑体 CN Normal"/>
          <w:color w:val="032F62"/>
          <w:kern w:val="0"/>
          <w:sz w:val="20"/>
          <w:szCs w:val="20"/>
        </w:rPr>
        <w:t>'--authorization-mode=ABAC'</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'--basic-auth-file'</w:t>
      </w:r>
      <w:r>
        <w:rPr>
          <w:rFonts w:hint="eastAsia" w:ascii="思源黑体 CN Normal" w:hAnsi="思源黑体 CN Normal" w:eastAsia="思源黑体 CN Normal" w:cs="思源黑体 CN Normal"/>
          <w:color w:val="24292E"/>
          <w:kern w:val="0"/>
          <w:sz w:val="20"/>
          <w:szCs w:val="20"/>
        </w:rPr>
        <w:t xml:space="preserve"> flags set. (default [token])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--auto-generate-certificates        When </w:t>
      </w:r>
      <w:r>
        <w:rPr>
          <w:rFonts w:hint="eastAsia" w:ascii="思源黑体 CN Normal" w:hAnsi="思源黑体 CN Normal" w:eastAsia="思源黑体 CN Normal" w:cs="思源黑体 CN Normal"/>
          <w:color w:val="005CC5"/>
          <w:kern w:val="0"/>
          <w:sz w:val="20"/>
          <w:szCs w:val="20"/>
        </w:rPr>
        <w:t>set</w:t>
      </w:r>
      <w:r>
        <w:rPr>
          <w:rFonts w:hint="eastAsia" w:ascii="思源黑体 CN Normal" w:hAnsi="思源黑体 CN Normal" w:eastAsia="思源黑体 CN Normal" w:cs="思源黑体 CN Normal"/>
          <w:color w:val="24292E"/>
          <w:kern w:val="0"/>
          <w:sz w:val="20"/>
          <w:szCs w:val="20"/>
        </w:rPr>
        <w:t xml:space="preserve"> to true, Dashboard will automatically generate certificates used to serve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--bind-address ip                   The IP address on which to serve the --secure-port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--default-cert-dir string           Directory path containing </w:t>
      </w:r>
      <w:r>
        <w:rPr>
          <w:rFonts w:hint="eastAsia" w:ascii="思源黑体 CN Normal" w:hAnsi="思源黑体 CN Normal" w:eastAsia="思源黑体 CN Normal" w:cs="思源黑体 CN Normal"/>
          <w:color w:val="032F62"/>
          <w:kern w:val="0"/>
          <w:sz w:val="20"/>
          <w:szCs w:val="20"/>
        </w:rPr>
        <w:t>'--tls-cert-file'</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'--tls-key-file'</w:t>
      </w:r>
      <w:r>
        <w:rPr>
          <w:rFonts w:hint="eastAsia" w:ascii="思源黑体 CN Normal" w:hAnsi="思源黑体 CN Normal" w:eastAsia="思源黑体 CN Normal" w:cs="思源黑体 CN Normal"/>
          <w:color w:val="24292E"/>
          <w:kern w:val="0"/>
          <w:sz w:val="20"/>
          <w:szCs w:val="20"/>
        </w:rPr>
        <w:t xml:space="preserve"> files. Used also when auto-generating certificates flag is set. (default </w:t>
      </w:r>
      <w:r>
        <w:rPr>
          <w:rFonts w:hint="eastAsia" w:ascii="思源黑体 CN Normal" w:hAnsi="思源黑体 CN Normal" w:eastAsia="思源黑体 CN Normal" w:cs="思源黑体 CN Normal"/>
          <w:color w:val="032F62"/>
          <w:kern w:val="0"/>
          <w:sz w:val="20"/>
          <w:szCs w:val="20"/>
        </w:rPr>
        <w:t>"/certs"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--disable-settings-authorizer       When enabled, Dashboard settings page will not require user to be logged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and authorized to access settings page.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--enable-insecure-login             When enabled, Dashboard login view will also be shown when Dashboard is not served over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--heapster-host string              The address of the Heapster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http://localhost:8082. If not specified, the assumption is that the binary runs inside a Kubernetes cluster and service proxy will be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--insecure-bind-address ip          The IP address on which to serve the --port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--insecure-port int                 The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 requests. (default 9090)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--kubeconfig string                 Path to kubeconfig file with authorization and master location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--log_backtrace_at traceLocation    when logging hits line file:N, emit a stack trace (default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--log_dir string                    If non-empty, write log files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this directory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--logtostderr                       log to standard error instead of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--metric-client-check-period int    Time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seconds that defines how often configured metric client health check should be run. Default: 30 seconds. (default 30)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int                          The secure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HTTPS requests. (default 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--stderrthreshold severity          logs at or above this threshold go to stderr (default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 string              When non-empty displays message to Dashboard users. Accepts simple HTML tags. Default: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--system-banner-severity string     Severity of system banner. Should be one of </w:t>
      </w:r>
      <w:r>
        <w:rPr>
          <w:rFonts w:hint="eastAsia" w:ascii="思源黑体 CN Normal" w:hAnsi="思源黑体 CN Normal" w:eastAsia="思源黑体 CN Normal" w:cs="思源黑体 CN Normal"/>
          <w:color w:val="032F62"/>
          <w:kern w:val="0"/>
          <w:sz w:val="20"/>
          <w:szCs w:val="20"/>
        </w:rPr>
        <w:t>'INFO|WARNING|ERROR'</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--tls-cert-file string              File containing the default x509 Certificate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--tls-key-file string               File containing the default x509 private key matching --tls-cert-file.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--token-ttl int                     Expiration </w:t>
      </w:r>
      <w:r>
        <w:rPr>
          <w:rFonts w:hint="eastAsia" w:ascii="思源黑体 CN Normal" w:hAnsi="思源黑体 CN Normal" w:eastAsia="思源黑体 CN Normal" w:cs="思源黑体 CN Normal"/>
          <w:color w:val="D73A49"/>
          <w:kern w:val="0"/>
          <w:sz w:val="20"/>
          <w:szCs w:val="20"/>
        </w:rPr>
        <w:t>time</w:t>
      </w:r>
      <w:r>
        <w:rPr>
          <w:rFonts w:hint="eastAsia" w:ascii="思源黑体 CN Normal" w:hAnsi="思源黑体 CN Normal" w:eastAsia="思源黑体 CN Normal" w:cs="思源黑体 CN Normal"/>
          <w:color w:val="24292E"/>
          <w:kern w:val="0"/>
          <w:sz w:val="20"/>
          <w:szCs w:val="20"/>
        </w:rPr>
        <w:t xml:space="preserve"> (in seconds) of JWE tokens generated by dashboard. Default: 15 min. 0 - never expires (default 900)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 --v Level                           log level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V logs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--vmodule moduleSpec                comma-separated list of pattern=N settings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file-filtered logging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05CC5"/>
          <w:kern w:val="0"/>
          <w:sz w:val="20"/>
          <w:szCs w:val="20"/>
        </w:rPr>
        <w:t>command</w:t>
      </w:r>
      <w:r>
        <w:rPr>
          <w:rFonts w:hint="eastAsia" w:ascii="思源黑体 CN Normal" w:hAnsi="思源黑体 CN Normal" w:eastAsia="思源黑体 CN Normal" w:cs="思源黑体 CN Normal"/>
          <w:color w:val="24292E"/>
          <w:kern w:val="0"/>
          <w:sz w:val="20"/>
          <w:szCs w:val="20"/>
        </w:rPr>
        <w:t xml:space="preserve"> terminated with </w:t>
      </w:r>
      <w:r>
        <w:rPr>
          <w:rFonts w:hint="eastAsia" w:ascii="思源黑体 CN Normal" w:hAnsi="思源黑体 CN Normal" w:eastAsia="思源黑体 CN Normal" w:cs="思源黑体 CN Normal"/>
          <w:color w:val="005CC5"/>
          <w:kern w:val="0"/>
          <w:sz w:val="20"/>
          <w:szCs w:val="20"/>
        </w:rPr>
        <w:t>exit</w:t>
      </w:r>
      <w:r>
        <w:rPr>
          <w:rFonts w:hint="eastAsia" w:ascii="思源黑体 CN Normal" w:hAnsi="思源黑体 CN Normal" w:eastAsia="思源黑体 CN Normal" w:cs="思源黑体 CN Normal"/>
          <w:color w:val="24292E"/>
          <w:kern w:val="0"/>
          <w:sz w:val="20"/>
          <w:szCs w:val="20"/>
        </w:rPr>
        <w:t xml:space="preserve"> code 2</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为了集群安全，从 1.7 开始，dashboard 只允许通过 https 访问，如果使用 kube proxy 则必须监听 localhost 或 127.0.0.1，对于 NodePort 没有这个限制，但是仅建议在开发环境中使用。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对于不满足这些条件的登录访问，在登录成功后浏览器不跳转，始终停在登录界面。</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https://github.com/kubernetes/dashboard/wiki/Accessing-Dashboard---1.7.X-and-above </w:t>
      </w:r>
      <w:r>
        <w:fldChar w:fldCharType="begin"/>
      </w:r>
      <w:r>
        <w:instrText xml:space="preserve"> HYPERLINK "https://github.com/kubernetes/dashboard/issues/2540" </w:instrText>
      </w:r>
      <w:r>
        <w:fldChar w:fldCharType="separate"/>
      </w:r>
      <w:r>
        <w:rPr>
          <w:rStyle w:val="27"/>
          <w:rFonts w:hint="eastAsia" w:ascii="思源黑体 CN Normal" w:hAnsi="思源黑体 CN Normal" w:eastAsia="思源黑体 CN Normal" w:cs="思源黑体 CN Normal"/>
        </w:rPr>
        <w:t>https://github.com/kubernetes/dashboard/issues/2540</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kubernetes-dashboard 服务暴露了 NodePort，可以使用 https://NodeIP:NodePort 地址访问 dashboard；</w:t>
      </w: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如果使用了 VirtualBox，需要启用 VirtualBox 的 ForworadPort 功能将虚机监听的端口和 Host 的本地端口绑定。</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proxy --address='localhost' --port=8086 --accept-hosts='^*$'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Starting to serve on 127.0.0.1:8086</w:t>
      </w:r>
    </w:p>
    <w:p>
      <w:pPr>
        <w:pStyle w:val="37"/>
        <w:numPr>
          <w:ilvl w:val="0"/>
          <w:numId w:val="8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 必须为 localhost 或 127.0.0.1；</w:t>
      </w:r>
    </w:p>
    <w:p>
      <w:pPr>
        <w:pStyle w:val="37"/>
        <w:numPr>
          <w:ilvl w:val="0"/>
          <w:numId w:val="8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需要指定 --accept-hosts 选项，否则浏览器访问 dashboard 页面时提示 “Unauthorized”；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http://127.0.0.1:8086/api/v1/namespaces/kube-system/services/https:kubernetes-dashboard:/proxy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获取集群服务地址列表：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 further debug and diagnose cluster problems, use 'kubectl cluster-info dump'.</w:t>
      </w:r>
    </w:p>
    <w:p>
      <w:pPr>
        <w:ind w:firstLine="480"/>
        <w:rPr>
          <w:rFonts w:ascii="思源黑体 CN Normal" w:hAnsi="思源黑体 CN Normal" w:eastAsia="思源黑体 CN Normal" w:cs="思源黑体 CN Normal"/>
        </w:rPr>
      </w:pP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由于 apiserver 通过本地的 kube-nginx 做了代理，所以上面显示的 127.0.0.1:8443 为本地的 kube-nginx 的 IP 和 Port，浏览器访问时需要替换为 kube-apiserver 实际监听的 IP 和端口，如 </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w:t>
      </w: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必须通过 kube-apiserver 的安全端口(https)访问 dashbaord，访问时浏览器需要使用自定义证书，否则会被 kube-apiserver 拒绝访问。</w:t>
      </w: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创建和导入自定义证书的步骤，参考：</w:t>
      </w:r>
      <w:r>
        <w:fldChar w:fldCharType="begin"/>
      </w:r>
      <w:r>
        <w:instrText xml:space="preserve"> HYPERLINK \l "_浏览器访问_kube-apiserver_安全端口" </w:instrText>
      </w:r>
      <w:r>
        <w:fldChar w:fldCharType="separate"/>
      </w:r>
      <w:r>
        <w:rPr>
          <w:rStyle w:val="27"/>
          <w:rFonts w:hint="eastAsia" w:ascii="思源黑体 CN Normal" w:hAnsi="思源黑体 CN Normal" w:eastAsia="思源黑体 CN Normal" w:cs="思源黑体 CN Normal"/>
        </w:rPr>
        <w:t>浏览器访问kube-apiserver安全端口</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"https://172.27.128.149:6443/api/v1/namespaces/kube-system/services/https:kubernetes-dashboard:/proxy"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:6443/api/v1/namespaces/kube-system/services/https:kubernetes-dashboard:/proxy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"http://127.0.0.1:6443/api/v1/namespaces/kube-system/services/https:kubernetes-dashboard:/proxy/"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http://127.0.0.1:6443/api/v1/namespaces/kube-system/services/https:kubernetes-dashboard:/proxy/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120130" cy="4015740"/>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创建登录 dashboard 的 token 和 kubeconfig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上面提到，Dashboard 默认只支持 token 认证，所以如果使用 KubeConfig 文件，需要在该文件中指定 token，不支持使用 client 证书认证。</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创建登录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sa dashboard-admin -n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ADMIN_SECRET=$(kubectl get secrets -n kube-system | grep dashboard-admin | awk '{print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DASHBOARD_LOGIN_TOKEN=$(kubectl describe secret -n kube-system ${ADMIN_SECRET} | grep -E '^token' | awk '{print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${DASHBOARD_LOGIN_TOKEN}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yJhbGciOiJSUzI1NiIsImtpZCI6IiJ9.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.CKm0cnBGmKvW19TdLWprxHqSAMYClIDRxfvMagA4_J_ogi2QGXQGWVcd9n0rV_QL_s98E1I3A2399aK-FJTBAw5ZyrwiyNVYYa8aSS3ROI7zyKr1xcubGCgvdKGv1WETTPjH6xcYGXhtdR0P6MReuqft6wX0ZucjmlaRtMjpEba_N4YmLG_YOI-qjziAqgE1vv9NU6DjWM8Enyh6cN6CzeI3qtEkt25PPFfE3BsGVMbpnkGyBgcJC-HKd_VafAxSYaG1xICxgDGPWc5PiMIq7sQSFbX4wZAnBIozFG8IBtzgxrFhSdaJS_MJROm5gYZf5mRezAJf-QRovX-e2xcfkQ</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使用输出的 token 登录 Dashboard。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创建使用 token 的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设置集群参数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设置客户端认证参数，使用上面创建的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dashboard_user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--token=${DASHBOARD_LOGIN_TOKEN}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设置上下文参数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--user=dashboard_user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设置默认上下文</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default --kubeconfig=dashboard.kubeconfig</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用生成的 dashboard.kubeconfig 登录 Dashboard。</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6120130" cy="3576320"/>
                    </a:xfrm>
                    <a:prstGeom prst="rect">
                      <a:avLst/>
                    </a:prstGeom>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由于缺少 Heapster 插件，当前 dashboard 不能展示 Pod、Nodes 的 CPU、内存等统计数据和图表；</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15" w:name="_heapster_插件"/>
      <w:bookmarkEnd w:id="15"/>
      <w:r>
        <w:rPr>
          <w:rFonts w:hint="eastAsia" w:ascii="思源黑体 CN Normal" w:hAnsi="思源黑体 CN Normal" w:eastAsia="思源黑体 CN Normal" w:cs="思源黑体 CN Normal"/>
        </w:rPr>
        <w:t>heapster 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6" w:name="OLE_LINK20"/>
      <w:bookmarkStart w:id="17" w:name="OLE_LINK21"/>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fishchen/heapster-grafana-amd64:v4.4.3 &amp;&amp; docker tag fishchen/heapster-grafana-amd64:v4.4.3 gcr.io/google_containers/heapster-grafana-amd64:v4.4.3"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fishchen/heapster-amd64:v1.5.3 &amp;&amp; docker tag fishchen/heapster-amd64:v1.5.3 gcr.io/google_containers/heapster-amd64:v1.5.3"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fishchen/heapster-influxdb-amd64:v1.3.3 &amp;&amp; docker tag fishchen/heapster-influxdb-amd64:v1.3.3 gcr.io/google_containers/heapster-influxdb-amd64:v1.3.3"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16"/>
    <w:bookmarkEnd w:id="17"/>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Heapster是一个收集者，将每个Node上的cAdvisor的数据进行汇总，然后导到第三方工具(如InfluxDB)。</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是通过调用 kubelet 的 http API 来获取 cAdvisor 的 metrics 数据的。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kublet 只在 10250 端口接收 https 请求，故需要修改 heapster 的 deployment 配置。同时，需要赋予 kube-system:heapster ServiceAccount 调用 kubelet API 的权限。</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 heapster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"https://github.com/kubernetes/heapster/releases" </w:instrText>
      </w:r>
      <w:r>
        <w:fldChar w:fldCharType="separate"/>
      </w:r>
      <w:r>
        <w:rPr>
          <w:rStyle w:val="27"/>
          <w:rFonts w:hint="eastAsia" w:ascii="思源黑体 CN Normal" w:hAnsi="思源黑体 CN Normal" w:eastAsia="思源黑体 CN Normal" w:cs="思源黑体 CN Normal"/>
        </w:rPr>
        <w:t>heapster release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 下载最新版本的 heapster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8" w:name="OLE_LINK24"/>
      <w:bookmarkStart w:id="19" w:name="OLE_LINK25"/>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https://github.com/kubernetes/heapster/archive/v1.5.4.tar.gz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-xzvf v1.5.4.tar.gz</w:t>
      </w:r>
    </w:p>
    <w:bookmarkEnd w:id="18"/>
    <w:bookmarkEnd w:id="19"/>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mv v1.5.4.tar.gz heapster-1.5.4.tar.gz</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官方文件目录： heapster-1.5.4/deploy/kube-config/influxdb</w:t>
      </w:r>
    </w:p>
    <w:p>
      <w:pPr>
        <w:ind w:firstLine="480"/>
        <w:rPr>
          <w:rFonts w:ascii="思源黑体 CN Normal" w:hAnsi="思源黑体 CN Normal" w:eastAsia="思源黑体 CN Normal" w:cs="思源黑体 CN Normal"/>
        </w:rPr>
      </w:pPr>
    </w:p>
    <w:p>
      <w:pPr>
        <w:pStyle w:val="6"/>
      </w:pPr>
      <w:r>
        <w:rPr>
          <w:rFonts w:hint="eastAsia"/>
        </w:rPr>
        <w:t>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heapster-1.5.4/deploy/kube-config/influxdb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grafana.yaml{,.orig}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grafana.yaml.orig grafana.yaml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67c67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6A737D"/>
          <w:kern w:val="0"/>
          <w:sz w:val="20"/>
          <w:szCs w:val="20"/>
        </w:rPr>
        <w:t># type: 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type: NodePort</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NodePort；</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heapster.yaml{,.orig}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0" w:name="OLE_LINK2"/>
      <w:bookmarkStart w:id="21" w:name="OLE_LINK1"/>
      <w:r>
        <w:rPr>
          <w:rFonts w:ascii="思源黑体 CN Normal" w:hAnsi="思源黑体 CN Normal" w:eastAsia="思源黑体 CN Normal" w:cs="思源黑体 CN Normal"/>
          <w:color w:val="393A34"/>
          <w:spacing w:val="3"/>
          <w:sz w:val="20"/>
          <w:szCs w:val="20"/>
        </w:rPr>
        <w:t>$ diff heapster.yaml.orig heapster.yaml</w:t>
      </w:r>
    </w:p>
    <w:bookmarkEnd w:id="20"/>
    <w:bookmarkEnd w:id="2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--source=kubernetes:https://kubernetes.default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kubelet 只在 10250 监听 https 请求，故添加相关参数；</w:t>
      </w:r>
    </w:p>
    <w:p>
      <w:pPr>
        <w:ind w:firstLine="480"/>
        <w:rPr>
          <w:rFonts w:ascii="思源黑体 CN Normal" w:hAnsi="思源黑体 CN Normal" w:eastAsia="思源黑体 CN Normal" w:cs="思源黑体 CN Normal"/>
        </w:rPr>
      </w:pPr>
    </w:p>
    <w:p>
      <w:pPr>
        <w:pStyle w:val="6"/>
      </w:pPr>
      <w:r>
        <w:rPr>
          <w:rFonts w:hint="eastAsia"/>
        </w:rPr>
        <w:t>执行所有定义文件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/opt/k8s/work/heapster-1.5.4/deploy/kube-config/influxdb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grafana.yaml  heapster.yaml  influxdb.yaml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../rbac/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cp heapster-rbac.yaml{,.orig}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diff heapster-rbac.yaml.orig heapster-rbac.yaml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12a13,26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apiVersion: rbac.authorization.k8s.io/v1beta1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heapster-kubelet-api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system:kubelet-api-admin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heapster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2" w:name="OLE_LINK7"/>
      <w:r>
        <w:rPr>
          <w:rFonts w:ascii="思源黑体 CN Normal" w:hAnsi="思源黑体 CN Normal" w:eastAsia="思源黑体 CN Normal" w:cs="思源黑体 CN Normal"/>
          <w:color w:val="393A34"/>
          <w:spacing w:val="3"/>
          <w:sz w:val="20"/>
          <w:szCs w:val="20"/>
        </w:rPr>
        <w:t>&gt;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heapster-rbac.yaml</w:t>
      </w:r>
    </w:p>
    <w:bookmarkEnd w:id="22"/>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serviceAccount kube-system:heapster 与 ClusterRole system:kubelet-api-admin 绑定，授予它调用 kubelet API 的权限；</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如果不修改，默认的 ClusterRole system:heapster 权限不足：</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E1128 10:00:05.010716 1 manager.go:101] Error in scraping containers from kubelet:</w:t>
      </w:r>
      <w:r>
        <w:rPr>
          <w:rFonts w:hint="eastAsia" w:ascii="思源黑体 CN Normal" w:hAnsi="思源黑体 CN Normal" w:eastAsia="思源黑体 CN Normal" w:cs="思源黑体 CN Normal"/>
          <w:strike/>
          <w:color w:val="24292E"/>
          <w:shd w:val="clear" w:color="auto" w:fill="FFFFFF"/>
        </w:rPr>
        <w:t>192.168.100.246</w:t>
      </w:r>
      <w:r>
        <w:rPr>
          <w:rFonts w:hint="eastAsia" w:ascii="思源黑体 CN Normal" w:hAnsi="思源黑体 CN Normal" w:eastAsia="思源黑体 CN Normal" w:cs="思源黑体 CN Normal"/>
          <w:color w:val="24292E"/>
          <w:shd w:val="clear" w:color="auto" w:fill="FFFFFF"/>
        </w:rPr>
        <w:t>:10250: failed to get all container stats from Kubelet URL "</w:t>
      </w:r>
      <w:r>
        <w:fldChar w:fldCharType="begin"/>
      </w:r>
      <w:r>
        <w:instrText xml:space="preserve"> HYPERLINK "https://172.27.128.150:10250/stats/container/" </w:instrText>
      </w:r>
      <w:r>
        <w:fldChar w:fldCharType="separate"/>
      </w:r>
      <w:r>
        <w:rPr>
          <w:rStyle w:val="27"/>
          <w:rFonts w:hint="eastAsia" w:ascii="思源黑体 CN Normal" w:hAnsi="思源黑体 CN Normal" w:eastAsia="思源黑体 CN Normal" w:cs="思源黑体 CN Normal"/>
          <w:color w:val="0366D6"/>
          <w:shd w:val="clear" w:color="auto" w:fill="FFFFFF"/>
        </w:rPr>
        <w:t>https://</w:t>
      </w:r>
      <w:bookmarkStart w:id="23" w:name="OLE_LINK5"/>
      <w:bookmarkStart w:id="24" w:name="OLE_LINK6"/>
      <w:r>
        <w:rPr>
          <w:rStyle w:val="27"/>
          <w:rFonts w:hint="eastAsia" w:ascii="思源黑体 CN Normal" w:hAnsi="思源黑体 CN Normal" w:eastAsia="思源黑体 CN Normal" w:cs="思源黑体 CN Normal"/>
          <w:strike/>
          <w:color w:val="0366D6"/>
          <w:shd w:val="clear" w:color="auto" w:fill="FFFFFF"/>
        </w:rPr>
        <w:t>192.168.100.246</w:t>
      </w:r>
      <w:bookmarkEnd w:id="23"/>
      <w:bookmarkEnd w:id="24"/>
      <w:r>
        <w:rPr>
          <w:rStyle w:val="27"/>
          <w:rFonts w:hint="eastAsia" w:ascii="思源黑体 CN Normal" w:hAnsi="思源黑体 CN Normal" w:eastAsia="思源黑体 CN Normal" w:cs="思源黑体 CN Normal"/>
          <w:color w:val="0366D6"/>
          <w:shd w:val="clear" w:color="auto" w:fill="FFFFFF"/>
        </w:rPr>
        <w:t>:10250/stats/container/</w:t>
      </w:r>
      <w:r>
        <w:rPr>
          <w:rStyle w:val="27"/>
          <w:rFonts w:hint="eastAsia" w:ascii="思源黑体 CN Normal" w:hAnsi="思源黑体 CN Normal" w:eastAsia="思源黑体 CN Normal" w:cs="思源黑体 CN Normal"/>
          <w:color w:val="0366D6"/>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10:00:05.018556 1 manager.go:101] Error in scraping containers from kubelet:172.27.128.149:10250: failed to get all container stats from Kubelet URL "</w:t>
      </w:r>
      <w:r>
        <w:fldChar w:fldCharType="begin"/>
      </w:r>
      <w:r>
        <w:instrText xml:space="preserve"> HYPERLINK </w:instrText>
      </w:r>
      <w:r>
        <w:fldChar w:fldCharType="separate"/>
      </w:r>
      <w:r>
        <w:rPr>
          <w:rStyle w:val="27"/>
          <w:rFonts w:hint="eastAsia" w:ascii="思源黑体 CN Normal" w:hAnsi="思源黑体 CN Normal" w:eastAsia="思源黑体 CN Normal" w:cs="思源黑体 CN Normal"/>
          <w:shd w:val="clear" w:color="auto" w:fill="FFFFFF"/>
        </w:rPr>
        <w:t>https://</w:t>
      </w:r>
      <w:r>
        <w:rPr>
          <w:rStyle w:val="27"/>
          <w:rFonts w:hint="eastAsia" w:ascii="思源黑体 CN Normal" w:hAnsi="思源黑体 CN Normal" w:eastAsia="思源黑体 CN Normal" w:cs="思源黑体 CN Normal"/>
        </w:rPr>
        <w:t xml:space="preserve"> </w:t>
      </w:r>
      <w:r>
        <w:rPr>
          <w:rStyle w:val="27"/>
          <w:rFonts w:hint="eastAsia" w:ascii="思源黑体 CN Normal" w:hAnsi="思源黑体 CN Normal" w:eastAsia="思源黑体 CN Normal" w:cs="思源黑体 CN Normal"/>
          <w:strike/>
          <w:shd w:val="clear" w:color="auto" w:fill="FFFFFF"/>
        </w:rPr>
        <w:t>192.168.100.247</w:t>
      </w:r>
      <w:r>
        <w:rPr>
          <w:rStyle w:val="27"/>
          <w:rFonts w:hint="eastAsia" w:ascii="思源黑体 CN Normal" w:hAnsi="思源黑体 CN Normal" w:eastAsia="思源黑体 CN Normal" w:cs="思源黑体 CN Normal"/>
          <w:shd w:val="clear" w:color="auto" w:fill="FFFFFF"/>
        </w:rPr>
        <w:t>:10250/stats/container/</w:t>
      </w:r>
      <w:r>
        <w:rPr>
          <w:rStyle w:val="27"/>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10:00:05.022664 1 manager.go:101] Error in scraping containers from kubelet:172.27.128.148:10250: failed to get all container stats from Kubelet URL "</w:t>
      </w:r>
      <w:r>
        <w:fldChar w:fldCharType="begin"/>
      </w:r>
      <w:r>
        <w:instrText xml:space="preserve"> HYPERLINK </w:instrText>
      </w:r>
      <w:r>
        <w:fldChar w:fldCharType="separate"/>
      </w:r>
      <w:r>
        <w:rPr>
          <w:rStyle w:val="27"/>
          <w:rFonts w:hint="eastAsia" w:ascii="思源黑体 CN Normal" w:hAnsi="思源黑体 CN Normal" w:eastAsia="思源黑体 CN Normal" w:cs="思源黑体 CN Normal"/>
          <w:shd w:val="clear" w:color="auto" w:fill="FFFFFF"/>
        </w:rPr>
        <w:t>https://</w:t>
      </w:r>
      <w:r>
        <w:rPr>
          <w:rStyle w:val="27"/>
          <w:rFonts w:hint="eastAsia" w:ascii="思源黑体 CN Normal" w:hAnsi="思源黑体 CN Normal" w:eastAsia="思源黑体 CN Normal" w:cs="思源黑体 CN Normal"/>
        </w:rPr>
        <w:t xml:space="preserve"> </w:t>
      </w:r>
      <w:r>
        <w:rPr>
          <w:rStyle w:val="27"/>
          <w:rFonts w:hint="eastAsia" w:ascii="思源黑体 CN Normal" w:hAnsi="思源黑体 CN Normal" w:eastAsia="思源黑体 CN Normal" w:cs="思源黑体 CN Normal"/>
          <w:shd w:val="clear" w:color="auto" w:fill="FFFFFF"/>
        </w:rPr>
        <w:t>192.168.100.248:10250/stats/container/</w:t>
      </w:r>
      <w:r>
        <w:rPr>
          <w:rStyle w:val="27"/>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W1128 10:00:25.000467 1 manager.go:152] Failed to get all responses in time (got 0/3)</w:t>
      </w:r>
    </w:p>
    <w:p>
      <w:pPr>
        <w:ind w:firstLine="480"/>
        <w:rPr>
          <w:rFonts w:ascii="思源黑体 CN Normal" w:hAnsi="思源黑体 CN Normal" w:eastAsia="思源黑体 CN Normal" w:cs="思源黑体 CN Normal"/>
        </w:rPr>
      </w:pPr>
    </w:p>
    <w:p>
      <w:pPr>
        <w:pStyle w:val="6"/>
      </w:pPr>
      <w:r>
        <w:rPr>
          <w:rFonts w:hint="eastAsia"/>
        </w:rPr>
        <w:t>检查执行结果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5" w:name="OLE_LINK8"/>
      <w:bookmarkStart w:id="26" w:name="OLE_LINK9"/>
      <w:r>
        <w:rPr>
          <w:rFonts w:ascii="思源黑体 CN Normal" w:hAnsi="思源黑体 CN Normal" w:eastAsia="思源黑体 CN Normal" w:cs="思源黑体 CN Normal"/>
          <w:color w:val="393A34"/>
          <w:spacing w:val="3"/>
          <w:sz w:val="20"/>
          <w:szCs w:val="20"/>
        </w:rPr>
        <w:t>$ kubectl get pods -n kube-system | grep -E 'heapster|monitoring'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heapster-56c9dc749-j7hvz      </w:t>
      </w:r>
      <w:bookmarkEnd w:id="25"/>
      <w:bookmarkEnd w:id="26"/>
      <w:r>
        <w:rPr>
          <w:rFonts w:ascii="思源黑体 CN Normal" w:hAnsi="思源黑体 CN Normal" w:eastAsia="思源黑体 CN Normal" w:cs="思源黑体 CN Normal"/>
          <w:color w:val="393A34"/>
          <w:spacing w:val="3"/>
          <w:sz w:val="20"/>
          <w:szCs w:val="20"/>
        </w:rPr>
        <w:t xml:space="preserve">          1/1       Running   0          1m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monitoring-grafana-c797777db-lnwnc      1/1       Running   0          1m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monitoring-influxdb-cf9d95766-5wd28     1/1       Running   0          1m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kubernets dashboard 界面，可以正确显示各 Nodes、Pods 的 CPU、内存、负载等统计数据和图表：</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120130" cy="3306445"/>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6"/>
      </w:pPr>
      <w:r>
        <w:rPr>
          <w:rFonts w:hint="eastAsia"/>
        </w:rPr>
        <w:t>访问 grafana</w:t>
      </w: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monitoring-grafana 服务 URL：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7" w:name="OLE_LINK11"/>
      <w:bookmarkStart w:id="28" w:name="OLE_LINK10"/>
      <w:bookmarkStart w:id="29" w:name="OLE_LINK22"/>
      <w:r>
        <w:rPr>
          <w:rFonts w:ascii="思源黑体 CN Normal" w:hAnsi="思源黑体 CN Normal" w:eastAsia="思源黑体 CN Normal" w:cs="思源黑体 CN Normal"/>
          <w:color w:val="393A34"/>
          <w:spacing w:val="3"/>
          <w:sz w:val="20"/>
          <w:szCs w:val="20"/>
        </w:rPr>
        <w:t>kubectl cluster-info</w:t>
      </w:r>
    </w:p>
    <w:bookmarkEnd w:id="27"/>
    <w:bookmarkEnd w:id="28"/>
    <w:bookmarkEnd w:id="29"/>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bookmarkStart w:id="30" w:name="OLE_LINK23"/>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strike/>
          <w:color w:val="24292E"/>
          <w:kern w:val="0"/>
          <w:sz w:val="20"/>
          <w:szCs w:val="20"/>
        </w:rPr>
        <w:t>192.168.100.246</w:t>
      </w:r>
      <w:bookmarkEnd w:id="30"/>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Heapster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:8443/api/v1/namespaces/kube-system/services/heapster/proxy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monitoring-grafana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:8443/api/v1/namespaces/kube-system/services/monitoring-grafana/proxy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monitoring-influxdb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:8443/api/v1/namespaces/kube-system/services/monitoring-influxdb/proxy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ascii="思源黑体 CN Normal" w:hAnsi="思源黑体 CN Normal" w:eastAsia="思源黑体 CN Normal" w:cs="思源黑体 CN Normal"/>
        </w:rPr>
      </w:pPr>
      <w:r>
        <w:fldChar w:fldCharType="begin"/>
      </w:r>
      <w:r>
        <w:instrText xml:space="preserve"> HYPERLINK "https://172.27.128.252:8443/api/v1/namespaces/kube-system/services/monitoring-grafana/proxy"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:8443/api/v1/namespaces/kube-system/services/monitoring-grafana/proxy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"http://127.0.0.1:8080/api/v1/namespaces/kube-system/services/monitoring-grafana/proxy" </w:instrText>
      </w:r>
      <w:r>
        <w:fldChar w:fldCharType="separate"/>
      </w:r>
      <w:r>
        <w:rPr>
          <w:rStyle w:val="27"/>
          <w:rFonts w:hint="eastAsia" w:ascii="思源黑体 CN Normal" w:hAnsi="思源黑体 CN Normal" w:eastAsia="思源黑体 CN Normal" w:cs="思源黑体 CN Normal"/>
        </w:rPr>
        <w:t>http://127.0.0.1:8080/api/v1/namespaces/kube-system/services/monitoring-grafana/proxy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1" w:name="OLE_LINK12"/>
      <w:r>
        <w:rPr>
          <w:rFonts w:ascii="思源黑体 CN Normal" w:hAnsi="思源黑体 CN Normal" w:eastAsia="思源黑体 CN Normal" w:cs="思源黑体 CN Normal"/>
          <w:color w:val="393A34"/>
          <w:spacing w:val="3"/>
          <w:sz w:val="20"/>
          <w:szCs w:val="20"/>
        </w:rPr>
        <w:t>kubectl proxy --address='</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 --port=8086 --accept-hosts='^*$'</w:t>
      </w:r>
    </w:p>
    <w:bookmarkEnd w:id="3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Starting to serve on 172.27.129.150:8086</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"http://172.27.128.150:8086/api/v1/namespaces/kube-system/services/monitoring-grafana/proxy/?orgId=1"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:8086/api/v1/namespaces/kube-system/services/monitoring-grafana/proxy/?orgId=1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"http://127.0.0.1:8086/api/v1/namespaces/kube-system/services/monitoring-grafana/proxy/?orgId=1" </w:instrText>
      </w:r>
      <w:r>
        <w:fldChar w:fldCharType="separate"/>
      </w:r>
      <w:r>
        <w:rPr>
          <w:rStyle w:val="27"/>
          <w:rFonts w:hint="eastAsia" w:ascii="思源黑体 CN Normal" w:hAnsi="思源黑体 CN Normal" w:eastAsia="思源黑体 CN Normal" w:cs="思源黑体 CN Normal"/>
        </w:rPr>
        <w:t>http://127.0.0.1:8086/api/v1/namespaces/kube-system/services/monitoring-grafana/proxy/?orgId=1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NodePort 访问：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-n kube-system|grep -E 'monitoring|heapster'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heapster               ClusterIP   10.254.199.65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monitoring-grafana     NodePort    10.254.116.161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80:31470/TCP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monitoring-influxdb    ClusterIP   10.254.250.185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8086/TCP        3m</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grafana 监听 NodePort 31470；</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:31470/?orgId=1</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bookmarkStart w:id="32" w:name="_metrics-server_插件"/>
      <w:bookmarkEnd w:id="32"/>
      <w:r>
        <w:rPr>
          <w:rFonts w:hint="eastAsia" w:ascii="思源黑体 CN Normal" w:hAnsi="思源黑体 CN Normal" w:eastAsia="思源黑体 CN Normal" w:cs="思源黑体 CN Normal"/>
        </w:rPr>
        <w:t>参考</w:t>
      </w: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heapster：</w:t>
      </w:r>
      <w:r>
        <w:fldChar w:fldCharType="begin"/>
      </w:r>
      <w:r>
        <w:instrText xml:space="preserve"> HYPERLINK "https://github.com/kubernetes/heapster/blob/master/docs/source-configuration.md" </w:instrText>
      </w:r>
      <w:r>
        <w:fldChar w:fldCharType="separate"/>
      </w:r>
      <w:r>
        <w:rPr>
          <w:rStyle w:val="27"/>
          <w:rFonts w:hint="eastAsia" w:ascii="思源黑体 CN Normal" w:hAnsi="思源黑体 CN Normal" w:eastAsia="思源黑体 CN Normal" w:cs="思源黑体 CN Normal"/>
        </w:rPr>
        <w:t>https://github.com/kubernetes/heapster/blob/master/docs/source-configuration.md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插件（可以不安装）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metrics-server 使用的证书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3" w:name="OLE_LINK29"/>
      <w:bookmarkStart w:id="34" w:name="OLE_LINK28"/>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metrics-server-csr.json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"aggregator",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lang w:eastAsia="zh-CN"/>
        </w:rPr>
        <w:t>dongnao</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5" w:name="OLE_LINK27"/>
      <w:bookmarkStart w:id="36" w:name="OLE_LINK26"/>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bookmarkEnd w:id="33"/>
    <w:bookmarkEnd w:id="34"/>
    <w:bookmarkEnd w:id="35"/>
    <w:bookmarkEnd w:id="36"/>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 CN 名称为 aggregator，需要与 kube-apiserver 的 --requestheader-allowed-names 参数配置一致；</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metrics-server 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7" w:name="OLE_LINK30"/>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w:t>
      </w:r>
      <w:bookmarkEnd w:id="37"/>
      <w:r>
        <w:rPr>
          <w:rFonts w:ascii="思源黑体 CN Normal" w:hAnsi="思源黑体 CN Normal" w:eastAsia="思源黑体 CN Normal" w:cs="思源黑体 CN Normal"/>
          <w:color w:val="393A34"/>
          <w:spacing w:val="3"/>
          <w:sz w:val="20"/>
          <w:szCs w:val="20"/>
        </w:rPr>
        <w:t>le=kubernetes metrics-server-csr.json | cfssljson -bare metrics-server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kube-apiserver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8" w:name="OLE_LINK31"/>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9" w:name="OLE_LINK32"/>
      <w:bookmarkStart w:id="40" w:name="OLE_LINK33"/>
      <w:r>
        <w:rPr>
          <w:rFonts w:ascii="思源黑体 CN Normal" w:hAnsi="思源黑体 CN Normal" w:eastAsia="思源黑体 CN Normal" w:cs="思源黑体 CN Normal"/>
          <w:color w:val="393A34"/>
          <w:spacing w:val="3"/>
          <w:sz w:val="20"/>
          <w:szCs w:val="20"/>
        </w:rPr>
        <w:t xml:space="preserve">    scp metrics-server*.pem root@${node_ip}:/etc/kubernetes/cert/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38"/>
    <w:bookmarkEnd w:id="39"/>
    <w:bookmarkEnd w:id="40"/>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kubernetes 控制平面组件的配置以支持 metrics-server</w:t>
      </w: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--requestheader-client-ca-file=/etc/kubernetes/cert/ca.pem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--requestheader-allowed-names=</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--requestheader-extra-headers-prefix=</w:t>
      </w:r>
      <w:r>
        <w:rPr>
          <w:rFonts w:hint="eastAsia" w:ascii="思源黑体 CN Normal" w:hAnsi="思源黑体 CN Normal" w:eastAsia="思源黑体 CN Normal" w:cs="思源黑体 CN Normal"/>
          <w:color w:val="032F62"/>
          <w:kern w:val="0"/>
          <w:sz w:val="20"/>
          <w:szCs w:val="20"/>
        </w:rPr>
        <w:t>"X-Remote-Extra-"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--requestheader-group-headers=X-Remote-Group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--requestheader-username-headers=X-Remote-User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--proxy-client-cert-file=/etc/kubernetes/cert/metrics-server.pem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--proxy-client-key-file=/etc/kubernetes/cert/metrics-server-key.pem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--runtime-config=api/all=true</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--requestheader-XXX、--proxy-client-XXX 是 kube-apiserver 的 aggregator layer 相关的配置参数，metrics-server &amp; HPA 需要使用；</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--requestheader-client-ca-file：用于签名 --proxy-client-cert-file 和 --proxy-client-key-file 指定的证书；在启用了 metric aggregator 时使用；</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--requestheader-allowed-names 不为空，则--proxy-client-cert-file 证书的 CN 必须位于 allowed-names 中，默认为 aggregator;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kube-apiserver 机器没有运行 kube-proxy，则还需要添加 --enable-aggregator-routing=true 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 --requestheader-XXX 相关参数，参考：</w:t>
      </w:r>
    </w:p>
    <w:p>
      <w:pPr>
        <w:ind w:firstLine="480"/>
        <w:rPr>
          <w:rFonts w:ascii="思源黑体 CN Normal" w:hAnsi="思源黑体 CN Normal" w:eastAsia="思源黑体 CN Normal" w:cs="思源黑体 CN Normal"/>
        </w:rPr>
      </w:pPr>
      <w:r>
        <w:fldChar w:fldCharType="begin"/>
      </w:r>
      <w:r>
        <w:instrText xml:space="preserve"> HYPERLINK "https://github.com/kubernetes-incubator/apiserver-builder/blob/master/docs/concepts/auth.md" </w:instrText>
      </w:r>
      <w:r>
        <w:fldChar w:fldCharType="separate"/>
      </w:r>
      <w:r>
        <w:rPr>
          <w:rStyle w:val="27"/>
          <w:rFonts w:hint="eastAsia" w:ascii="思源黑体 CN Normal" w:hAnsi="思源黑体 CN Normal" w:eastAsia="思源黑体 CN Normal" w:cs="思源黑体 CN Normal"/>
        </w:rPr>
        <w:t>https://github.com/kubernetes-incubator/apiserver-builder/blob/master/docs/concepts/auth.md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fldChar w:fldCharType="begin"/>
      </w:r>
      <w:r>
        <w:instrText xml:space="preserve"> HYPERLINK "https://docs.bitnami.com/kubernetes/how-to/configure-autoscaling-custom-metrics/" </w:instrText>
      </w:r>
      <w:r>
        <w:fldChar w:fldCharType="separate"/>
      </w:r>
      <w:r>
        <w:rPr>
          <w:rStyle w:val="27"/>
          <w:rFonts w:hint="eastAsia" w:ascii="思源黑体 CN Normal" w:hAnsi="思源黑体 CN Normal" w:eastAsia="思源黑体 CN Normal" w:cs="思源黑体 CN Normal"/>
        </w:rPr>
        <w:t>https://docs.bitnami.com/kubernetes/how-to/configure-autoscaling-custom-metrics/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注意：requestheader-client-ca-file 指定的 CA 证书，必须具有 client auth and server auth；</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kube-controllr-manager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添加如下配置参数(从 v1.12 开始，该选项默认为 true，不需要再添加)：</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--horizontal-pod-autoscaler-use-rest-clients=true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用于配置 HPA 控制器使用 REST 客户端获取 metrics 数据。</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整体架构</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暂缺</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修改插件配置文件配置文件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插件位于 kubernetes 的 cluster/addons/metrics-server/ 目录下。</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metrics-server-deployment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1" w:name="OLE_LINK35"/>
      <w:bookmarkStart w:id="42" w:name="OLE_LINK34"/>
      <w:r>
        <w:rPr>
          <w:rFonts w:ascii="思源黑体 CN Normal" w:hAnsi="思源黑体 CN Normal" w:eastAsia="思源黑体 CN Normal" w:cs="思源黑体 CN Normal"/>
          <w:color w:val="393A34"/>
          <w:spacing w:val="3"/>
          <w:sz w:val="20"/>
          <w:szCs w:val="20"/>
        </w:rPr>
        <w:t>$ cp metrics-server-deployment.yaml{,.orig}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diff metrics-server-deployment.yaml.orig metrics-server-deployment.yaml</w:t>
      </w:r>
    </w:p>
    <w:bookmarkEnd w:id="41"/>
    <w:bookmarkEnd w:id="4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51c51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mirrorgooglecontainers/metrics-server-amd64:v0.2.1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54c54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--source=kubernetes.summary_api:</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--source=kubernetes.summary_api:https://kubernetes.default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60c60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siriuszg/addon-resizer:1.8.1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k8s.gcr.io/addon-resizer:1.8.1</w:t>
      </w: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的参数格式与 heapster 类似。由于 kubelet 只在 10250 监听 https 请求，故添加相关参数；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kube-system:metrics-server ServiceAccount 访问 kubelet API 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3" w:name="OLE_LINK37"/>
      <w:bookmarkStart w:id="44" w:name="OLE_LINK36"/>
      <w:r>
        <w:rPr>
          <w:rFonts w:ascii="思源黑体 CN Normal" w:hAnsi="思源黑体 CN Normal" w:eastAsia="思源黑体 CN Normal" w:cs="思源黑体 CN Normal"/>
          <w:color w:val="393A34"/>
          <w:spacing w:val="3"/>
          <w:sz w:val="20"/>
          <w:szCs w:val="20"/>
        </w:rPr>
        <w:t>$ cat auth-kubelet.yaml</w:t>
      </w:r>
    </w:p>
    <w:bookmarkEnd w:id="43"/>
    <w:bookmarkEnd w:id="44"/>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rbac.authorization.k8s.io/v1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ClusterRoleBinding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labels: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kubernetes.io/cluster-service: </w:t>
      </w:r>
      <w:r>
        <w:rPr>
          <w:rFonts w:hint="eastAsia" w:ascii="思源黑体 CN Normal" w:hAnsi="思源黑体 CN Normal" w:eastAsia="思源黑体 CN Normal" w:cs="思源黑体 CN Normal"/>
          <w:color w:val="032F62"/>
          <w:kern w:val="0"/>
          <w:sz w:val="20"/>
          <w:szCs w:val="20"/>
        </w:rPr>
        <w:t>"true"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addonmanager.kubernetes.io/mode: Reconcile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roleRef: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apiGroup: rbac.authorization.k8s.io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ClusterRole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subjects: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kind: ServiceAccount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ClusterRoleBindings 定义文件，授予相关权限；</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/opt/k8s/kubernetes/cluster/addons/metrics-server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5" w:name="OLE_LINK38"/>
      <w:r>
        <w:rPr>
          <w:rFonts w:ascii="思源黑体 CN Normal" w:hAnsi="思源黑体 CN Normal" w:eastAsia="思源黑体 CN Normal" w:cs="思源黑体 CN Normal"/>
          <w:color w:val="393A34"/>
          <w:spacing w:val="3"/>
          <w:sz w:val="20"/>
          <w:szCs w:val="20"/>
        </w:rPr>
        <w:t>$ ls -l *.yaml</w:t>
      </w:r>
    </w:p>
    <w:bookmarkEnd w:id="4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398 Jun  5 07:17 auth-delegator.yaml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404 Jun 16 18:02 auth-kubelet.yaml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419 Jun  5 07:17 auth-reader.yaml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393 Jun  5 07:17 metrics-apiservice.yaml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2640 Jun 16 17:54 metrics-server-deployment.yaml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336 Jun  5 07:17 metrics-server-service.yaml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801 Jun  5 07:17 resource-reader.yaml</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6" w:name="OLE_LINK39"/>
      <w:bookmarkStart w:id="47" w:name="OLE_LINK40"/>
      <w:r>
        <w:rPr>
          <w:rFonts w:ascii="思源黑体 CN Normal" w:hAnsi="思源黑体 CN Normal" w:eastAsia="思源黑体 CN Normal" w:cs="思源黑体 CN Normal"/>
          <w:color w:val="393A34"/>
          <w:spacing w:val="3"/>
          <w:sz w:val="20"/>
          <w:szCs w:val="20"/>
        </w:rPr>
        <w:t>$ kubectl create -f .</w:t>
      </w:r>
    </w:p>
    <w:bookmarkEnd w:id="46"/>
    <w:bookmarkEnd w:id="47"/>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pods -n kube-system |grep 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metrics-server-v0.2.1-7486f5bd67-v95q2   2/2       Running   0          45s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8" w:name="OLE_LINK42"/>
      <w:bookmarkStart w:id="49" w:name="OLE_LINK41"/>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svc -n kube-system|grep metrics-server</w:t>
      </w:r>
    </w:p>
    <w:bookmarkEnd w:id="48"/>
    <w:bookmarkEnd w:id="49"/>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metrics-server         ClusterIP   10.254.115.120   &lt;none&gt;        443/TCP         1m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metrcs-server 输出的 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输出的 APIs：</w:t>
      </w:r>
    </w:p>
    <w:p>
      <w:pPr>
        <w:ind w:firstLine="480"/>
        <w:rPr>
          <w:rFonts w:ascii="思源黑体 CN Normal" w:hAnsi="思源黑体 CN Normal" w:eastAsia="思源黑体 CN Normal" w:cs="思源黑体 CN Normal"/>
        </w:rPr>
      </w:pPr>
      <w:r>
        <w:fldChar w:fldCharType="begin"/>
      </w:r>
      <w:r>
        <w:instrText xml:space="preserve"> HYPERLINK "https://github.com/kubernetes/community/blob/master/contributors/design-proposals/instrumentation/resource-metrics-api.md" </w:instrText>
      </w:r>
      <w:r>
        <w:fldChar w:fldCharType="separate"/>
      </w:r>
      <w:r>
        <w:rPr>
          <w:rStyle w:val="27"/>
          <w:rFonts w:hint="eastAsia" w:ascii="思源黑体 CN Normal" w:hAnsi="思源黑体 CN Normal" w:eastAsia="思源黑体 CN Normal" w:cs="思源黑体 CN Normal"/>
        </w:rPr>
        <w:t>https://github.com/kubernetes/community/blob/master/contributors/design-proposals/instrumentation/resource-metrics-api.md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或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:6443/apis/metrics.k8s.io/v1beta1/nodes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:6443/apis/metrics.k8s.io/v1beta1/nodes/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:6443/apis/metrics.k8s.io/v1beta1/pods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:6443/apis/metrics.k8s.io/v1beta1/namespace//pods/</w:t>
      </w:r>
    </w:p>
    <w:p>
      <w:pPr>
        <w:ind w:firstLine="480"/>
        <w:rPr>
          <w:rFonts w:ascii="思源黑体 CN Normal" w:hAnsi="思源黑体 CN Normal" w:eastAsia="思源黑体 CN Normal" w:cs="思源黑体 CN Normal"/>
        </w:rPr>
      </w:pPr>
    </w:p>
    <w:p>
      <w:pPr>
        <w:pStyle w:val="37"/>
        <w:numPr>
          <w:ilvl w:val="0"/>
          <w:numId w:val="8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直接使用 kubectl 命令访问：</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--raw apis/metrics.k8s.io/v1beta1/nodes kubectl get --raw apis/metrics.k8s.io/v1beta1/pods kubectl get --raw apis/metrics.k8s.io/v1beta1/nodes/ kubectl get --raw apis/metrics.k8s.io/v1beta1/namespace//pods/</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0" w:name="OLE_LINK44"/>
      <w:bookmarkStart w:id="51" w:name="OLE_LINK43"/>
      <w:r>
        <w:rPr>
          <w:rFonts w:ascii="思源黑体 CN Normal" w:hAnsi="思源黑体 CN Normal" w:eastAsia="思源黑体 CN Normal" w:cs="思源黑体 CN Normal"/>
          <w:color w:val="393A34"/>
          <w:spacing w:val="3"/>
          <w:sz w:val="20"/>
          <w:szCs w:val="20"/>
        </w:rPr>
        <w:t>$ kubectl get --raw "/apis/metrics.k8s.io/v1beta1" | jq .</w:t>
      </w:r>
    </w:p>
    <w:bookmarkEnd w:id="50"/>
    <w:bookmarkEnd w:id="5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"APIResourceList"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"groupVersion"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"resources"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2" w:name="OLE_LINK45"/>
      <w:r>
        <w:rPr>
          <w:rFonts w:ascii="思源黑体 CN Normal" w:hAnsi="思源黑体 CN Normal" w:eastAsia="思源黑体 CN Normal" w:cs="思源黑体 CN Normal"/>
          <w:color w:val="393A34"/>
          <w:spacing w:val="3"/>
          <w:sz w:val="20"/>
          <w:szCs w:val="20"/>
        </w:rPr>
        <w:t>$ kubectl get --raw "/apis/metrics.k8s.io/v1beta1/nodes" | jq .</w:t>
      </w:r>
    </w:p>
    <w:bookmarkEnd w:id="5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"items"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"133m"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"1115728Ki"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"221m"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"6799908Ki"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"76m"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"1130180Ki"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/apis/metrics.k8s.io/v1beta1/nodes 和 /apis/metrics.k8s.io/v1beta1/pods 返回的 usage 包含 CPU 和 Memory；</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53" w:name="_ELK_插件"/>
      <w:bookmarkEnd w:id="53"/>
      <w:r>
        <w:rPr>
          <w:rFonts w:hint="eastAsia" w:ascii="思源黑体 CN Normal" w:hAnsi="思源黑体 CN Normal" w:eastAsia="思源黑体 CN Normal" w:cs="思源黑体 CN Normal"/>
        </w:rPr>
        <w:t>EFK 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对应的目录：kubernetes/cluster/addons/fluentd-elasticsearch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bookmarkStart w:id="54" w:name="OLE_LINK65"/>
      <w:bookmarkStart w:id="55" w:name="OLE_LINK66"/>
      <w:bookmarkStart w:id="56" w:name="OLE_LINK3"/>
      <w:r>
        <w:rPr>
          <w:rFonts w:ascii="思源黑体 CN Normal" w:hAnsi="思源黑体 CN Normal" w:eastAsia="思源黑体 CN Normal" w:cs="思源黑体 CN Normal"/>
          <w:color w:val="393A34"/>
          <w:spacing w:val="3"/>
          <w:sz w:val="20"/>
          <w:szCs w:val="20"/>
        </w:rPr>
        <w:t>cd /opt/k8s/work/kubernetes/cluster/addons/fluentd-elasticsearch</w:t>
      </w:r>
      <w:bookmarkEnd w:id="54"/>
      <w:bookmarkEnd w:id="55"/>
      <w:bookmarkEnd w:id="56"/>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7" w:name="OLE_LINK47"/>
      <w:bookmarkStart w:id="58" w:name="OLE_LINK46"/>
      <w:r>
        <w:rPr>
          <w:rFonts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cp fluentd-es-ds.yaml  fluentd-es-ds.yaml.orig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diff fluentd-es-ds.yaml.orig fluentd-es-ds.yaml</w:t>
      </w:r>
    </w:p>
    <w:bookmarkEnd w:id="57"/>
    <w:bookmarkEnd w:id="58"/>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105c105</w:t>
      </w:r>
    </w:p>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&lt;</w:t>
      </w: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/var/lib/docker/containers</w:t>
      </w:r>
    </w:p>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&gt;</w:t>
      </w: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/data/k8s/docker/data/containers/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eastAsia="思源黑体 CN Normal"/>
        </w:rPr>
      </w:pPr>
      <w:r>
        <w:rPr>
          <w:rFonts w:hint="eastAsia" w:eastAsia="思源黑体 CN Normal"/>
        </w:rPr>
        <w:t>拉取镜像</w:t>
      </w:r>
    </w:p>
    <w:p>
      <w:r>
        <w:rPr>
          <w:rFonts w:hint="eastAsia"/>
        </w:rPr>
        <w:t>注意：因为elk插件使用的是谷歌镜像，由于众所周知的原因我们无法使用，只能通过先拉去对于的其他公开镜像然后改名，或者直接修改yml文件中定义的谷歌镜像名（推荐使用第一种）。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9" w:name="OLE_LINK48"/>
      <w:bookmarkStart w:id="60" w:name="OLE_LINK64"/>
      <w:r>
        <w:rPr>
          <w:rFonts w:hint="default"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for node_ip in ${NODE_IPS[@]};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echo "&gt;&gt;&gt; ${node_ip}";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w:t>
      </w:r>
      <w:r>
        <w:rPr>
          <w:rFonts w:ascii="思源黑体 CN Normal" w:hAnsi="思源黑体 CN Normal" w:eastAsia="思源黑体 CN Normal" w:cs="思源黑体 CN Normal"/>
          <w:color w:val="393A34"/>
          <w:spacing w:val="3"/>
          <w:sz w:val="20"/>
          <w:szCs w:val="20"/>
        </w:rPr>
        <w:t>gcr.azk8s.cn/google_containers/elasticsearch:v6.2.5</w:t>
      </w:r>
      <w:r>
        <w:rPr>
          <w:rFonts w:hint="default" w:ascii="思源黑体 CN Normal" w:hAnsi="思源黑体 CN Normal" w:eastAsia="思源黑体 CN Normal" w:cs="思源黑体 CN Normal"/>
          <w:color w:val="393A34"/>
          <w:spacing w:val="3"/>
          <w:sz w:val="20"/>
          <w:szCs w:val="20"/>
        </w:rPr>
        <w:t xml:space="preserve"> &amp;&amp; docker tag </w:t>
      </w:r>
      <w:r>
        <w:rPr>
          <w:rFonts w:ascii="思源黑体 CN Normal" w:hAnsi="思源黑体 CN Normal" w:eastAsia="思源黑体 CN Normal" w:cs="思源黑体 CN Normal"/>
          <w:color w:val="393A34"/>
          <w:spacing w:val="3"/>
          <w:sz w:val="20"/>
          <w:szCs w:val="20"/>
        </w:rPr>
        <w:t>gcr.azk8s.cn/google_containers/elasticsearch:v6.2.5</w:t>
      </w:r>
      <w:r>
        <w:rPr>
          <w:rFonts w:hint="default" w:ascii="思源黑体 CN Normal" w:hAnsi="思源黑体 CN Normal" w:eastAsia="思源黑体 CN Normal" w:cs="思源黑体 CN Normal"/>
          <w:color w:val="393A34"/>
          <w:spacing w:val="3"/>
          <w:sz w:val="20"/>
          <w:szCs w:val="20"/>
        </w:rPr>
        <w:t xml:space="preserve"> k8s.gcr.io/elasticsearch:v6.2.5";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w:t>
      </w:r>
      <w:r>
        <w:rPr>
          <w:rFonts w:ascii="思源黑体 CN Normal" w:hAnsi="思源黑体 CN Normal" w:eastAsia="思源黑体 CN Normal" w:cs="思源黑体 CN Normal"/>
          <w:color w:val="393A34"/>
          <w:spacing w:val="3"/>
          <w:sz w:val="20"/>
          <w:szCs w:val="20"/>
        </w:rPr>
        <w:t>xiaochunping/kibana-oss:6.3.2</w:t>
      </w:r>
      <w:r>
        <w:rPr>
          <w:rFonts w:hint="default" w:ascii="思源黑体 CN Normal" w:hAnsi="思源黑体 CN Normal" w:eastAsia="思源黑体 CN Normal" w:cs="思源黑体 CN Normal"/>
          <w:color w:val="393A34"/>
          <w:spacing w:val="3"/>
          <w:sz w:val="20"/>
          <w:szCs w:val="20"/>
        </w:rPr>
        <w:t xml:space="preserve"> &amp;&amp; docker tag </w:t>
      </w:r>
      <w:r>
        <w:rPr>
          <w:rFonts w:ascii="思源黑体 CN Normal" w:hAnsi="思源黑体 CN Normal" w:eastAsia="思源黑体 CN Normal" w:cs="思源黑体 CN Normal"/>
          <w:color w:val="393A34"/>
          <w:spacing w:val="3"/>
          <w:sz w:val="20"/>
          <w:szCs w:val="20"/>
        </w:rPr>
        <w:t>xiaochunping/kibana-oss:6.3.2</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docker.elastic.co/kibana/kibana-oss:6.3.2</w:t>
      </w:r>
      <w:r>
        <w:rPr>
          <w:rFonts w:hint="default"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w:t>
      </w:r>
      <w:r>
        <w:rPr>
          <w:rFonts w:ascii="思源黑体 CN Normal" w:hAnsi="思源黑体 CN Normal" w:eastAsia="思源黑体 CN Normal" w:cs="思源黑体 CN Normal"/>
          <w:color w:val="393A34"/>
          <w:spacing w:val="3"/>
          <w:sz w:val="20"/>
          <w:szCs w:val="20"/>
        </w:rPr>
        <w:t>gcr.azk8s.cn/google_containers/fluentd-elasticsearch:v2.2.0</w:t>
      </w:r>
      <w:r>
        <w:rPr>
          <w:rFonts w:hint="default" w:ascii="思源黑体 CN Normal" w:hAnsi="思源黑体 CN Normal" w:eastAsia="思源黑体 CN Normal" w:cs="思源黑体 CN Normal"/>
          <w:color w:val="393A34"/>
          <w:spacing w:val="3"/>
          <w:sz w:val="20"/>
          <w:szCs w:val="20"/>
        </w:rPr>
        <w:t xml:space="preserve"> &amp;&amp; docker tag </w:t>
      </w:r>
      <w:r>
        <w:rPr>
          <w:rFonts w:ascii="思源黑体 CN Normal" w:hAnsi="思源黑体 CN Normal" w:eastAsia="思源黑体 CN Normal" w:cs="思源黑体 CN Normal"/>
          <w:color w:val="393A34"/>
          <w:spacing w:val="3"/>
          <w:sz w:val="20"/>
          <w:szCs w:val="20"/>
        </w:rPr>
        <w:t>gcr.azk8s.cn/google_containers/fluentd-elasticsearch:v2.2.0</w:t>
      </w:r>
      <w:r>
        <w:rPr>
          <w:rFonts w:hint="default" w:ascii="思源黑体 CN Normal" w:hAnsi="思源黑体 CN Normal" w:eastAsia="思源黑体 CN Normal" w:cs="思源黑体 CN Normal"/>
          <w:color w:val="393A34"/>
          <w:spacing w:val="3"/>
          <w:sz w:val="20"/>
          <w:szCs w:val="20"/>
        </w:rPr>
        <w:t xml:space="preserve"> k8s.gcr.io/fluentd-elasticsearch:v2.2.0";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done</w:t>
      </w:r>
    </w:p>
    <w:bookmarkEnd w:id="59"/>
    <w:bookmarkEnd w:id="60"/>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命令只需要在master节点上执行即可。</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给 Node 设置标签</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fluentd-es 只会调度到设置了标签 beta.kubernetes.io/fluentd-ds-ready=true 的 Node，需要在期望运行 fluentd 的 Node 上设置该标签；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1" w:name="OLE_LINK49"/>
      <w:bookmarkStart w:id="62" w:name="OLE_LINK50"/>
      <w:r>
        <w:rPr>
          <w:rFonts w:ascii="思源黑体 CN Normal" w:hAnsi="思源黑体 CN Normal" w:eastAsia="思源黑体 CN Normal" w:cs="思源黑体 CN Normal"/>
          <w:color w:val="393A34"/>
          <w:spacing w:val="3"/>
          <w:sz w:val="20"/>
          <w:szCs w:val="20"/>
        </w:rPr>
        <w:t>$ kubectl get nodes</w:t>
      </w:r>
    </w:p>
    <w:bookmarkEnd w:id="61"/>
    <w:bookmarkEnd w:id="6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master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node1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node2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3" w:name="OLE_LINK53"/>
      <w:bookmarkStart w:id="64" w:name="OLE_LINK54"/>
      <w:r>
        <w:rPr>
          <w:rFonts w:ascii="思源黑体 CN Normal" w:hAnsi="思源黑体 CN Normal" w:eastAsia="思源黑体 CN Normal" w:cs="思源黑体 CN Normal"/>
          <w:color w:val="393A34"/>
          <w:spacing w:val="3"/>
          <w:sz w:val="20"/>
          <w:szCs w:val="20"/>
        </w:rPr>
        <w:t>$ kubectl label nodes node2 beta.kubernetes.io/fluentd-ds-ready=true</w:t>
      </w:r>
    </w:p>
    <w:bookmarkEnd w:id="63"/>
    <w:bookmarkEnd w:id="64"/>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 xml:space="preserve"> labeled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/opt/k8s/work/kubernetes/cluster/addons/fluentd-elasticsearch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5" w:name="OLE_LINK56"/>
      <w:bookmarkStart w:id="66" w:name="OLE_LINK55"/>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w:t>
      </w:r>
    </w:p>
    <w:bookmarkEnd w:id="65"/>
    <w:bookmarkEnd w:id="66"/>
    <w:p>
      <w:pPr>
        <w:ind w:firstLine="480"/>
        <w:rPr>
          <w:rFonts w:ascii="思源黑体 CN Normal" w:hAnsi="思源黑体 CN Normal" w:eastAsia="思源黑体 CN Normal" w:cs="思源黑体 CN Normal"/>
        </w:rPr>
      </w:pPr>
    </w:p>
    <w:p>
      <w:pPr>
        <w:pStyle w:val="6"/>
      </w:pPr>
      <w:r>
        <w:rPr>
          <w:rFonts w:hint="eastAsia" w:ascii="思源黑体 CN Normal" w:hAnsi="思源黑体 CN Normal" w:eastAsia="思源黑体 CN Normal" w:cs="思源黑体 CN Normal"/>
        </w:rPr>
        <w:t>检查执行结果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pods -n kube-system -o wide|grep -E 'elasticsearch|fluentd|kibana'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elasticsearch-logging-0                  1/1       Running   0          5m        172.30.81.7   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elasticsearch-logging-1                  1/1       Running   0          2m        172.30.39.8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fluentd-es-v2.0.4-hntfp                  1/1       Running   0          5m        172.30.39.6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kibana-logging-7445dc9757-pvpcv          1/1       Running   0          5m        172.30.39.7   node2</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7" w:name="OLE_LINK59"/>
      <w:r>
        <w:rPr>
          <w:rFonts w:ascii="思源黑体 CN Normal" w:hAnsi="思源黑体 CN Normal" w:eastAsia="思源黑体 CN Normal" w:cs="思源黑体 CN Normal"/>
          <w:color w:val="393A34"/>
          <w:spacing w:val="3"/>
          <w:sz w:val="20"/>
          <w:szCs w:val="20"/>
        </w:rPr>
        <w:t>$ kubectl get service -n kube-system|grep -E 'elasticsearch|kibana'</w:t>
      </w:r>
    </w:p>
    <w:bookmarkEnd w:id="67"/>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elasticsearch-logging   ClusterIP   10.254.50.198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9200/TCP        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kibana-logging        </w:t>
      </w:r>
      <w:r>
        <w:rPr>
          <w:rFonts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24292E"/>
          <w:kern w:val="0"/>
          <w:sz w:val="20"/>
          <w:szCs w:val="20"/>
        </w:rPr>
        <w:t xml:space="preserve">ClusterIP   10.254.255.190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5601/TCP        5m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kibana Pod 第一次启动时会用**较长时间(0-20分钟)**来优化和 Cache 状态页面，可以 tailf 该 Pod 的日志观察进度：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8" w:name="OLE_LINK60"/>
      <w:bookmarkStart w:id="69" w:name="OLE_LINK61"/>
      <w:r>
        <w:rPr>
          <w:rFonts w:ascii="思源黑体 CN Normal" w:hAnsi="思源黑体 CN Normal" w:eastAsia="思源黑体 CN Normal" w:cs="思源黑体 CN Normal"/>
          <w:color w:val="393A34"/>
          <w:spacing w:val="3"/>
          <w:sz w:val="20"/>
          <w:szCs w:val="20"/>
        </w:rPr>
        <w:t>$ kubectl logs kibana-logging-7445dc9757-pvpcv -n kube-system -f</w:t>
      </w:r>
    </w:p>
    <w:bookmarkEnd w:id="68"/>
    <w:bookmarkEnd w:id="69"/>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"2018-06-16T11:36:18Z"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"Optimizing and caching bundles for graph, ml, kibana, stateSessionStorageRedirect, timelion and status_page. This may take a few minutes"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"2018-06-16T11:40:03Z"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"Optimization of bundles for graph, ml, kibana, stateSessionStorageRedirect, timelion and status_page complete in 224.57 seconds"</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注意：只有当的 Kibana pod 启动完成后，才能查看 kibana dashboard，否则会提示 refuse。</w:t>
      </w:r>
    </w:p>
    <w:p>
      <w:pPr>
        <w:ind w:firstLine="480"/>
        <w:rPr>
          <w:rFonts w:ascii="思源黑体 CN Normal" w:hAnsi="思源黑体 CN Normal" w:eastAsia="思源黑体 CN Normal" w:cs="思源黑体 CN Normal"/>
        </w:rPr>
      </w:pPr>
    </w:p>
    <w:p>
      <w:pPr>
        <w:pStyle w:val="6"/>
      </w:pPr>
      <w:r>
        <w:rPr>
          <w:rFonts w:hint="eastAsia" w:ascii="思源黑体 CN Normal" w:hAnsi="思源黑体 CN Normal" w:eastAsia="思源黑体 CN Normal" w:cs="思源黑体 CN Normal"/>
        </w:rPr>
        <w:t>访问 kibana</w:t>
      </w:r>
    </w:p>
    <w:p>
      <w:pPr>
        <w:pStyle w:val="37"/>
        <w:numPr>
          <w:ilvl w:val="0"/>
          <w:numId w:val="9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70" w:name="OLE_LINK62"/>
      <w:bookmarkStart w:id="71" w:name="OLE_LINK63"/>
      <w:r>
        <w:rPr>
          <w:rFonts w:ascii="思源黑体 CN Normal" w:hAnsi="思源黑体 CN Normal" w:eastAsia="思源黑体 CN Normal" w:cs="思源黑体 CN Normal"/>
          <w:color w:val="393A34"/>
          <w:spacing w:val="3"/>
          <w:sz w:val="20"/>
          <w:szCs w:val="20"/>
        </w:rPr>
        <w:t>$ kubectl cluster-info|grep -E 'Elasticsearch|Kibana'</w:t>
      </w:r>
    </w:p>
    <w:bookmarkEnd w:id="70"/>
    <w:bookmarkEnd w:id="7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:6443/api/v1/namespaces/kube-system/services/elasticsearch-logging/proxy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:6443/api/v1/namespaces/kube-system/services/kibana-logging/proxy</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ascii="思源黑体 CN Normal" w:hAnsi="思源黑体 CN Normal" w:eastAsia="思源黑体 CN Normal" w:cs="思源黑体 CN Normal"/>
        </w:rPr>
      </w:pPr>
      <w:r>
        <w:fldChar w:fldCharType="begin"/>
      </w:r>
      <w:r>
        <w:instrText xml:space="preserve"> HYPERLINK "https://172.27.128.150:6443/api/v1/namespaces/kube-system/services/kibana-logging/proxy"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:6443/api/v1/namespaces/kube-system/services/kibana-logging/proxy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"http://127.0.0.1:8080/api/v1/namespaces/kube-system/services/kibana-logging/proxy" </w:instrText>
      </w:r>
      <w:r>
        <w:fldChar w:fldCharType="separate"/>
      </w:r>
      <w:r>
        <w:rPr>
          <w:rStyle w:val="27"/>
          <w:rFonts w:hint="eastAsia" w:ascii="思源黑体 CN Normal" w:hAnsi="思源黑体 CN Normal" w:eastAsia="思源黑体 CN Normal" w:cs="思源黑体 CN Normal"/>
        </w:rPr>
        <w:t>http://127.0.0.1:8080/api/v1/namespaces/kube-system/services/kibana-logging/proxy</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37"/>
        <w:numPr>
          <w:ilvl w:val="0"/>
          <w:numId w:val="9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proxy --address='</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 --port=8086 --accept-hosts='^*$'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Starting to serve on 172.27.129.150:8086</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"http://172.27.128.150:8086/api/v1/namespaces/kube-system/services/kibana-logging/proxy"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:8086/api/v1/namespaces/kube-system/services/kibana-logging/proxy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"http://127.0.0.1:8086/api/v1/namespaces/kube-system/services/kibana-logging/proxy" </w:instrText>
      </w:r>
      <w:r>
        <w:fldChar w:fldCharType="separate"/>
      </w:r>
      <w:r>
        <w:rPr>
          <w:rStyle w:val="27"/>
          <w:rFonts w:hint="eastAsia" w:ascii="思源黑体 CN Normal" w:hAnsi="思源黑体 CN Normal" w:eastAsia="思源黑体 CN Normal" w:cs="思源黑体 CN Normal"/>
        </w:rPr>
        <w:t>http://127.0.0.1:8086/api/v1/namespaces/kube-system/services/kibana-logging/proxy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Settings -&gt; Indices 页面创建一个 index（相当于 mysql 中的一个 database），选中 Index contains time-based events，使用默认的 logstash-* pattern，点击 Create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pPr>
        <w:ind w:firstLine="480"/>
        <w:jc w:val="cente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Index 后，稍等几分钟就可以在 Discover 菜单下看到 ElasticSearch logging 中汇聚的日志；</w:t>
      </w:r>
    </w:p>
    <w:p>
      <w:pPr>
        <w:ind w:firstLine="48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浏览器访问kube-apiserver安全端口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kube-apiserver 的安全端口 6443 时，提示证书不被信任：</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kube-apiserver 的 server 证书是我们创建的根证书 ca.pem 签名的，需要将根证书 ca.pem 导入操作系统，并设置永久信任。对于 Mac，操作如下：</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对于windowns使用以下命令导入ca.pem</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keytool -import -v -trustcacerts -alias appmanagement -file "PATH...\\ca.pem" -storepass password -keystore cacerts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再次访问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:6443/，已信任，但提示 401，未授权的访问：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我们需要给浏览器生成一个 client 证书，访问 apiserver 的 6443 https 端口时使用。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这里使用部署 kubectl 命令行工具时创建的 admin 证书、私钥和上面的 ca 证书，创建一个浏览器可以使用 PKCS#12/PFX 格式的证书：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openssl pkcs12 -export -out admin.pfx -inkey admin-key.pem -in admin.pem -certfile ca.pem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将创建的 admin.pfx 导入到系统的证书中。对于 Mac，操作如下：</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重启浏览器，再次访问 https://172.27.128.150:6443/，提示选择一个浏览器证书，这里选中上面导入的 admin.pfx：</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这一次，被授权访问 kube-apiserver 的安全端口：</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客户端选择证书的原理</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证书选择是在客户端和服务端 SSL/TLS 握手协商阶段商定的；</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服务端如果要求客户端提供证书，则在握手时会向客户端发送一个它接受的 CA 列表；</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客户端查找它的证书列表(一般是操作系统的证书，对于 Mac 为 keychain)，看有没有被 CA 签名的证书，如果有，则将它们提供给用户选择（证书的私钥）；</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用户选择一个证书私钥，然后客户端将使用它和服务端通信；</w:t>
      </w: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https://github.com/kubernetes/kubernetes/issues/31665</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https://www.sslshopper.com/ssl-converter.html</w:t>
      </w:r>
    </w:p>
    <w:p>
      <w:pPr>
        <w:ind w:firstLine="480"/>
        <w:rPr>
          <w:rFonts w:ascii="思源黑体 CN Normal" w:hAnsi="思源黑体 CN Normal" w:eastAsia="思源黑体 CN Normal" w:cs="思源黑体 CN Normal"/>
        </w:rPr>
      </w:pPr>
      <w:r>
        <w:fldChar w:fldCharType="begin"/>
      </w:r>
      <w:r>
        <w:instrText xml:space="preserve"> HYPERLINK "https://stackoverflow.com/questions/40847638/how-chrome-browser-know-which-client-certificate-to-prompt-for-a-site" </w:instrText>
      </w:r>
      <w:r>
        <w:fldChar w:fldCharType="separate"/>
      </w:r>
      <w:r>
        <w:rPr>
          <w:rStyle w:val="27"/>
          <w:rFonts w:hint="eastAsia" w:ascii="思源黑体 CN Normal" w:hAnsi="思源黑体 CN Normal" w:eastAsia="思源黑体 CN Normal" w:cs="思源黑体 CN Normal"/>
        </w:rPr>
        <w:t>https://stackoverflow.com/questions/40847638/how-chrome-browser-know-which-client-certificate-to-prompt-for-a-site</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校验TLS证书</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当出现安装集群出现TLS证书错误的的好时候可以校验</w:t>
      </w:r>
      <w:r>
        <w:rPr>
          <w:rFonts w:ascii="思源黑体 CN Normal" w:hAnsi="思源黑体 CN Normal" w:eastAsia="思源黑体 CN Normal" w:cs="思源黑体 CN Normal"/>
        </w:rPr>
        <w:t xml:space="preserve"> kubernetes 证书(后续部署 master 节点时生成的)为例：</w:t>
      </w: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使用openssl命令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openssl x509  -noout -text -in  kubernetes.pem</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Signature Algorithm: sha256WithRSAEncryption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Issuer: C=CN, ST=BeiJing, L=BeiJing, O=k8s, OU=</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 CN=kubernetes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Validity</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Before: Mar 30 13:40:00 2019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After : Mar 27 13:40:00 2029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Subject: C=CN, ST=BeiJing, L=BeiJing, O=k8s, OU=</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 CN=kubernetes</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X509v3 extensions: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Key Usage: critical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Digital Signature, Key Encipherment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Extended Key Usage: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TLS Web Server Authentication, TLS Web Client Authentication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Basic Constraints: critical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CA:FALSE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Subject Key Identifier: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95:0C:B2:04:4A:29:46:35:9C:D4:F8:AD:07:D4:C9:1B:A3:29:96:B1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Authority Key Identifier: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keyid:70:4E:2C:30:C9:13:8A:A2:24:B9:0E:0F:97:AC:B9:77:99:C2:8F:BC</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Subject Alternative Name: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DNS:kubernetes, DNS:kubernetes.default, DNS:kubernetes.default.svc, DNS:kubernetes.default.svc.cluster, DNS:kub</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Issuer 字段的内容和 ca-csr.json 一致；</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Subject 字段的内容和 kubernetes-csr.json 一致；</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X509v3 Subject Alternative Name 字段的内容和 kubernetes-csr.json 一致；</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X509v3 Key Usage、Extended Key Usage 字段的内容和 ca-config.json 中 kubernetes profile 一致</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使用cfssl</w:t>
      </w:r>
      <w:r>
        <w:rPr>
          <w:rFonts w:ascii="思源黑体 CN Normal" w:hAnsi="思源黑体 CN Normal" w:eastAsia="思源黑体 CN Normal" w:cs="思源黑体 CN Normal"/>
          <w:b/>
        </w:rPr>
        <w:t>-certinfo</w:t>
      </w:r>
      <w:r>
        <w:rPr>
          <w:rFonts w:hint="eastAsia" w:ascii="思源黑体 CN Normal" w:hAnsi="思源黑体 CN Normal" w:eastAsia="思源黑体 CN Normal" w:cs="思源黑体 CN Normal"/>
          <w:b/>
        </w:rPr>
        <w:t>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cfssl-certinfo -cert kubernetes.pem</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Signature Algorithm: sha256WithRSAEncryption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Issuer: C=CN, ST=BeiJing, L=BeiJing, O=k8s, OU=</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 CN=kubernetes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Validity</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Before: Mar 30 13:40:00 2019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After : Mar 27 13:40:00 2029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Subject: C=CN, ST=BeiJing, L=BeiJing, O=k8s, OU=</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 CN=kubernetes</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"subject":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"common_name":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"country":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"organizational_unit": "</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"locality":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"province":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"names":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"issuer":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"common_name":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"country":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"organizational_unit": "</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"locality":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"province":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"names":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lang w:eastAsia="zh-CN"/>
        </w:rPr>
        <w:t>dongnao</w:t>
      </w: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"serial_number": "42312804379824582053606616869180560337611985651",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"sans":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"kubernetes.default.svc",</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"kubernetes.default.svc.cluster",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"kubernetes.default.svc.cluster.local",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"127.0.0.1",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"192.168.100.246",</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"192.168.100.247",</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"192.168.100.248",</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"10.254.0.1"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"not_before": "2019-03-30T13:40:00Z",</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"not_after": "2029-03-27T13:40:00Z",</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"sigalg": "SHA256WithRSA",</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Weave Scope 监控集群</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集群并部署容器化应用只是第一步。一旦集群运行起来，我们需要确保一起正常，所有必要组件就位并各司其职，有足够的资源满足应用的需求。Kubernetes 是一个复杂系统，运维团队需要有一套工具帮助他们获知集群的实时状态，并为故障排查提供及时和准确的数据支持。</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Scope 是 Docker 和 Kubernetes 可视化监控工具。Scope 提供了至上而下的集群基础设施和应用的完整视图，用户可以轻松对分布式的容器化应用进行实时监控和问题诊断。</w:t>
      </w:r>
    </w:p>
    <w:p>
      <w:pPr>
        <w:ind w:firstLine="420"/>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集群中安装 Scope 的方法很简单，使用下面的命令：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"https://cloud.weave.works/k8s/scope.yaml?k8s-version=$(kubectl version | base64 | tr -d '\n')&amp;k8s-service-type=NodePort"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namespace/weave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serviceaccount/weave-scope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daemonset.extensions/weave-scope-agent created</w:t>
      </w:r>
    </w:p>
    <w:p>
      <w:pPr>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部署成功后，有如下相关组件：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weave-scope-agent-6l4wn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weave-scope-agent-dfpdl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weave-scope-agent-spxb4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weave-scope-app-6979884cc6-hpkdz   1/1     Running   0          4m55s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1/1     1            1           5m13s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NodePort   10.103.94.215   &lt;none&gt;        80:30229/TCP   5m</w:t>
      </w:r>
    </w:p>
    <w:p>
      <w:pPr>
        <w:numPr>
          <w:ilvl w:val="0"/>
          <w:numId w:val="93"/>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weave-scope-agent，集群每个节点上都会运行的 scope agent 程序，负责收集数据。</w:t>
      </w:r>
    </w:p>
    <w:p>
      <w:pPr>
        <w:numPr>
          <w:ilvl w:val="0"/>
          <w:numId w:val="93"/>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 weave-scope-app，scope 应用，从 agent 获取数据，通过 Web UI 展示并与用户交互。</w:t>
      </w:r>
    </w:p>
    <w:p>
      <w:pPr>
        <w:numPr>
          <w:ilvl w:val="0"/>
          <w:numId w:val="93"/>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weave-scope-app，默认是 ClusterIP 类型，我们已经在上面的命令中添加了参数k8s-service-type=NodePort修改为 NodePort。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Scope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http://MASTER_IP:30229/，Scope 默认显示当前所有的 Controller（Deployment、DaemonSet 等）。</w:t>
      </w:r>
    </w:p>
    <w:p>
      <w:pPr>
        <w:rPr>
          <w:rFonts w:ascii="思源黑体 CN Normal" w:hAnsi="思源黑体 CN Normal" w:eastAsia="思源黑体 CN Normal" w:cs="思源黑体 CN Normal"/>
        </w:rPr>
      </w:pPr>
      <w:r>
        <w:drawing>
          <wp:inline distT="0" distB="0" distL="114300" distR="114300">
            <wp:extent cx="6118860" cy="2909570"/>
            <wp:effectExtent l="0" t="0" r="1524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5"/>
                    <a:stretch>
                      <a:fillRect/>
                    </a:stretch>
                  </pic:blipFill>
                  <pic:spPr>
                    <a:xfrm>
                      <a:off x="0" y="0"/>
                      <a:ext cx="6118860" cy="2909570"/>
                    </a:xfrm>
                    <a:prstGeom prst="rect">
                      <a:avLst/>
                    </a:prstGeom>
                    <a:noFill/>
                    <a:ln>
                      <a:noFill/>
                    </a:ln>
                  </pic:spPr>
                </pic:pic>
              </a:graphicData>
            </a:graphic>
          </wp:inline>
        </w:drawing>
      </w:r>
      <w:r>
        <w:rPr>
          <w:rFonts w:hint="eastAsia" w:ascii="思源黑体 CN Normal" w:hAnsi="思源黑体 CN Normal" w:eastAsia="思源黑体 CN Normal" w:cs="思源黑体 CN Normal"/>
        </w:rPr>
        <w:t xml:space="preserve"> </w:t>
      </w:r>
    </w:p>
    <w:p>
      <w:pPr>
        <w:numPr>
          <w:ilvl w:val="0"/>
          <w:numId w:val="9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拓扑结构</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Scope 会自动构建应用和集群的逻辑拓扑。比如点击顶部 Pods，会显示所有 Pod 以及 Pod 之间的依赖关系。</w:t>
      </w:r>
    </w:p>
    <w:p>
      <w:pPr>
        <w:rPr>
          <w:rFonts w:ascii="思源黑体 CN Normal" w:hAnsi="思源黑体 CN Normal" w:eastAsia="思源黑体 CN Normal" w:cs="思源黑体 CN Normal"/>
        </w:rPr>
      </w:pPr>
      <w:r>
        <w:drawing>
          <wp:inline distT="0" distB="0" distL="114300" distR="114300">
            <wp:extent cx="6114415" cy="2900045"/>
            <wp:effectExtent l="0" t="0" r="635"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
                    <a:stretch>
                      <a:fillRect/>
                    </a:stretch>
                  </pic:blipFill>
                  <pic:spPr>
                    <a:xfrm>
                      <a:off x="0" y="0"/>
                      <a:ext cx="6114415" cy="2900045"/>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点击 Hosts，会显示各个节点之间的关系，可以在 Scope 中查看资源的 CPU 和内存使用情况。</w:t>
      </w:r>
    </w:p>
    <w:p>
      <w:r>
        <w:drawing>
          <wp:inline distT="0" distB="0" distL="114300" distR="114300">
            <wp:extent cx="6109335" cy="2905125"/>
            <wp:effectExtent l="0" t="0" r="571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7"/>
                    <a:stretch>
                      <a:fillRect/>
                    </a:stretch>
                  </pic:blipFill>
                  <pic:spPr>
                    <a:xfrm>
                      <a:off x="0" y="0"/>
                      <a:ext cx="6109335" cy="2905125"/>
                    </a:xfrm>
                    <a:prstGeom prst="rect">
                      <a:avLst/>
                    </a:prstGeom>
                    <a:noFill/>
                    <a:ln>
                      <a:noFill/>
                    </a:ln>
                  </pic:spPr>
                </pic:pic>
              </a:graphicData>
            </a:graphic>
          </wp:inline>
        </w:drawing>
      </w:r>
    </w:p>
    <w:p>
      <w:r>
        <w:drawing>
          <wp:inline distT="0" distB="0" distL="114300" distR="114300">
            <wp:extent cx="6109335" cy="2889885"/>
            <wp:effectExtent l="0" t="0" r="571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8"/>
                    <a:stretch>
                      <a:fillRect/>
                    </a:stretch>
                  </pic:blipFill>
                  <pic:spPr>
                    <a:xfrm>
                      <a:off x="0" y="0"/>
                      <a:ext cx="6109335" cy="2889885"/>
                    </a:xfrm>
                    <a:prstGeom prst="rect">
                      <a:avLst/>
                    </a:prstGeom>
                    <a:noFill/>
                    <a:ln>
                      <a:noFill/>
                    </a:ln>
                  </pic:spPr>
                </pic:pic>
              </a:graphicData>
            </a:graphic>
          </wp:inline>
        </w:drawing>
      </w:r>
    </w:p>
    <w:p/>
    <w:p>
      <w:pPr>
        <w:numPr>
          <w:ilvl w:val="0"/>
          <w:numId w:val="94"/>
        </w:numPr>
      </w:pPr>
      <w:r>
        <w:rPr>
          <w:rFonts w:hint="eastAsia"/>
          <w:b/>
          <w:bCs/>
        </w:rPr>
        <w:t>在线操作</w:t>
      </w:r>
    </w:p>
    <w:p>
      <w:r>
        <w:rPr>
          <w:rFonts w:hint="eastAsia"/>
        </w:rPr>
        <w:t>Scope 还提供了便捷的在线操作功能，比如选中某个 Host，点击 &gt;_ 按钮可以直接在浏览器中打开节点的命令行终端：</w:t>
      </w:r>
    </w:p>
    <w:p>
      <w:r>
        <w:drawing>
          <wp:inline distT="0" distB="0" distL="114300" distR="114300">
            <wp:extent cx="6112510" cy="2904490"/>
            <wp:effectExtent l="0" t="0" r="254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9"/>
                    <a:stretch>
                      <a:fillRect/>
                    </a:stretch>
                  </pic:blipFill>
                  <pic:spPr>
                    <a:xfrm>
                      <a:off x="0" y="0"/>
                      <a:ext cx="6112510" cy="2904490"/>
                    </a:xfrm>
                    <a:prstGeom prst="rect">
                      <a:avLst/>
                    </a:prstGeom>
                    <a:noFill/>
                    <a:ln>
                      <a:noFill/>
                    </a:ln>
                  </pic:spPr>
                </pic:pic>
              </a:graphicData>
            </a:graphic>
          </wp:inline>
        </w:drawing>
      </w:r>
    </w:p>
    <w:p>
      <w:r>
        <w:rPr>
          <w:rFonts w:hint="eastAsia"/>
        </w:rPr>
        <w:t>点击 Deployment 的 + 可以执行 Scale Up 操作：</w:t>
      </w:r>
    </w:p>
    <w:p>
      <w:r>
        <w:drawing>
          <wp:inline distT="0" distB="0" distL="114300" distR="114300">
            <wp:extent cx="6114415" cy="2900045"/>
            <wp:effectExtent l="0" t="0" r="63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40"/>
                    <a:stretch>
                      <a:fillRect/>
                    </a:stretch>
                  </pic:blipFill>
                  <pic:spPr>
                    <a:xfrm>
                      <a:off x="0" y="0"/>
                      <a:ext cx="6114415" cy="2900045"/>
                    </a:xfrm>
                    <a:prstGeom prst="rect">
                      <a:avLst/>
                    </a:prstGeom>
                    <a:noFill/>
                    <a:ln>
                      <a:noFill/>
                    </a:ln>
                  </pic:spPr>
                </pic:pic>
              </a:graphicData>
            </a:graphic>
          </wp:inline>
        </w:drawing>
      </w:r>
    </w:p>
    <w:p>
      <w:r>
        <w:rPr>
          <w:rFonts w:hint="eastAsia"/>
        </w:rPr>
        <w:t>可以查看 Pod 的日志：</w:t>
      </w:r>
    </w:p>
    <w:p>
      <w:r>
        <w:drawing>
          <wp:inline distT="0" distB="0" distL="114300" distR="114300">
            <wp:extent cx="6114415" cy="290512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41"/>
                    <a:stretch>
                      <a:fillRect/>
                    </a:stretch>
                  </pic:blipFill>
                  <pic:spPr>
                    <a:xfrm>
                      <a:off x="0" y="0"/>
                      <a:ext cx="6114415" cy="2905125"/>
                    </a:xfrm>
                    <a:prstGeom prst="rect">
                      <a:avLst/>
                    </a:prstGeom>
                    <a:noFill/>
                    <a:ln>
                      <a:noFill/>
                    </a:ln>
                  </pic:spPr>
                </pic:pic>
              </a:graphicData>
            </a:graphic>
          </wp:inline>
        </w:drawing>
      </w:r>
    </w:p>
    <w:p>
      <w:r>
        <w:rPr>
          <w:rFonts w:hint="eastAsia"/>
        </w:rPr>
        <w:t>可以 attach、restart、stop 容器，以及直接在 Scope 中排查问题：</w:t>
      </w:r>
    </w:p>
    <w:p>
      <w:r>
        <w:drawing>
          <wp:inline distT="0" distB="0" distL="114300" distR="114300">
            <wp:extent cx="6110605" cy="2883535"/>
            <wp:effectExtent l="0" t="0" r="4445" b="1206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2"/>
                    <a:stretch>
                      <a:fillRect/>
                    </a:stretch>
                  </pic:blipFill>
                  <pic:spPr>
                    <a:xfrm>
                      <a:off x="0" y="0"/>
                      <a:ext cx="6110605" cy="2883535"/>
                    </a:xfrm>
                    <a:prstGeom prst="rect">
                      <a:avLst/>
                    </a:prstGeom>
                    <a:noFill/>
                    <a:ln>
                      <a:noFill/>
                    </a:ln>
                  </pic:spPr>
                </pic:pic>
              </a:graphicData>
            </a:graphic>
          </wp:inline>
        </w:drawing>
      </w:r>
    </w:p>
    <w:p/>
    <w:p>
      <w:pPr>
        <w:numPr>
          <w:ilvl w:val="0"/>
          <w:numId w:val="94"/>
        </w:numPr>
      </w:pPr>
      <w:r>
        <w:rPr>
          <w:rFonts w:hint="eastAsia"/>
          <w:b/>
          <w:bCs/>
        </w:rPr>
        <w:t>强大的搜索功能</w:t>
      </w:r>
    </w:p>
    <w:p>
      <w:r>
        <w:rPr>
          <w:rFonts w:hint="eastAsia"/>
        </w:rPr>
        <w:t>Scope 支持关键字搜索和定位资源。</w:t>
      </w:r>
    </w:p>
    <w:p>
      <w:r>
        <w:drawing>
          <wp:inline distT="0" distB="0" distL="114300" distR="114300">
            <wp:extent cx="6114415" cy="2900045"/>
            <wp:effectExtent l="0" t="0" r="635" b="146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6114415" cy="2900045"/>
                    </a:xfrm>
                    <a:prstGeom prst="rect">
                      <a:avLst/>
                    </a:prstGeom>
                    <a:noFill/>
                    <a:ln>
                      <a:noFill/>
                    </a:ln>
                  </pic:spPr>
                </pic:pic>
              </a:graphicData>
            </a:graphic>
          </wp:inline>
        </w:drawing>
      </w:r>
    </w:p>
    <w:p>
      <w:r>
        <w:rPr>
          <w:rFonts w:hint="eastAsia"/>
        </w:rPr>
        <w:t>还可以进行条件搜索，比如查找和定位 MEMORY &gt; 1M 的 Containers。</w:t>
      </w:r>
    </w:p>
    <w:p>
      <w:r>
        <w:drawing>
          <wp:inline distT="0" distB="0" distL="114300" distR="114300">
            <wp:extent cx="6118860" cy="2916555"/>
            <wp:effectExtent l="0" t="0" r="1524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6118860" cy="2916555"/>
                    </a:xfrm>
                    <a:prstGeom prst="rect">
                      <a:avLst/>
                    </a:prstGeom>
                    <a:noFill/>
                    <a:ln>
                      <a:noFill/>
                    </a:ln>
                  </pic:spPr>
                </pic:pic>
              </a:graphicData>
            </a:graphic>
          </wp:inline>
        </w:drawing>
      </w:r>
    </w:p>
    <w:p>
      <w:r>
        <w:rPr>
          <w:rFonts w:hint="eastAsia"/>
        </w:rPr>
        <w:t>Weave Scope 界面极其友好，操作简洁流畅，更多功能留给大家去探索。</w:t>
      </w:r>
    </w:p>
    <w:p/>
    <w:p>
      <w:r>
        <w:rPr>
          <w:rFonts w:hint="eastAsia"/>
        </w:rPr>
        <w:t>官方文档：</w:t>
      </w:r>
      <w:r>
        <w:fldChar w:fldCharType="begin"/>
      </w:r>
      <w:r>
        <w:instrText xml:space="preserve"> HYPERLINK "https://www.weave.works/docs/scope/latest/installing/" \l "k8s" </w:instrText>
      </w:r>
      <w:r>
        <w:fldChar w:fldCharType="separate"/>
      </w:r>
      <w:r>
        <w:rPr>
          <w:rStyle w:val="27"/>
          <w:rFonts w:hint="eastAsia"/>
        </w:rPr>
        <w:t>https://www.weave.works/docs/scope/latest/installing/#k8s</w:t>
      </w:r>
      <w:r>
        <w:rPr>
          <w:rStyle w:val="27"/>
          <w:rFonts w:hint="eastAsia"/>
        </w:rPr>
        <w:fldChar w:fldCharType="end"/>
      </w:r>
    </w:p>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简化安装工具 kubeadm</w:t>
      </w:r>
    </w:p>
    <w:p>
      <w:pPr>
        <w:rPr>
          <w:rFonts w:ascii="思源黑体 CN Normal" w:hAnsi="思源黑体 CN Normal" w:eastAsia="思源黑体 CN Normal" w:cs="思源黑体 CN Normal"/>
        </w:rPr>
      </w:pPr>
      <w:r>
        <w:fldChar w:fldCharType="begin"/>
      </w:r>
      <w:r>
        <w:instrText xml:space="preserve"> HYPERLINK "https://www.kubernetes.org.cn/tags/kubeadm" </w:instrText>
      </w:r>
      <w:r>
        <w:fldChar w:fldCharType="separate"/>
      </w:r>
      <w:r>
        <w:rPr>
          <w:rStyle w:val="27"/>
          <w:rFonts w:hint="eastAsia" w:ascii="思源黑体 CN Normal" w:hAnsi="思源黑体 CN Normal" w:eastAsia="思源黑体 CN Normal" w:cs="思源黑体 CN Normal"/>
        </w:rPr>
        <w:t>kubeadm</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是Kubernetes官方提供的用于快速安装Kubernetes集群的工具，伴随Kubernetes每个版本的发布都会同步更新，kubeadm会对集群配置方面的一些实践做调整，通过实验kubeadm可以学习到Kubernetes官方在集群配置上一些新的最佳实践。</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在Kubernetes的文档</w:t>
      </w:r>
      <w:r>
        <w:fldChar w:fldCharType="begin"/>
      </w:r>
      <w:r>
        <w:instrText xml:space="preserve"> HYPERLINK "https://kubernetes.io/docs/setup/independent/create-cluster-kubeadm/" </w:instrText>
      </w:r>
      <w:r>
        <w:fldChar w:fldCharType="separate"/>
      </w:r>
      <w:r>
        <w:rPr>
          <w:rStyle w:val="27"/>
          <w:rFonts w:hint="eastAsia" w:ascii="思源黑体 CN Normal" w:hAnsi="思源黑体 CN Normal" w:eastAsia="思源黑体 CN Normal" w:cs="思源黑体 CN Normal"/>
        </w:rPr>
        <w:t>Creating a single master cluster with kubeadm</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中已经给出了目前kubeadm的主要特性已经处于beta状态了，在2018年将进入GA状态，说明kubeadm离可以在生产环境中使用的距离越来越近了。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官网参考资料：</w:t>
      </w:r>
    </w:p>
    <w:p>
      <w:pPr>
        <w:rPr>
          <w:rFonts w:ascii="思源黑体 CN Normal" w:hAnsi="思源黑体 CN Normal" w:eastAsia="思源黑体 CN Normal" w:cs="思源黑体 CN Normal"/>
        </w:rPr>
      </w:pPr>
      <w:r>
        <w:fldChar w:fldCharType="begin"/>
      </w:r>
      <w:r>
        <w:instrText xml:space="preserve"> HYPERLINK "https://kubernetes.io/docs/reference/setup-tools/kubeadm/kubeadm/" </w:instrText>
      </w:r>
      <w:r>
        <w:fldChar w:fldCharType="separate"/>
      </w:r>
      <w:r>
        <w:rPr>
          <w:rStyle w:val="27"/>
          <w:rFonts w:hint="eastAsia" w:ascii="思源黑体 CN Normal" w:hAnsi="思源黑体 CN Normal" w:eastAsia="思源黑体 CN Normal" w:cs="思源黑体 CN Normal"/>
        </w:rPr>
        <w:t>https://kubernetes.io/docs/reference/setup-tools/kubeadm/kubeadm/</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r>
        <w:fldChar w:fldCharType="begin"/>
      </w:r>
      <w:r>
        <w:instrText xml:space="preserve"> HYPERLINK "https://kubernetes.io/zh/docs/setup/independent/install-kubeadm/" </w:instrText>
      </w:r>
      <w:r>
        <w:fldChar w:fldCharType="separate"/>
      </w:r>
      <w:r>
        <w:rPr>
          <w:rStyle w:val="27"/>
          <w:rFonts w:hint="eastAsia" w:ascii="思源黑体 CN Normal" w:hAnsi="思源黑体 CN Normal" w:eastAsia="思源黑体 CN Normal" w:cs="思源黑体 CN Normal"/>
        </w:rPr>
        <w:t>https://kubernetes.io/zh/docs/setup/independent/install-kubeadm/</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环境准备</w:t>
      </w:r>
    </w:p>
    <w:p>
      <w:pPr>
        <w:rPr>
          <w:rFonts w:ascii="思源黑体 CN Normal" w:hAnsi="思源黑体 CN Normal" w:eastAsia="思源黑体 CN Normal"/>
          <w:szCs w:val="21"/>
        </w:rPr>
      </w:pPr>
      <w:r>
        <w:rPr>
          <w:rFonts w:hint="eastAsia" w:ascii="思源黑体 CN Normal" w:hAnsi="思源黑体 CN Normal" w:eastAsia="思源黑体 CN Normal"/>
          <w:szCs w:val="21"/>
        </w:rPr>
        <w:t>k</w:t>
      </w:r>
      <w:r>
        <w:rPr>
          <w:rFonts w:ascii="思源黑体 CN Normal" w:hAnsi="思源黑体 CN Normal" w:eastAsia="思源黑体 CN Normal"/>
          <w:szCs w:val="21"/>
        </w:rPr>
        <w:t>ubernetes支持在物理服务器或虚拟机中运行，本次使用虚拟机准备测试环境，硬件配置信息如表所示：</w:t>
      </w:r>
    </w:p>
    <w:tbl>
      <w:tblPr>
        <w:tblStyle w:val="69"/>
        <w:tblW w:w="96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25"/>
        <w:gridCol w:w="1925"/>
        <w:gridCol w:w="1926"/>
        <w:gridCol w:w="1926"/>
        <w:gridCol w:w="192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tcPr>
          <w:p>
            <w:pPr>
              <w:jc w:val="center"/>
              <w:rPr>
                <w:rFonts w:ascii="思源黑体 CN Normal" w:hAnsi="思源黑体 CN Normal" w:eastAsia="思源黑体 CN Normal"/>
                <w:b/>
                <w:bCs/>
                <w:szCs w:val="21"/>
              </w:rPr>
            </w:pPr>
            <w:r>
              <w:rPr>
                <w:rFonts w:ascii="思源黑体 CN Normal" w:hAnsi="思源黑体 CN Normal" w:eastAsia="思源黑体 CN Normal"/>
                <w:b/>
                <w:bCs/>
                <w:szCs w:val="21"/>
              </w:rPr>
              <w:t>IP</w:t>
            </w:r>
            <w:r>
              <w:rPr>
                <w:rFonts w:hint="eastAsia" w:ascii="思源黑体 CN Normal" w:hAnsi="思源黑体 CN Normal" w:eastAsia="思源黑体 CN Normal"/>
                <w:b/>
                <w:bCs/>
                <w:szCs w:val="21"/>
              </w:rPr>
              <w:t>地址</w:t>
            </w:r>
          </w:p>
        </w:tc>
        <w:tc>
          <w:tcPr>
            <w:tcW w:w="1925" w:type="dxa"/>
          </w:tcPr>
          <w:p>
            <w:pPr>
              <w:jc w:val="center"/>
              <w:rPr>
                <w:rFonts w:ascii="思源黑体 CN Normal" w:hAnsi="思源黑体 CN Normal" w:eastAsia="思源黑体 CN Normal"/>
                <w:b/>
                <w:bCs/>
                <w:szCs w:val="21"/>
              </w:rPr>
            </w:pPr>
            <w:r>
              <w:rPr>
                <w:rFonts w:hint="eastAsia" w:ascii="思源黑体 CN Normal" w:hAnsi="思源黑体 CN Normal" w:eastAsia="思源黑体 CN Normal"/>
                <w:b/>
                <w:bCs/>
                <w:szCs w:val="21"/>
              </w:rPr>
              <w:t>节点角色</w:t>
            </w:r>
          </w:p>
        </w:tc>
        <w:tc>
          <w:tcPr>
            <w:tcW w:w="1926" w:type="dxa"/>
          </w:tcPr>
          <w:p>
            <w:pPr>
              <w:jc w:val="center"/>
              <w:rPr>
                <w:rFonts w:ascii="思源黑体 CN Normal" w:hAnsi="思源黑体 CN Normal" w:eastAsia="思源黑体 CN Normal"/>
                <w:b/>
                <w:bCs/>
                <w:szCs w:val="21"/>
              </w:rPr>
            </w:pPr>
            <w:r>
              <w:rPr>
                <w:rFonts w:hint="eastAsia" w:ascii="思源黑体 CN Normal" w:hAnsi="思源黑体 CN Normal" w:eastAsia="思源黑体 CN Normal"/>
                <w:b/>
                <w:bCs/>
                <w:szCs w:val="21"/>
              </w:rPr>
              <w:t>CPU</w:t>
            </w:r>
          </w:p>
        </w:tc>
        <w:tc>
          <w:tcPr>
            <w:tcW w:w="1926" w:type="dxa"/>
          </w:tcPr>
          <w:p>
            <w:pPr>
              <w:jc w:val="center"/>
              <w:rPr>
                <w:rFonts w:ascii="思源黑体 CN Normal" w:hAnsi="思源黑体 CN Normal" w:eastAsia="思源黑体 CN Normal"/>
                <w:b/>
                <w:bCs/>
                <w:szCs w:val="21"/>
              </w:rPr>
            </w:pPr>
            <w:r>
              <w:rPr>
                <w:rFonts w:ascii="思源黑体 CN Normal" w:hAnsi="思源黑体 CN Normal" w:eastAsia="思源黑体 CN Normal"/>
                <w:b/>
                <w:bCs/>
                <w:szCs w:val="21"/>
              </w:rPr>
              <w:t>Memory</w:t>
            </w:r>
          </w:p>
        </w:tc>
        <w:tc>
          <w:tcPr>
            <w:tcW w:w="1926" w:type="dxa"/>
          </w:tcPr>
          <w:p>
            <w:pPr>
              <w:jc w:val="center"/>
              <w:rPr>
                <w:rFonts w:ascii="思源黑体 CN Normal" w:hAnsi="思源黑体 CN Normal" w:eastAsia="思源黑体 CN Normal"/>
                <w:b/>
                <w:bCs/>
                <w:szCs w:val="21"/>
              </w:rPr>
            </w:pPr>
            <w:r>
              <w:rPr>
                <w:rFonts w:ascii="思源黑体 CN Normal" w:hAnsi="思源黑体 CN Normal" w:eastAsia="思源黑体 CN Normal"/>
                <w:b/>
                <w:bCs/>
                <w:szCs w:val="21"/>
              </w:rPr>
              <w:t>Hostname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shd w:val="clear" w:color="auto" w:fill="F1F1F1" w:themeFill="background1" w:themeFillShade="F2"/>
          </w:tcPr>
          <w:p>
            <w:pPr>
              <w:jc w:val="center"/>
              <w:rPr>
                <w:rFonts w:ascii="思源黑体 CN Normal" w:hAnsi="思源黑体 CN Normal" w:eastAsia="思源黑体 CN Normal"/>
                <w:b w:val="0"/>
                <w:bCs/>
                <w:szCs w:val="21"/>
              </w:rPr>
            </w:pPr>
            <w:r>
              <w:rPr>
                <w:rFonts w:ascii="思源黑体 CN Normal" w:hAnsi="思源黑体 CN Normal" w:eastAsia="思源黑体 CN Normal" w:cs="思源黑体 CN Normal"/>
                <w:b w:val="0"/>
                <w:bCs/>
                <w:strike/>
                <w:color w:val="393A34"/>
                <w:spacing w:val="3"/>
                <w:sz w:val="20"/>
                <w:szCs w:val="20"/>
              </w:rPr>
              <w:t>192.168.100.237</w:t>
            </w:r>
          </w:p>
        </w:tc>
        <w:tc>
          <w:tcPr>
            <w:tcW w:w="1925"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m</w:t>
            </w:r>
            <w:r>
              <w:rPr>
                <w:rFonts w:ascii="思源黑体 CN Normal" w:hAnsi="思源黑体 CN Normal" w:eastAsia="思源黑体 CN Normal"/>
                <w:szCs w:val="21"/>
              </w:rPr>
              <w:t>aster</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2c</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w:t>
            </w:r>
            <w:r>
              <w:rPr>
                <w:rFonts w:hint="eastAsia" w:ascii="思源黑体 CN Normal" w:hAnsi="思源黑体 CN Normal" w:eastAsia="思源黑体 CN Normal"/>
                <w:szCs w:val="21"/>
              </w:rPr>
              <w:t>G</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M</w:t>
            </w:r>
            <w:r>
              <w:rPr>
                <w:rFonts w:hint="eastAsia" w:ascii="思源黑体 CN Normal" w:hAnsi="思源黑体 CN Normal" w:eastAsia="思源黑体 CN Normal"/>
                <w:szCs w:val="21"/>
              </w:rPr>
              <w:t>aster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tcPr>
          <w:p>
            <w:pPr>
              <w:jc w:val="center"/>
              <w:rPr>
                <w:rFonts w:ascii="思源黑体 CN Normal" w:hAnsi="思源黑体 CN Normal" w:eastAsia="思源黑体 CN Normal"/>
                <w:b w:val="0"/>
                <w:bCs/>
                <w:szCs w:val="21"/>
              </w:rPr>
            </w:pPr>
            <w:r>
              <w:rPr>
                <w:rFonts w:ascii="思源黑体 CN Normal" w:hAnsi="思源黑体 CN Normal" w:eastAsia="思源黑体 CN Normal" w:cs="思源黑体 CN Normal"/>
                <w:b/>
                <w:bCs/>
                <w:strike/>
                <w:color w:val="393A34"/>
                <w:spacing w:val="3"/>
                <w:sz w:val="20"/>
                <w:szCs w:val="20"/>
              </w:rPr>
              <w:t>192.168.100.238</w:t>
            </w:r>
          </w:p>
        </w:tc>
        <w:tc>
          <w:tcPr>
            <w:tcW w:w="1925" w:type="dxa"/>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worker</w:t>
            </w:r>
          </w:p>
        </w:tc>
        <w:tc>
          <w:tcPr>
            <w:tcW w:w="1926" w:type="dxa"/>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2c</w:t>
            </w:r>
          </w:p>
        </w:tc>
        <w:tc>
          <w:tcPr>
            <w:tcW w:w="1926" w:type="dxa"/>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w:t>
            </w:r>
            <w:r>
              <w:rPr>
                <w:rFonts w:hint="eastAsia" w:ascii="思源黑体 CN Normal" w:hAnsi="思源黑体 CN Normal" w:eastAsia="思源黑体 CN Normal"/>
                <w:szCs w:val="21"/>
              </w:rPr>
              <w:t>G</w:t>
            </w:r>
          </w:p>
        </w:tc>
        <w:tc>
          <w:tcPr>
            <w:tcW w:w="1926" w:type="dxa"/>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node1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shd w:val="clear" w:color="auto" w:fill="F1F1F1" w:themeFill="background1" w:themeFillShade="F2"/>
          </w:tcPr>
          <w:p>
            <w:pPr>
              <w:jc w:val="center"/>
              <w:rPr>
                <w:rFonts w:ascii="思源黑体 CN Normal" w:hAnsi="思源黑体 CN Normal" w:eastAsia="思源黑体 CN Normal"/>
                <w:b w:val="0"/>
                <w:bCs/>
                <w:szCs w:val="21"/>
              </w:rPr>
            </w:pPr>
            <w:r>
              <w:rPr>
                <w:rFonts w:ascii="思源黑体 CN Normal" w:hAnsi="思源黑体 CN Normal" w:eastAsia="思源黑体 CN Normal" w:cs="思源黑体 CN Normal"/>
                <w:b/>
                <w:bCs/>
                <w:strike/>
                <w:color w:val="393A34"/>
                <w:spacing w:val="3"/>
                <w:sz w:val="20"/>
                <w:szCs w:val="20"/>
              </w:rPr>
              <w:t>192.168.100.239</w:t>
            </w:r>
          </w:p>
        </w:tc>
        <w:tc>
          <w:tcPr>
            <w:tcW w:w="1925" w:type="dxa"/>
            <w:shd w:val="clear" w:color="auto" w:fill="F1F1F1" w:themeFill="background1" w:themeFillShade="F2"/>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worker</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2c</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w:t>
            </w:r>
            <w:r>
              <w:rPr>
                <w:rFonts w:hint="eastAsia" w:ascii="思源黑体 CN Normal" w:hAnsi="思源黑体 CN Normal" w:eastAsia="思源黑体 CN Normal"/>
                <w:szCs w:val="21"/>
              </w:rPr>
              <w:t>G</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Node2</w:t>
            </w:r>
          </w:p>
        </w:tc>
      </w:tr>
    </w:tbl>
    <w:p>
      <w:pPr>
        <w:rPr>
          <w:rFonts w:ascii="思源黑体 CN Normal" w:hAnsi="思源黑体 CN Normal" w:eastAsia="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系统配置</w:t>
      </w:r>
    </w:p>
    <w:p>
      <w:pPr>
        <w:rPr>
          <w:rFonts w:ascii="思源黑体 CN Normal" w:hAnsi="思源黑体 CN Normal" w:eastAsia="思源黑体 CN Normal"/>
          <w:b/>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59264" behindDoc="0" locked="0" layoutInCell="1" allowOverlap="1">
                <wp:simplePos x="0" y="0"/>
                <wp:positionH relativeFrom="column">
                  <wp:posOffset>2099310</wp:posOffset>
                </wp:positionH>
                <wp:positionV relativeFrom="paragraph">
                  <wp:posOffset>19685</wp:posOffset>
                </wp:positionV>
                <wp:extent cx="295275" cy="314325"/>
                <wp:effectExtent l="19050" t="38100" r="47625" b="47625"/>
                <wp:wrapNone/>
                <wp:docPr id="66" name="五角星 66"/>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65.3pt;margin-top:1.55pt;height:24.75pt;width:23.25pt;z-index:251659264;v-text-anchor:middle;mso-width-relative:page;mso-height-relative:page;" fillcolor="#FF0000" filled="t" stroked="t" coordsize="295275,314325" o:gfxdata="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potmdYAAAAIAQAADwAAAAAAAAABACAAAAAiAAAAZHJzL2Rvd25yZXYueG1s&#10;UEsBAhQAFAAAAAgAh07iQNF/fNx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b/>
          <w:color w:val="FF0000"/>
        </w:rPr>
        <w:t>注：在所有节点上进行如下操作</w:t>
      </w:r>
    </w:p>
    <w:p>
      <w:pPr>
        <w:rPr>
          <w:rFonts w:ascii="思源黑体 CN Normal" w:hAnsi="思源黑体 CN Normal" w:eastAsia="思源黑体 CN Normal"/>
          <w:b/>
          <w:color w:val="FF0000"/>
        </w:rPr>
      </w:pPr>
    </w:p>
    <w:p>
      <w:pPr>
        <w:pStyle w:val="6"/>
        <w:rPr>
          <w:rFonts w:ascii="思源黑体 CN Normal" w:hAnsi="思源黑体 CN Normal" w:eastAsia="思源黑体 CN Normal"/>
        </w:rPr>
      </w:pPr>
      <w:r>
        <w:rPr>
          <w:rFonts w:hint="eastAsia" w:ascii="思源黑体 CN Normal" w:hAnsi="思源黑体 CN Normal" w:eastAsia="思源黑体 CN Normal"/>
        </w:rPr>
        <w:t>主机名</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1、主机名设置主机名</w:t>
      </w:r>
      <w:r>
        <w:rPr>
          <w:rFonts w:ascii="思源黑体 CN Normal" w:hAnsi="思源黑体 CN Normal" w:eastAsia="思源黑体 CN Normal" w:cs="思源黑体 CN Normal"/>
        </w:rPr>
        <w:t>hostname，管理节点设置主机名为 master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hostnamectl set-hostname master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需要设置其他主机名称时，可将</w:t>
      </w:r>
      <w:r>
        <w:rPr>
          <w:rFonts w:ascii="思源黑体 CN Normal" w:hAnsi="思源黑体 CN Normal" w:eastAsia="思源黑体 CN Normal" w:cs="思源黑体 CN Normal"/>
        </w:rPr>
        <w:t xml:space="preserve"> master 替换为正确的主机名node1、node2即可。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2、编辑</w:t>
      </w:r>
      <w:r>
        <w:rPr>
          <w:rFonts w:ascii="思源黑体 CN Normal" w:hAnsi="思源黑体 CN Normal" w:eastAsia="思源黑体 CN Normal" w:cs="思源黑体 CN Normal"/>
        </w:rPr>
        <w:t xml:space="preserve"> /etc/hosts 文件，添加域名解析。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&gt;&gt;/etc/hosts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strike/>
          <w:color w:val="393A34"/>
          <w:spacing w:val="3"/>
          <w:sz w:val="20"/>
          <w:szCs w:val="20"/>
        </w:rPr>
        <w:t>192.168.100.2</w:t>
      </w:r>
      <w:r>
        <w:rPr>
          <w:rFonts w:hint="default" w:ascii="思源黑体 CN Normal" w:hAnsi="思源黑体 CN Normal" w:eastAsia="思源黑体 CN Normal" w:cs="思源黑体 CN Normal"/>
          <w:strike/>
          <w:color w:val="393A34"/>
          <w:spacing w:val="3"/>
          <w:sz w:val="20"/>
          <w:szCs w:val="20"/>
        </w:rPr>
        <w:t>37</w:t>
      </w:r>
      <w:r>
        <w:rPr>
          <w:rFonts w:ascii="思源黑体 CN Normal" w:hAnsi="思源黑体 CN Normal" w:eastAsia="思源黑体 CN Normal" w:cs="思源黑体 CN Normal"/>
          <w:color w:val="393A34"/>
          <w:spacing w:val="3"/>
          <w:sz w:val="20"/>
          <w:szCs w:val="20"/>
        </w:rPr>
        <w:t xml:space="preserve"> 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strike/>
          <w:color w:val="393A34"/>
          <w:spacing w:val="3"/>
          <w:sz w:val="20"/>
          <w:szCs w:val="20"/>
        </w:rPr>
        <w:t>192.168.100.2</w:t>
      </w:r>
      <w:r>
        <w:rPr>
          <w:rFonts w:hint="default" w:ascii="思源黑体 CN Normal" w:hAnsi="思源黑体 CN Normal" w:eastAsia="思源黑体 CN Normal" w:cs="思源黑体 CN Normal"/>
          <w:strike/>
          <w:color w:val="393A34"/>
          <w:spacing w:val="3"/>
          <w:sz w:val="20"/>
          <w:szCs w:val="20"/>
        </w:rPr>
        <w:t>38</w:t>
      </w:r>
      <w:r>
        <w:rPr>
          <w:rFonts w:ascii="思源黑体 CN Normal" w:hAnsi="思源黑体 CN Normal" w:eastAsia="思源黑体 CN Normal" w:cs="思源黑体 CN Normal"/>
          <w:color w:val="393A34"/>
          <w:spacing w:val="3"/>
          <w:sz w:val="20"/>
          <w:szCs w:val="20"/>
        </w:rPr>
        <w:t xml:space="preserve"> node1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strike/>
          <w:color w:val="393A34"/>
          <w:spacing w:val="3"/>
          <w:sz w:val="20"/>
          <w:szCs w:val="20"/>
        </w:rPr>
        <w:t>192.168.100.2</w:t>
      </w:r>
      <w:r>
        <w:rPr>
          <w:rFonts w:hint="default" w:ascii="思源黑体 CN Normal" w:hAnsi="思源黑体 CN Normal" w:eastAsia="思源黑体 CN Normal" w:cs="思源黑体 CN Normal"/>
          <w:strike/>
          <w:color w:val="393A34"/>
          <w:spacing w:val="3"/>
          <w:sz w:val="20"/>
          <w:szCs w:val="20"/>
        </w:rPr>
        <w:t>39</w:t>
      </w:r>
      <w:r>
        <w:rPr>
          <w:rFonts w:ascii="思源黑体 CN Normal" w:hAnsi="思源黑体 CN Normal" w:eastAsia="思源黑体 CN Normal" w:cs="思源黑体 CN Normal"/>
          <w:color w:val="393A34"/>
          <w:spacing w:val="3"/>
          <w:sz w:val="20"/>
          <w:szCs w:val="20"/>
        </w:rPr>
        <w:t xml:space="preserve"> node2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免密登录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w:t>
      </w:r>
      <w:r>
        <w:rPr>
          <w:rFonts w:ascii="思源黑体 CN Normal" w:hAnsi="思源黑体 CN Normal" w:eastAsia="思源黑体 CN Normal" w:cs="思源黑体 CN Normal"/>
        </w:rPr>
        <w:t xml:space="preserve"> master 可以无密码登录所有节点的 root 账户：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ssh-keygen -t rsa</w:t>
      </w:r>
      <w:r>
        <w:rPr>
          <w:rFonts w:hint="default" w:ascii="思源黑体 CN Normal" w:hAnsi="思源黑体 CN Normal" w:eastAsia="思源黑体 CN Normal" w:cs="思源黑体 CN Normal"/>
          <w:color w:val="393A34"/>
          <w:spacing w:val="3"/>
          <w:sz w:val="20"/>
          <w:szCs w:val="20"/>
        </w:rPr>
        <w:tab/>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一路按回车到最后</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ascii="思源黑体 CN Normal" w:hAnsi="思源黑体 CN Normal" w:eastAsia="思源黑体 CN Normal" w:cs="思源黑体 CN Normal"/>
        </w:rPr>
        <w:t xml:space="preserve"> ssh-keygen 生成的密钥，分别复制到其他三台机器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ssh-copy-id root@master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ssh-copy-id root@node1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ssh-copy-id root@node2 </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安装依赖包</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ntpdate ntp ipvsadm ipset jq iptables curl sysstat libseccomp wget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ntp 保证各机器系统时间同步；</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bookmarkStart w:id="72" w:name="_关闭防火墙、selinux和swap"/>
      <w:bookmarkEnd w:id="72"/>
      <w:r>
        <w:rPr>
          <w:rFonts w:hint="eastAsia" w:ascii="思源黑体 CN Normal" w:hAnsi="思源黑体 CN Normal" w:eastAsia="思源黑体 CN Normal"/>
        </w:rPr>
        <w:t>关闭防火墙、</w:t>
      </w:r>
      <w:r>
        <w:rPr>
          <w:rFonts w:ascii="思源黑体 CN Normal" w:hAnsi="思源黑体 CN Normal" w:eastAsia="思源黑体 CN Normal"/>
        </w:rPr>
        <w:t>selinux和swap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w:t>
      </w:r>
      <w:r>
        <w:rPr>
          <w:rFonts w:ascii="思源黑体 CN Normal" w:hAnsi="思源黑体 CN Normal" w:eastAsia="思源黑体 CN Normal" w:cs="思源黑体 CN Normal"/>
        </w:rPr>
        <w:t xml:space="preserve"> SELinux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sed -i 's/^SELINUX=.*/SELINUX=disabled/' /etc/selinux/config</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w:t>
      </w:r>
      <w:r>
        <w:rPr>
          <w:rFonts w:ascii="思源黑体 CN Normal" w:hAnsi="思源黑体 CN Normal" w:eastAsia="思源黑体 CN Normal" w:cs="思源黑体 CN Normal"/>
        </w:rPr>
        <w:t xml:space="preserve">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sed -i '/ swap / s/^\(.*\)$/#\1/g' /etc/fstab</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配置内核参数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将桥接的</w:t>
      </w:r>
      <w:r>
        <w:rPr>
          <w:rFonts w:ascii="思源黑体 CN Normal" w:hAnsi="思源黑体 CN Normal" w:eastAsia="思源黑体 CN Normal" w:cs="思源黑体 CN Normal"/>
        </w:rPr>
        <w:t>IPv4流量传递到iptables的链</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swappiness参数调整</w:t>
      </w: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cat &lt;&lt;EOF &gt;  /etc/sysctl.d/k8s.conf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net.bridge.bridge-nf-call-ip6tables =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net.bridge.bridge-nf-call-iptables =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modprobe ip_vs_rr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modprobe br_netfilter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sysctl --system</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w:t>
      </w:r>
      <w:r>
        <w:rPr>
          <w:rFonts w:ascii="思源黑体 CN Normal" w:hAnsi="思源黑体 CN Normal" w:eastAsia="思源黑体 CN Normal" w:cs="思源黑体 CN Normal"/>
        </w:rPr>
        <w:t>ipvs</w:t>
      </w:r>
      <w:r>
        <w:rPr>
          <w:rFonts w:hint="eastAsia" w:ascii="思源黑体 CN Normal" w:hAnsi="思源黑体 CN Normal" w:eastAsia="思源黑体 CN Normal" w:cs="思源黑体 CN Normal"/>
        </w:rPr>
        <w:t>已经在</w:t>
      </w:r>
      <w:r>
        <w:rPr>
          <w:rFonts w:ascii="思源黑体 CN Normal" w:hAnsi="思源黑体 CN Normal" w:eastAsia="思源黑体 CN Normal" w:cs="思源黑体 CN Normal"/>
        </w:rPr>
        <w:t>内核</w:t>
      </w:r>
      <w:r>
        <w:rPr>
          <w:rFonts w:hint="eastAsia" w:ascii="思源黑体 CN Normal" w:hAnsi="思源黑体 CN Normal" w:eastAsia="思源黑体 CN Normal" w:cs="思源黑体 CN Normal"/>
        </w:rPr>
        <w:t>中</w:t>
      </w:r>
      <w:r>
        <w:rPr>
          <w:rFonts w:ascii="思源黑体 CN Normal" w:hAnsi="思源黑体 CN Normal" w:eastAsia="思源黑体 CN Normal" w:cs="思源黑体 CN Normal"/>
        </w:rPr>
        <w:t>，所以为kube-proxy开启ipvs的前提需要加载</w:t>
      </w:r>
      <w:r>
        <w:rPr>
          <w:rFonts w:hint="eastAsia" w:ascii="思源黑体 CN Normal" w:hAnsi="思源黑体 CN Normal" w:eastAsia="思源黑体 CN Normal" w:cs="思源黑体 CN Normal"/>
        </w:rPr>
        <w:t>ip</w:t>
      </w:r>
      <w:r>
        <w:rPr>
          <w:rFonts w:ascii="思源黑体 CN Normal" w:hAnsi="思源黑体 CN Normal" w:eastAsia="思源黑体 CN Normal" w:cs="思源黑体 CN Normal"/>
        </w:rPr>
        <w:t>_vs_rr内核模块</w:t>
      </w:r>
    </w:p>
    <w:p>
      <w:pPr>
        <w:pStyle w:val="37"/>
        <w:numPr>
          <w:ilvl w:val="0"/>
          <w:numId w:val="9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br_netfilter在执行此步骤之前，请确保已加载模块</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配置yum源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配置阿里软件源：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cp /etc/yum.repos.d/CentOS-Base.repo /etc/yum.repos.d/CentOS-Base.repo_bak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wget -O /etc/yum.repos.d/CentOS-Base.repo http://mirrors.aliyun.com/repo/Centos-7.repo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yum clean all</w:t>
      </w:r>
      <w:r>
        <w:rPr>
          <w:rFonts w:hint="eastAsia" w:ascii="思源黑体 CN Normal" w:hAnsi="思源黑体 CN Normal" w:eastAsia="思源黑体 CN Normal" w:cs="思源黑体 CN Normal"/>
          <w:color w:val="393A34"/>
          <w:spacing w:val="3"/>
          <w:kern w:val="0"/>
          <w:sz w:val="20"/>
          <w:szCs w:val="20"/>
        </w:rPr>
        <w:t xml:space="preserve"> &amp;&amp;</w:t>
      </w:r>
      <w:r>
        <w:rPr>
          <w:rFonts w:ascii="思源黑体 CN Normal" w:hAnsi="思源黑体 CN Normal" w:eastAsia="思源黑体 CN Normal" w:cs="思源黑体 CN Normal"/>
          <w:color w:val="393A34"/>
          <w:spacing w:val="3"/>
          <w:kern w:val="0"/>
          <w:sz w:val="20"/>
          <w:szCs w:val="20"/>
        </w:rPr>
        <w:t xml:space="preserve"> yum makecache </w:t>
      </w:r>
      <w:r>
        <w:rPr>
          <w:rFonts w:hint="eastAsia" w:ascii="思源黑体 CN Normal" w:hAnsi="思源黑体 CN Normal" w:eastAsia="思源黑体 CN Normal" w:cs="思源黑体 CN Normal"/>
          <w:color w:val="393A34"/>
          <w:spacing w:val="3"/>
          <w:kern w:val="0"/>
          <w:sz w:val="20"/>
          <w:szCs w:val="20"/>
        </w:rPr>
        <w:t>&amp;&amp;</w:t>
      </w:r>
      <w:r>
        <w:rPr>
          <w:rFonts w:ascii="思源黑体 CN Normal" w:hAnsi="思源黑体 CN Normal" w:eastAsia="思源黑体 CN Normal" w:cs="思源黑体 CN Normal"/>
          <w:color w:val="393A34"/>
          <w:spacing w:val="3"/>
          <w:kern w:val="0"/>
          <w:sz w:val="20"/>
          <w:szCs w:val="20"/>
        </w:rPr>
        <w:t xml:space="preserve"> yum update </w:t>
      </w:r>
      <w:r>
        <w:rPr>
          <w:rFonts w:hint="eastAsia" w:ascii="思源黑体 CN Normal" w:hAnsi="思源黑体 CN Normal" w:eastAsia="思源黑体 CN Normal" w:cs="思源黑体 CN Normal"/>
          <w:color w:val="393A34"/>
          <w:spacing w:val="3"/>
          <w:kern w:val="0"/>
          <w:sz w:val="20"/>
          <w:szCs w:val="20"/>
        </w:rPr>
        <w:t>-y</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配置国内</w:t>
      </w:r>
      <w:r>
        <w:rPr>
          <w:rFonts w:ascii="思源黑体 CN Normal" w:hAnsi="思源黑体 CN Normal" w:eastAsia="思源黑体 CN Normal" w:cs="思源黑体 CN Normal"/>
        </w:rPr>
        <w:t>Kubernetes源</w:t>
      </w: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cat &lt;&lt;EOF &gt; /etc/yum.repos.d/kubernetes.repo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name=Kubernetes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baseurl=https://mirrors.aliyun.com/kubernetes/yum/repos/kubernetes-el7-x86_64/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enabled=1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gpgcheck=1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repo_gpgcheck=1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gpgkey=https://mirrors.aliyun.com/kubernetes/yum/doc/yum-key.gpg https://mirrors.aliyun.com/kubernetes/yum/doc/rpm-package-key.gpg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EOF</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配置docker源：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wget https://mirrors.aliyun.com/docker-ce/linux/centos/docker-ce.repo -O /etc/yum.repos.d/docker-ce.repo</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执行清理和更新：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yum clean all</w:t>
      </w:r>
      <w:r>
        <w:rPr>
          <w:rFonts w:hint="eastAsia" w:ascii="思源黑体 CN Normal" w:hAnsi="思源黑体 CN Normal" w:eastAsia="思源黑体 CN Normal" w:cs="思源黑体 CN Normal"/>
          <w:color w:val="393A34"/>
          <w:spacing w:val="3"/>
          <w:kern w:val="0"/>
          <w:sz w:val="20"/>
          <w:szCs w:val="20"/>
        </w:rPr>
        <w:t xml:space="preserve"> &amp;&amp;</w:t>
      </w:r>
      <w:r>
        <w:rPr>
          <w:rFonts w:ascii="思源黑体 CN Normal" w:hAnsi="思源黑体 CN Normal" w:eastAsia="思源黑体 CN Normal" w:cs="思源黑体 CN Normal"/>
          <w:color w:val="393A34"/>
          <w:spacing w:val="3"/>
          <w:kern w:val="0"/>
          <w:sz w:val="20"/>
          <w:szCs w:val="20"/>
        </w:rPr>
        <w:t xml:space="preserve"> yum makecache </w:t>
      </w:r>
      <w:r>
        <w:rPr>
          <w:rFonts w:hint="eastAsia" w:ascii="思源黑体 CN Normal" w:hAnsi="思源黑体 CN Normal" w:eastAsia="思源黑体 CN Normal" w:cs="思源黑体 CN Normal"/>
          <w:color w:val="393A34"/>
          <w:spacing w:val="3"/>
          <w:kern w:val="0"/>
          <w:sz w:val="20"/>
          <w:szCs w:val="20"/>
        </w:rPr>
        <w:t>&amp;&amp;</w:t>
      </w:r>
      <w:r>
        <w:rPr>
          <w:rFonts w:ascii="思源黑体 CN Normal" w:hAnsi="思源黑体 CN Normal" w:eastAsia="思源黑体 CN Normal" w:cs="思源黑体 CN Normal"/>
          <w:color w:val="393A34"/>
          <w:spacing w:val="3"/>
          <w:kern w:val="0"/>
          <w:sz w:val="20"/>
          <w:szCs w:val="20"/>
        </w:rPr>
        <w:t xml:space="preserve"> yum update </w:t>
      </w:r>
      <w:r>
        <w:rPr>
          <w:rFonts w:hint="eastAsia" w:ascii="思源黑体 CN Normal" w:hAnsi="思源黑体 CN Normal" w:eastAsia="思源黑体 CN Normal" w:cs="思源黑体 CN Normal"/>
          <w:color w:val="393A34"/>
          <w:spacing w:val="3"/>
          <w:kern w:val="0"/>
          <w:sz w:val="20"/>
          <w:szCs w:val="20"/>
        </w:rPr>
        <w:t>-y</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思源黑体 CN Normal" w:hAnsi="思源黑体 CN Normal" w:eastAsia="思源黑体 CN Normal" w:cs="思源黑体 CN Normal"/>
          <w:color w:val="393A34"/>
          <w:spacing w:val="3"/>
          <w:kern w:val="0"/>
          <w:sz w:val="20"/>
          <w:szCs w:val="20"/>
        </w:rPr>
        <w:t>第一次需要比较久的时间</w:t>
      </w:r>
    </w:p>
    <w:p>
      <w:pPr>
        <w:rPr>
          <w:rFonts w:ascii="思源黑体 CN Normal" w:hAnsi="思源黑体 CN Normal" w:eastAsia="思源黑体 CN Normal" w:cs="思源黑体 CN Normal"/>
        </w:rPr>
      </w:pPr>
    </w:p>
    <w:p>
      <w:pPr>
        <w:pStyle w:val="4"/>
      </w:pPr>
      <w:r>
        <w:rPr>
          <w:rFonts w:hint="eastAsia"/>
        </w:rPr>
        <w:t>安装docker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Kubernetes从1.6开始使用CRI(Container Runtime Interface)容器运行时接口。默认的容器运行时仍然是Docker，使用的是kubelet中内置dockershim CRI实现。</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查看最新的docker版本：</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yum list docker-ce.x86_64 –showduplicates | sort -r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3:19.03.5-3.el7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3:19.03.4-3.el7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3:19.03.3-3.el7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3:19.03.2-3.el7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3:19.03.1-3.el7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3:19.03.0-3.el7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3:18.09.9-3.el7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3:18.09.8-3.el7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3:18.09.7-3.el7                     docker-ce-stable</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已经针对Docker的1.13.1, 17.03, 17.06, 17.09, 18.06，1</w:t>
      </w:r>
      <w:r>
        <w:rPr>
          <w:rFonts w:ascii="思源黑体 CN Normal" w:hAnsi="思源黑体 CN Normal" w:eastAsia="思源黑体 CN Normal" w:cs="思源黑体 CN Normal"/>
        </w:rPr>
        <w:t>8</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09</w:t>
      </w:r>
      <w:r>
        <w:rPr>
          <w:rFonts w:hint="eastAsia" w:ascii="思源黑体 CN Normal" w:hAnsi="思源黑体 CN Normal" w:eastAsia="思源黑体 CN Normal" w:cs="思源黑体 CN Normal"/>
        </w:rPr>
        <w:t>等版本做了验证，需要注意Kubernetes 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最低支持的Docker版本是1.1</w:t>
      </w:r>
      <w:r>
        <w:rPr>
          <w:rFonts w:ascii="思源黑体 CN Normal" w:hAnsi="思源黑体 CN Normal" w:eastAsia="思源黑体 CN Normal" w:cs="思源黑体 CN Normal"/>
        </w:rPr>
        <w:t>3</w:t>
      </w:r>
      <w:r>
        <w:rPr>
          <w:rFonts w:hint="eastAsia" w:ascii="思源黑体 CN Normal" w:hAnsi="思源黑体 CN Normal" w:eastAsia="思源黑体 CN Normal" w:cs="思源黑体 CN Normal"/>
        </w:rPr>
        <w:t>.1。 我们这里在各节点安装docker的18.09.</w:t>
      </w:r>
      <w:r>
        <w:rPr>
          <w:rFonts w:ascii="思源黑体 CN Normal" w:hAnsi="思源黑体 CN Normal" w:eastAsia="思源黑体 CN Normal" w:cs="思源黑体 CN Normal"/>
        </w:rPr>
        <w:t>9</w:t>
      </w:r>
      <w:r>
        <w:rPr>
          <w:rFonts w:hint="eastAsia" w:ascii="思源黑体 CN Normal" w:hAnsi="思源黑体 CN Normal" w:eastAsia="思源黑体 CN Normal" w:cs="思源黑体 CN Normal"/>
        </w:rPr>
        <w:t>版本。</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fldChar w:fldCharType="begin"/>
      </w:r>
      <w:r>
        <w:instrText xml:space="preserve"> HYPERLINK "https://kubernetes.io/docs/setup/production-environment/container-runtimes/" </w:instrText>
      </w:r>
      <w:r>
        <w:fldChar w:fldCharType="separate"/>
      </w:r>
      <w:r>
        <w:rPr>
          <w:rStyle w:val="27"/>
          <w:rFonts w:ascii="思源黑体 CN Normal" w:hAnsi="思源黑体 CN Normal" w:eastAsia="思源黑体 CN Normal"/>
        </w:rPr>
        <w:t>https://kubernetes.io/docs/setup/production-environment/container-runtimes/</w:t>
      </w:r>
      <w:r>
        <w:rPr>
          <w:rStyle w:val="27"/>
          <w:rFonts w:ascii="思源黑体 CN Normal" w:hAnsi="思源黑体 CN Normal" w:eastAsia="思源黑体 CN Normal"/>
        </w:rPr>
        <w:fldChar w:fldCharType="end"/>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install -y docker-ce-18.09.9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enable docker &amp;&amp; systemctl 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version</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1312" behindDoc="0" locked="0" layoutInCell="1" allowOverlap="1">
                <wp:simplePos x="0" y="0"/>
                <wp:positionH relativeFrom="column">
                  <wp:posOffset>3862705</wp:posOffset>
                </wp:positionH>
                <wp:positionV relativeFrom="paragraph">
                  <wp:posOffset>37465</wp:posOffset>
                </wp:positionV>
                <wp:extent cx="295275" cy="314325"/>
                <wp:effectExtent l="19050" t="38100" r="47625" b="47625"/>
                <wp:wrapNone/>
                <wp:docPr id="49" name="五角星 49"/>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4.15pt;margin-top:2.95pt;height:24.75pt;width:23.25pt;z-index:251661312;v-text-anchor:middle;mso-width-relative:page;mso-height-relative:page;" fillcolor="#FF0000" filled="t" stroked="t" coordsize="295275,314325" o:gfxdata="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oHLA9YAAAAIAQAADwAAAAAAAAABACAAAAAiAAAAZHJzL2Rvd25yZXYueG1s&#10;UEsBAhQAFAAAAAgAh07iQDbIU4J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szCs w:val="21"/>
        </w:rPr>
        <w:t>***</w:t>
      </w:r>
      <w:r>
        <w:rPr>
          <w:rFonts w:ascii="思源黑体 CN Normal" w:hAnsi="思源黑体 CN Normal" w:eastAsia="思源黑体 CN Normal" w:cs="思源黑体 CN Normal"/>
          <w:szCs w:val="21"/>
        </w:rPr>
        <w:t xml:space="preserve"> </w:t>
      </w:r>
      <w:r>
        <w:rPr>
          <w:rFonts w:hint="eastAsia" w:ascii="思源黑体 CN Normal" w:hAnsi="思源黑体 CN Normal" w:eastAsia="思源黑体 CN Normal" w:cs="思源黑体 CN Normal"/>
          <w:color w:val="FF0000"/>
          <w:szCs w:val="21"/>
        </w:rPr>
        <w:t>yum安装和脚本安装选择一种即可，不要两个都执行</w:t>
      </w:r>
      <w:r>
        <w:rPr>
          <w:rFonts w:hint="eastAsia" w:ascii="思源黑体 CN Normal" w:hAnsi="思源黑体 CN Normal" w:eastAsia="思源黑体 CN Normal" w:cs="思源黑体 CN Normal"/>
          <w:szCs w:val="21"/>
        </w:rPr>
        <w:t xml:space="preserve"> ***</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u w:val="single"/>
        </w:rPr>
      </w:pPr>
      <w:r>
        <w:rPr>
          <w:rFonts w:hint="eastAsia" w:ascii="思源黑体 CN Normal" w:hAnsi="思源黑体 CN Normal" w:eastAsia="思源黑体 CN Normal" w:cs="思源黑体 CN Normal"/>
          <w:u w:val="single"/>
        </w:rPr>
        <w:t>在测试或开发环境中 Docker 官方为了简化安装流程，提供了一套便捷的安装脚本，CentOS 系统上可以使用这套脚本安装：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u w:val="single"/>
        </w:rPr>
      </w:pPr>
      <w:r>
        <w:rPr>
          <w:rFonts w:ascii="思源黑体 CN Normal" w:hAnsi="思源黑体 CN Normal" w:eastAsia="思源黑体 CN Normal" w:cs="思源黑体 CN Normal"/>
          <w:color w:val="393A34"/>
          <w:spacing w:val="3"/>
          <w:sz w:val="20"/>
          <w:szCs w:val="20"/>
          <w:u w:val="single"/>
        </w:rPr>
        <w:t>curl -fsSL get.docker.com -o get-docker.sh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u w:val="single"/>
        </w:rPr>
      </w:pPr>
      <w:r>
        <w:rPr>
          <w:rFonts w:ascii="思源黑体 CN Normal" w:hAnsi="思源黑体 CN Normal" w:eastAsia="思源黑体 CN Normal" w:cs="思源黑体 CN Normal"/>
          <w:color w:val="393A34"/>
          <w:spacing w:val="3"/>
          <w:sz w:val="20"/>
          <w:szCs w:val="20"/>
          <w:u w:val="single"/>
        </w:rPr>
        <w:t>sudo sh get-docker.sh --mirror Aliyun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u w:val="single"/>
        </w:rPr>
      </w:pPr>
      <w:r>
        <w:rPr>
          <w:rFonts w:ascii="思源黑体 CN Normal" w:hAnsi="思源黑体 CN Normal" w:eastAsia="思源黑体 CN Normal" w:cs="思源黑体 CN Normal"/>
          <w:color w:val="393A34"/>
          <w:spacing w:val="3"/>
          <w:sz w:val="20"/>
          <w:szCs w:val="20"/>
          <w:u w:val="single"/>
        </w:rPr>
        <w:t>systemctl enable docker &amp;&amp; systemctl start docker</w:t>
      </w:r>
    </w:p>
    <w:p>
      <w:pPr>
        <w:rPr>
          <w:rFonts w:ascii="思源黑体 CN Normal" w:hAnsi="思源黑体 CN Normal" w:eastAsia="思源黑体 CN Normal" w:cs="思源黑体 CN Normal"/>
          <w:u w:val="single"/>
        </w:rPr>
      </w:pPr>
      <w:r>
        <w:rPr>
          <w:rFonts w:hint="eastAsia" w:ascii="思源黑体 CN Normal" w:hAnsi="思源黑体 CN Normal" w:eastAsia="思源黑体 CN Normal" w:cs="思源黑体 CN Normal"/>
          <w:u w:val="single"/>
        </w:rPr>
        <w:t>执行这个命令后，脚本就会自动的将一切准备工作做好，并且把 Docker CE 的 Edge 版本安装在系统中。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创建docker守护进程配置：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根据文档</w:t>
      </w:r>
      <w:r>
        <w:fldChar w:fldCharType="begin"/>
      </w:r>
      <w:r>
        <w:instrText xml:space="preserve"> HYPERLINK "https://kubernetes.io/docs/setup/cri/" </w:instrText>
      </w:r>
      <w:r>
        <w:fldChar w:fldCharType="separate"/>
      </w:r>
      <w:r>
        <w:rPr>
          <w:rStyle w:val="27"/>
          <w:rFonts w:ascii="思源黑体 CN Normal" w:hAnsi="思源黑体 CN Normal" w:eastAsia="思源黑体 CN Normal" w:cs="思源黑体 CN Normal"/>
        </w:rPr>
        <w:t>CRI installation</w:t>
      </w:r>
      <w:r>
        <w:rPr>
          <w:rStyle w:val="27"/>
          <w:rFonts w:ascii="思源黑体 CN Normal" w:hAnsi="思源黑体 CN Normal" w:eastAsia="思源黑体 CN Normal" w:cs="思源黑体 CN Normal"/>
        </w:rPr>
        <w:fldChar w:fldCharType="end"/>
      </w:r>
      <w:r>
        <w:rPr>
          <w:rFonts w:ascii="思源黑体 CN Normal" w:hAnsi="思源黑体 CN Normal" w:eastAsia="思源黑体 CN Normal" w:cs="思源黑体 CN Normal"/>
        </w:rPr>
        <w:t>中的内容，对于使用systemd作为init system的Linux的发行版，使用systemd作为docker的cgroup driver可以确保服务器节点在资源紧张的情况更加稳定，因此这里修改各个节点上docker的cgroup driver为systemd。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创建或修改</w:t>
      </w:r>
      <w:r>
        <w:rPr>
          <w:rFonts w:ascii="思源黑体 CN Normal" w:hAnsi="思源黑体 CN Normal" w:eastAsia="思源黑体 CN Normal" w:cs="思源黑体 CN Normal"/>
        </w:rPr>
        <w:t>/etc/docker/daemon.json：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Create /etc/docker directory.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/etc/docker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Setup daemon.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/etc/docker/daemon.json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"registry-mirrors":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"https://u9r348t0.mirror.aliyuncs.com",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"https://registry.docker-cn.com",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"https://hub-mirror.c.163.com",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"https://docker.mirrors.ustc.edu.cn"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"exec-opts": ["native.cgroupdriver=systemd"],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"log-driver": "json-file",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"log-opts":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"max-size": "100m",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"max-file": "5"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Restart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daemon-reload &amp;&amp; systemctl restart docker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确认一下iptables filter表中FOWARD链的默认策略(pllicy)为ACCEPT。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iptables -nvL</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5274310" cy="191262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如果不是，请参考系统配置步骤中的 </w:t>
      </w:r>
      <w:r>
        <w:fldChar w:fldCharType="begin"/>
      </w:r>
      <w:r>
        <w:instrText xml:space="preserve"> HYPERLINK \l "_关闭防火墙、selinux和swap" </w:instrText>
      </w:r>
      <w:r>
        <w:fldChar w:fldCharType="separate"/>
      </w:r>
      <w:r>
        <w:rPr>
          <w:rStyle w:val="27"/>
          <w:rFonts w:hint="eastAsia" w:ascii="思源黑体 CN Normal" w:hAnsi="思源黑体 CN Normal" w:eastAsia="思源黑体 CN Normal" w:cs="思源黑体 CN Normal"/>
        </w:rPr>
        <w:t>关闭防火墙</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步骤。</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shd w:val="pct10" w:color="auto" w:fill="FFFFFF"/>
        </w:rPr>
      </w:pPr>
      <w:r>
        <w:rPr>
          <w:rFonts w:hint="eastAsia" w:ascii="思源黑体 CN Normal" w:hAnsi="思源黑体 CN Normal" w:eastAsia="思源黑体 CN Normal" w:cs="思源黑体 CN Normal"/>
          <w:shd w:val="pct10" w:color="auto" w:fill="FFFFFF"/>
        </w:rPr>
        <w:t>Docker从1.13版本开始调整了默认的防火墙规则，禁用了iptables filter表中FOWARD链，这样会引起Kubernetes集群中跨Node的Pod无法通信。</w:t>
      </w:r>
    </w:p>
    <w:p>
      <w:pPr>
        <w:rPr>
          <w:rFonts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使用kubeadm部署k8s集群</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安装kubeadm、kubelet和kubectl</w:t>
      </w:r>
    </w:p>
    <w:p>
      <w:pPr>
        <w:rPr>
          <w:rFonts w:ascii="思源黑体 CN Normal" w:hAnsi="思源黑体 CN Normal" w:eastAsia="思源黑体 CN Normal" w:cs="思源黑体 CN Normal"/>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3360" behindDoc="0" locked="0" layoutInCell="1" allowOverlap="1">
                <wp:simplePos x="0" y="0"/>
                <wp:positionH relativeFrom="column">
                  <wp:posOffset>2847975</wp:posOffset>
                </wp:positionH>
                <wp:positionV relativeFrom="paragraph">
                  <wp:posOffset>37465</wp:posOffset>
                </wp:positionV>
                <wp:extent cx="295275" cy="314325"/>
                <wp:effectExtent l="19050" t="38100" r="47625" b="47625"/>
                <wp:wrapNone/>
                <wp:docPr id="70" name="五角星 70"/>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24.25pt;margin-top:2.95pt;height:24.75pt;width:23.25pt;z-index:251663360;v-text-anchor:middle;mso-width-relative:page;mso-height-relative:page;" fillcolor="#FF0000" filled="t" stroked="t" coordsize="295275,314325" o:gfxdata="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GfOFNYAAAAIAQAADwAAAAAAAAABACAAAAAiAAAAZHJzL2Rvd25yZXYueG1s&#10;UEsBAhQAFAAAAAgAh07iQG/P27l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rPr>
        <w:t>需要在每台机器上都安装以下的软件包：</w:t>
      </w:r>
    </w:p>
    <w:p>
      <w:pPr>
        <w:pStyle w:val="37"/>
        <w:numPr>
          <w:ilvl w:val="0"/>
          <w:numId w:val="9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负责与其他节点集群通信，并进行本节点Pod和容器生命周期的管理。</w:t>
      </w:r>
    </w:p>
    <w:p>
      <w:pPr>
        <w:pStyle w:val="37"/>
        <w:numPr>
          <w:ilvl w:val="0"/>
          <w:numId w:val="9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Kubeadm</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是Kubernetes的自动化部署工具，降低了部署难度，提高效率。</w:t>
      </w:r>
    </w:p>
    <w:p>
      <w:pPr>
        <w:pStyle w:val="37"/>
        <w:numPr>
          <w:ilvl w:val="0"/>
          <w:numId w:val="9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Kubectl</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是Kubernetes集群管理工具。</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1、查看可用版本：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list --showduplicates | grep 'kubeadm\|kubectl\|kubelet'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2、安装 kubeadm1.1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w:t>
      </w:r>
      <w:r>
        <w:rPr>
          <w:rFonts w:hint="eastAsia" w:ascii="思源黑体 CN Normal" w:hAnsi="思源黑体 CN Normal" w:eastAsia="思源黑体 CN Normal" w:cs="思源黑体 CN Normal"/>
        </w:rPr>
        <w:t>, kubelet1.</w:t>
      </w:r>
      <w:r>
        <w:rPr>
          <w:rFonts w:ascii="思源黑体 CN Normal" w:hAnsi="思源黑体 CN Normal" w:eastAsia="思源黑体 CN Normal" w:cs="思源黑体 CN Normal"/>
        </w:rPr>
        <w:t>15</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w:t>
      </w:r>
      <w:r>
        <w:rPr>
          <w:rFonts w:hint="eastAsia" w:ascii="思源黑体 CN Normal" w:hAnsi="思源黑体 CN Normal" w:eastAsia="思源黑体 CN Normal" w:cs="思源黑体 CN Normal"/>
        </w:rPr>
        <w:t xml:space="preserve"> 和 kubectl1.1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install -y kubelet-1.1</w:t>
      </w:r>
      <w:r>
        <w:rPr>
          <w:rFonts w:hint="default" w:ascii="思源黑体 CN Normal" w:hAnsi="思源黑体 CN Normal" w:eastAsia="思源黑体 CN Normal" w:cs="思源黑体 CN Normal"/>
          <w:color w:val="393A34"/>
          <w:spacing w:val="3"/>
          <w:sz w:val="20"/>
          <w:szCs w:val="20"/>
        </w:rPr>
        <w:t>5</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 xml:space="preserve"> kubeadm-1.1</w:t>
      </w:r>
      <w:r>
        <w:rPr>
          <w:rFonts w:hint="default" w:ascii="思源黑体 CN Normal" w:hAnsi="思源黑体 CN Normal" w:eastAsia="思源黑体 CN Normal" w:cs="思源黑体 CN Normal"/>
          <w:color w:val="393A34"/>
          <w:spacing w:val="3"/>
          <w:sz w:val="20"/>
          <w:szCs w:val="20"/>
        </w:rPr>
        <w:t>5</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 xml:space="preserve"> kubectl-1.</w:t>
      </w:r>
      <w:r>
        <w:rPr>
          <w:rFonts w:hint="default" w:ascii="思源黑体 CN Normal" w:hAnsi="思源黑体 CN Normal" w:eastAsia="思源黑体 CN Normal" w:cs="思源黑体 CN Normal"/>
          <w:color w:val="393A34"/>
          <w:spacing w:val="3"/>
          <w:sz w:val="20"/>
          <w:szCs w:val="20"/>
        </w:rPr>
        <w:t>15</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 xml:space="preserve"> --disableexcludes=kubernetes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此时还不能启动 kubelet，先设置开机启动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enable --now kubelet</w:t>
      </w:r>
      <w:r>
        <w:rPr>
          <w:rFonts w:hint="default" w:ascii="思源黑体 CN Normal" w:hAnsi="思源黑体 CN Normal" w:eastAsia="思源黑体 CN Normal" w:cs="思源黑体 CN Normal"/>
          <w:color w:val="393A34"/>
          <w:spacing w:val="3"/>
          <w:sz w:val="20"/>
          <w:szCs w:val="20"/>
        </w:rPr>
        <w:tab/>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从安装结果可以看出还安装了cri-tools, kubernetes-cni, socat三个依赖：</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socat是kubelet的依赖</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cri-tools是CRI(Container Runtime Interface)容器运行时接口的命令行工具</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r>
        <w:rPr>
          <w:rFonts w:hint="eastAsia" w:ascii="思源黑体 CN Normal" w:hAnsi="思源黑体 CN Normal" w:eastAsia="思源黑体 CN Normal" w:cs="思源黑体 CN Normal"/>
          <w:highlight w:val="lightGray"/>
        </w:rPr>
        <w:t>kubelet –help</w:t>
      </w:r>
      <w:r>
        <w:rPr>
          <w:rFonts w:hint="eastAsia" w:ascii="思源黑体 CN Normal" w:hAnsi="思源黑体 CN Normal" w:eastAsia="思源黑体 CN Normal" w:cs="思源黑体 CN Normal"/>
        </w:rPr>
        <w:t>可以看到原来kubelet的绝大多数命令行flag参数都被DEPRECATED了。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而官方推荐我们使用–config指定配置文件，并在配置文件中指定原来这些flag所配置的内容。具体内容可以查看这里</w:t>
      </w:r>
      <w:r>
        <w:fldChar w:fldCharType="begin"/>
      </w:r>
      <w:r>
        <w:instrText xml:space="preserve"> HYPERLINK "https://kubernetes.io/docs/tasks/administer-cluster/kubelet-config-file/" </w:instrText>
      </w:r>
      <w:r>
        <w:fldChar w:fldCharType="separate"/>
      </w:r>
      <w:r>
        <w:rPr>
          <w:rStyle w:val="27"/>
          <w:rFonts w:hint="eastAsia" w:ascii="思源黑体 CN Normal" w:hAnsi="思源黑体 CN Normal" w:eastAsia="思源黑体 CN Normal" w:cs="思源黑体 CN Normal"/>
        </w:rPr>
        <w:t>Set Kubelet parameters via a config file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。这也是Kubernetes为了支持动态Kubelet配置（Dynamic Kubelet Configuration）才这么做的，参考</w:t>
      </w:r>
      <w:r>
        <w:fldChar w:fldCharType="begin"/>
      </w:r>
      <w:r>
        <w:instrText xml:space="preserve"> HYPERLINK "https://kubernetes.io/docs/tasks/administer-cluster/reconfigure-kubelet/" </w:instrText>
      </w:r>
      <w:r>
        <w:fldChar w:fldCharType="separate"/>
      </w:r>
      <w:r>
        <w:rPr>
          <w:rStyle w:val="27"/>
          <w:rFonts w:hint="eastAsia" w:ascii="思源黑体 CN Normal" w:hAnsi="思源黑体 CN Normal" w:eastAsia="思源黑体 CN Normal" w:cs="思源黑体 CN Normal"/>
        </w:rPr>
        <w:t>Reconfigure a Node’s Kubelet in a Live Cluster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kubelet的配置文件必须是json或yaml格式，具体可查看</w:t>
      </w:r>
      <w:r>
        <w:fldChar w:fldCharType="begin"/>
      </w:r>
      <w:r>
        <w:instrText xml:space="preserve"> HYPERLINK "https://github.com/kubernetes/kubernetes/blob/release-1.10/pkg/kubelet/apis/kubeletconfig/v1beta1/types.go" </w:instrText>
      </w:r>
      <w:r>
        <w:fldChar w:fldCharType="separate"/>
      </w:r>
      <w:r>
        <w:rPr>
          <w:rStyle w:val="27"/>
          <w:rFonts w:hint="eastAsia" w:ascii="思源黑体 CN Normal" w:hAnsi="思源黑体 CN Normal" w:eastAsia="思源黑体 CN Normal" w:cs="思源黑体 CN Normal"/>
        </w:rPr>
        <w:t>这里</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配置kubeadm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kubelet 安装了哪些文件？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rpm -ql kubelet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/etc/kubernetes/manifests               # 清单目录</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/etc/sysconfig/kubelet                  # 配置文件</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/etc/systemd/system/kubelet.service     # unit file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/usr/bin/kubelet                        # 主程序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修改/etc/sysconfig/kubelet，加入：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"s/KUBELET_EXTRA_ARGS=/KUBELET_EXTRA_ARGS=\"--fail-swap-on=false\"/" /etc/sysconfig/kubelet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查看是否修改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/etc/sysconfig/kubelet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KUBELET_EXTRA_ARGS="--fail-swap-on=false"</w:t>
      </w:r>
    </w:p>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r>
        <w:rPr>
          <w:rFonts w:ascii="思源黑体 CN Normal" w:hAnsi="思源黑体 CN Normal" w:eastAsia="思源黑体 CN Normal" w:cs="思源黑体 CN Normal"/>
        </w:rPr>
        <w:t xml:space="preserve"> kubernetes 主要是安装它的各个镜像，而 kubeadm 已经为我们集成好了运行 kubernetes 所需的基本镜像。但由于国内的网络原因，在搭建环境时，无法拉取到这些镜像。此时我们只需要修改为阿里云提供的镜像服务即可解决该问题。</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导出配置文件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config print init-defaults --kubeconfig ClusterConfiguration &gt; kubeadm.yml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修改配置为如下内容：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kubeadm.k8s.io/v1beta2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bootstrapTokens: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groups: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system:bootstrappers:kubeadm:default-node-token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 abcdef.0123456789abcdef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ttl: 24h0m0s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usages: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signing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authentication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InitConfiguration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localAPIEndpoint: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修改为主节点IP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advertiseAddress: 192.168.100.237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bindPort: 6443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nodeRegistration: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criSocket: /var/run/dockershim.sock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taints: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effect: NoSchedule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timeoutForControlPlane: 4m0s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kubeadm.k8s.io/v1beta2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certificatesDir: /etc/kubernetes/pki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clusterName: 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controlPlaneEndpoint: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controllerManager: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local: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dataDir: /var/lib/etcd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国内不能访问 Google，修改为阿里云</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imageRepository: registry.aliyuncs.com/google_containers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修改版本号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kubernetesVersion: v1.15.0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networking: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dnsDomain: cluster.local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配置成 </w:t>
      </w:r>
      <w:r>
        <w:rPr>
          <w:rFonts w:hint="default" w:ascii="思源黑体 CN Normal" w:hAnsi="思源黑体 CN Normal" w:eastAsia="思源黑体 CN Normal" w:cs="思源黑体 CN Normal"/>
          <w:color w:val="393A34"/>
          <w:spacing w:val="3"/>
          <w:sz w:val="20"/>
          <w:szCs w:val="20"/>
        </w:rPr>
        <w:t>Flannel</w:t>
      </w:r>
      <w:r>
        <w:rPr>
          <w:rFonts w:ascii="思源黑体 CN Normal" w:hAnsi="思源黑体 CN Normal" w:eastAsia="思源黑体 CN Normal" w:cs="思源黑体 CN Normal"/>
          <w:color w:val="393A34"/>
          <w:spacing w:val="3"/>
          <w:sz w:val="20"/>
          <w:szCs w:val="20"/>
        </w:rPr>
        <w:t xml:space="preserve"> 的默认网段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podSubnet: "1</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244</w:t>
      </w:r>
      <w:r>
        <w:rPr>
          <w:rFonts w:ascii="思源黑体 CN Normal" w:hAnsi="思源黑体 CN Normal" w:eastAsia="思源黑体 CN Normal" w:cs="思源黑体 CN Normal"/>
          <w:color w:val="393A34"/>
          <w:spacing w:val="3"/>
          <w:sz w:val="20"/>
          <w:szCs w:val="20"/>
        </w:rPr>
        <w:t>.0.0/16"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serviceSubnet: 10.</w:t>
      </w:r>
      <w:r>
        <w:rPr>
          <w:rFonts w:hint="default" w:ascii="思源黑体 CN Normal" w:hAnsi="思源黑体 CN Normal" w:eastAsia="思源黑体 CN Normal" w:cs="思源黑体 CN Normal"/>
          <w:color w:val="393A34"/>
          <w:spacing w:val="3"/>
          <w:sz w:val="20"/>
          <w:szCs w:val="20"/>
        </w:rPr>
        <w:t>96</w:t>
      </w:r>
      <w:r>
        <w:rPr>
          <w:rFonts w:ascii="思源黑体 CN Normal" w:hAnsi="思源黑体 CN Normal" w:eastAsia="思源黑体 CN Normal" w:cs="思源黑体 CN Normal"/>
          <w:color w:val="393A34"/>
          <w:spacing w:val="3"/>
          <w:sz w:val="20"/>
          <w:szCs w:val="20"/>
        </w:rPr>
        <w:t>.0.0/12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开启 IPVS 模式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kubeproxy.config.k8s.io/v1alpha1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KubeProxyConfiguration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featureGates: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SupportIPVSProxyMode: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mode: ipvs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查看和拉取镜像：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查看所需镜像列表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config images list --config kubeadm.yml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拉取镜像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config images pull --config kubeadm.yml</w:t>
      </w:r>
    </w:p>
    <w:p>
      <w:pPr>
        <w:rPr>
          <w:rFonts w:ascii="思源黑体 CN Normal" w:hAnsi="思源黑体 CN Normal" w:eastAsia="思源黑体 CN Normal" w:cs="思源黑体 CN Normal"/>
        </w:rPr>
      </w:pPr>
      <w:r>
        <w:drawing>
          <wp:inline distT="0" distB="0" distL="0" distR="0">
            <wp:extent cx="6120130" cy="119189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6"/>
                    <a:stretch>
                      <a:fillRect/>
                    </a:stretch>
                  </pic:blipFill>
                  <pic:spPr>
                    <a:xfrm>
                      <a:off x="0" y="0"/>
                      <a:ext cx="6120130" cy="1191895"/>
                    </a:xfrm>
                    <a:prstGeom prst="rect">
                      <a:avLst/>
                    </a:prstGeom>
                  </pic:spPr>
                </pic:pic>
              </a:graphicData>
            </a:graphic>
          </wp:inline>
        </w:drawing>
      </w:r>
    </w:p>
    <w:p>
      <w:pPr>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使用kubeadm配置master节点</w:t>
      </w:r>
    </w:p>
    <w:p>
      <w:pPr>
        <w:rPr>
          <w:rFonts w:ascii="思源黑体 CN Normal" w:hAnsi="思源黑体 CN Normal" w:eastAsia="思源黑体 CN Normal" w:cs="思源黑体 CN Normal"/>
          <w:b/>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5408" behindDoc="0" locked="0" layoutInCell="1" allowOverlap="1">
                <wp:simplePos x="0" y="0"/>
                <wp:positionH relativeFrom="column">
                  <wp:posOffset>2495550</wp:posOffset>
                </wp:positionH>
                <wp:positionV relativeFrom="paragraph">
                  <wp:posOffset>37465</wp:posOffset>
                </wp:positionV>
                <wp:extent cx="295275" cy="314325"/>
                <wp:effectExtent l="19050" t="38100" r="47625" b="47625"/>
                <wp:wrapNone/>
                <wp:docPr id="72" name="五角星 72"/>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96.5pt;margin-top:2.95pt;height:24.75pt;width:23.25pt;z-index:251665408;v-text-anchor:middle;mso-width-relative:page;mso-height-relative:page;" fillcolor="#FF0000" filled="t" stroked="t" coordsize="295275,314325" o:gfxdata="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fMe/TXAAAACAEAAA8AAAAAAAAAAQAgAAAAIgAAAGRycy9kb3ducmV2Lnht&#10;bFBLAQIUABQAAAAIAIdO4kB9VJtfbAIAAMwEAAAOAAAAAAAAAAEAIAAAACYBAABkcnMvZTJvRG9j&#10;LnhtbFBLBQYAAAAABgAGAFkBAAAEBg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b/>
          <w:color w:val="FF0000"/>
        </w:rPr>
        <w:t>注：在</w:t>
      </w:r>
      <w:r>
        <w:rPr>
          <w:rFonts w:ascii="思源黑体 CN Normal" w:hAnsi="思源黑体 CN Normal" w:eastAsia="思源黑体 CN Normal" w:cs="思源黑体 CN Normal"/>
          <w:b/>
          <w:color w:val="FF0000"/>
        </w:rPr>
        <w:t>master节点上进行如下操作</w:t>
      </w:r>
    </w:p>
    <w:p>
      <w:pPr>
        <w:rPr>
          <w:rFonts w:ascii="思源黑体 CN Normal" w:hAnsi="思源黑体 CN Normal" w:eastAsia="思源黑体 CN Normal" w:cs="思源黑体 CN Normal"/>
        </w:rPr>
      </w:pPr>
    </w:p>
    <w:p>
      <w:pPr>
        <w:pStyle w:val="6"/>
      </w:pPr>
      <w:r>
        <w:rPr>
          <w:rFonts w:hint="eastAsia"/>
        </w:rPr>
        <w:t>安装</w:t>
      </w:r>
      <w:r>
        <w:t xml:space="preserve"> kubernetes 主节点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执行以下命令初始化主节点，该命令指定了初始化时需要使用的配置文件，其中添加</w:t>
      </w:r>
      <w:r>
        <w:rPr>
          <w:rFonts w:ascii="思源黑体 CN Normal" w:hAnsi="思源黑体 CN Normal" w:eastAsia="思源黑体 CN Normal" w:cs="思源黑体 CN Normal"/>
        </w:rPr>
        <w:t xml:space="preserve"> --experimental-upload-certs 参数可以在后续执行加入节点时自动分发证书文件。追加的 tee kubeadm-init.log 用以输出日志。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init --config=kubeadm.yml --upload-certs | tee kubeadm-init.log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安装成功则会有如下输出</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[init] Using Kubernetes version: v1.15.0</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Running pre-flight checks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Pulling images required for setting up a Kubernetes cluster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This might take a minute or two, depending on the speed of your internet connection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You can also perform this action in beforehand using 'kubeadm config images pull'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[kubelet-start] Writing kubelet environment file with flags to file "/var/lib/kubelet/kubeadm-flags.env"</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[kubelet-start] Writing kubelet configuration to file "/var/lib/kubelet/config.yaml"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Your Kubernetes control-plane has initialized successfully!</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To start using your cluster, you need to run the following as a regular user:</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mkdir -p $HOME/.kube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sudo cp -i /etc/kubernetes/admin.conf $HOME/.kube/config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sudo chown $(id -u):$(id -g) $HOME/.kube/config</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You should now deploy a pod network to the cluster.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Run "kubectl apply -f [podnetwork].yaml" with one of the options listed at: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https://kubernetes.io/docs/concepts/cluster-administration/addons/</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Then you can join any number of worker nodes by running the following on each as root: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后面子节点加入需要如下命令</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kubeadm join 192.168.100.237:6443 --token abcdef.0123456789abcdef \</w:t>
      </w:r>
    </w:p>
    <w:p>
      <w:pPr>
        <w:ind w:firstLine="42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--discovery-token-ca-cert-hash sha256:793106d3b4305808d55c3cdb211f89a768bec86ecef64264b131dc8f2548da16</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请备份好 kubeadm init 输出中的 kubeadm join 命令，因为您会需要这个命令来给集群添加节点。</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如果忘记了 Master 的 Token，可以在 Master 上输入以下命令查看：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list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 Token 过期是时间是24小时，如果 Token 过期以后，可以输入以下命令，生成新的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create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--discovery-token-ca-cert-hash 的查看方法，在 Master 运行以下命令查看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openssl x509 -pubkey -in /etc/kubernetes/pki/ca.crt | openssl rsa -pubin -outform der 2&gt;/dev/null | openssl dgst -sha256 -hex | sed 's/^.*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7456" behindDoc="0" locked="0" layoutInCell="1" allowOverlap="1">
                <wp:simplePos x="0" y="0"/>
                <wp:positionH relativeFrom="column">
                  <wp:posOffset>571500</wp:posOffset>
                </wp:positionH>
                <wp:positionV relativeFrom="paragraph">
                  <wp:posOffset>829945</wp:posOffset>
                </wp:positionV>
                <wp:extent cx="295275" cy="314325"/>
                <wp:effectExtent l="19050" t="38100" r="47625" b="47625"/>
                <wp:wrapNone/>
                <wp:docPr id="73" name="五角星 73"/>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5pt;margin-top:65.35pt;height:24.75pt;width:23.25pt;z-index:251667456;v-text-anchor:middle;mso-width-relative:page;mso-height-relative:page;" fillcolor="#FF0000" filled="t" stroked="t" coordsize="295275,314325" o:gfxdata="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8Ay2AAAAAoBAAAPAAAAAAAAAAEAIAAAACIAAABkcnMvZG93bnJldi54&#10;bWxQSwECFAAUAAAACACHTuJA9Bm7LGwCAADMBAAADgAAAAAAAAABACAAAAAnAQAAZHJzL2Uyb0Rv&#10;Yy54bWxQSwUGAAAAAAYABgBZAQAABQY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color w:val="FF0000"/>
        </w:rPr>
        <w:t>注意：如果安装</w:t>
      </w:r>
      <w:r>
        <w:rPr>
          <w:rFonts w:ascii="思源黑体 CN Normal" w:hAnsi="思源黑体 CN Normal" w:eastAsia="思源黑体 CN Normal" w:cs="思源黑体 CN Normal"/>
          <w:color w:val="FF0000"/>
        </w:rPr>
        <w:t xml:space="preserve"> kubernetes 版本和下载的镜像版本不统一则会出现 timed out waiting for the condition 错误。中途失败或是想修改配置可以使用 kubeadm reset 命令重置配置，再做初始化操作即可。</w:t>
      </w:r>
    </w:p>
    <w:p>
      <w:pPr>
        <w:rPr>
          <w:rFonts w:ascii="思源黑体 CN Normal" w:hAnsi="思源黑体 CN Normal" w:eastAsia="思源黑体 CN Normal" w:cs="思源黑体 CN Normal"/>
        </w:rPr>
      </w:pPr>
    </w:p>
    <w:p>
      <w:pPr>
        <w:pStyle w:val="6"/>
      </w:pPr>
      <w:r>
        <w:rPr>
          <w:rFonts w:hint="eastAsia"/>
        </w:rPr>
        <w:t>配置kubectl</w:t>
      </w:r>
    </w:p>
    <w:p>
      <w:pPr>
        <w:rPr>
          <w:rFonts w:ascii="思源黑体 CN Normal" w:hAnsi="思源黑体 CN Normal" w:eastAsia="思源黑体 CN Normal"/>
          <w:szCs w:val="21"/>
        </w:rPr>
      </w:pPr>
      <w:r>
        <w:rPr>
          <w:rFonts w:hint="eastAsia" w:ascii="思源黑体 CN Normal" w:hAnsi="思源黑体 CN Normal" w:eastAsia="思源黑体 CN Normal"/>
          <w:szCs w:val="21"/>
        </w:rPr>
        <w:t>执行上面输出的配置：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$HOME/.kube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-i /etc/kubernetes/admin.conf $HOME/.kube/config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非 ROOT 用户执行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chown $(id -u):$(id -g) $HOME/.kube/config</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验证是否成功：</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NAME     STATUS     ROLES    AGE   VERSION</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rPr>
        <w:t>master   NotReady   master   35m   v1.15.0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至此主节点配置完成。</w:t>
      </w:r>
    </w:p>
    <w:p>
      <w:pPr>
        <w:rPr>
          <w:rFonts w:ascii="思源黑体 CN Normal" w:hAnsi="思源黑体 CN Normal" w:eastAsia="思源黑体 CN Normal" w:cs="思源黑体 CN Normal"/>
        </w:rPr>
      </w:pPr>
    </w:p>
    <w:p>
      <w:pPr>
        <w:pStyle w:val="6"/>
      </w:pPr>
      <w:r>
        <w:rPr>
          <w:rFonts w:hint="eastAsia"/>
        </w:rPr>
        <w:t>kube</w:t>
      </w:r>
      <w:r>
        <w:t>adm init</w:t>
      </w:r>
      <w:r>
        <w:rPr>
          <w:rFonts w:hint="eastAsia"/>
        </w:rPr>
        <w:t>执行过程</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init：指定版本进行初始化操作</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preflight：初始化前的检查和下载所需要的 Docker 镜像文件</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kubelet-start：生成 kubelet 的配置文件 var/lib/kubelet/config.yaml，没有这个文件 kubelet 无法启动，所以初始化之前的 kubelet 实际上启动不会成功</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certificates：生成 Kubernetes 使用的证书，存放在 /etc/kubernetes/pki 目录中</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kubeconfig：生成 KubeConfig 文件，存放在 /etc/kubernetes 目录中，组件之间通信需要使用对应文件</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control-plane：使用 /etc/kubernetes/manifest 目录下的 YAML 文件，安装 Master 组件</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etcd：使用 /etc/kubernetes/manifest/etcd.yaml 安装 Etcd 服务</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wait-control-plane：等待 control-plan 部署的 Master 组件启动</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apiclient：检查 Master 组件服务状态。</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uploadconfig：更新配置</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kubelet：使用 configMap 配置 kubelet</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patchnode：更新 CNI 信息到 Node 上，通过注释的方式记录</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mark-control-plane：为当前节点打标签，打了角色 Master，和不可调度标签，这样默认就不会使用 Master 节点来运行 Pod</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bootstrap-token：生成 token 记录下来，后边使用 kubeadm join 往集群中添加节点时会用到</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addons：安装附加组件 CoreDNS 和 kube-proxy</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使用kubeadm配置worker节点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ascii="思源黑体 CN Normal" w:hAnsi="思源黑体 CN Normal" w:eastAsia="思源黑体 CN Normal" w:cs="思源黑体 CN Normal"/>
        </w:rPr>
        <w:t xml:space="preserve"> slave 节点加入到集群中很简单，只需要在 slave 服务器上安装 kubeadm，kubectl，kubelet 三个工具，然后使用 kubeadm join 命令加入即可。准备工作如下：</w:t>
      </w: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修改主机名</w:t>
      </w: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配置软件源</w:t>
      </w: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安装三个工具</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由于之前章节已经说明了操作步骤，此处不再赘述。</w:t>
      </w:r>
    </w:p>
    <w:p>
      <w:pPr>
        <w:pStyle w:val="6"/>
        <w:rPr>
          <w:rFonts w:ascii="思源黑体 CN Normal" w:hAnsi="思源黑体 CN Normal" w:eastAsia="思源黑体 CN Normal"/>
        </w:rPr>
      </w:pPr>
      <w:r>
        <w:rPr>
          <w:rFonts w:hint="eastAsia" w:ascii="思源黑体 CN Normal" w:hAnsi="思源黑体 CN Normal" w:eastAsia="思源黑体 CN Normal"/>
        </w:rPr>
        <w:t>将worker加入到集群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join 192.168.100.237:6443 --token abcdef.0123456789abcdef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--discovery-token-ca-cert-hash sha256:793106d3b4305808d55c3cdb211f89a768bec86ecef64264b131dc8f2548da16</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安装成功将看到如下信息</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drawing>
          <wp:inline distT="0" distB="0" distL="0" distR="0">
            <wp:extent cx="6120130" cy="260159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7"/>
                    <a:stretch>
                      <a:fillRect/>
                    </a:stretch>
                  </pic:blipFill>
                  <pic:spPr>
                    <a:xfrm>
                      <a:off x="0" y="0"/>
                      <a:ext cx="6120130" cy="260159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w:t>
      </w:r>
    </w:p>
    <w:p>
      <w:pPr>
        <w:pStyle w:val="37"/>
        <w:numPr>
          <w:ilvl w:val="0"/>
          <w:numId w:val="10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token</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可以通过安装</w:t>
      </w:r>
      <w:r>
        <w:rPr>
          <w:rFonts w:ascii="思源黑体 CN Normal" w:hAnsi="思源黑体 CN Normal" w:eastAsia="思源黑体 CN Normal" w:cs="思源黑体 CN Normal"/>
        </w:rPr>
        <w:t xml:space="preserve"> master 时的日志查看 token 信息</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w:t>
      </w:r>
      <w:r>
        <w:rPr>
          <w:rFonts w:ascii="思源黑体 CN Normal" w:hAnsi="思源黑体 CN Normal" w:eastAsia="思源黑体 CN Normal" w:cs="思源黑体 CN Normal"/>
        </w:rPr>
        <w:t xml:space="preserve"> kubeadm token list 命令打印出 token 信息</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w:t>
      </w:r>
      <w:r>
        <w:rPr>
          <w:rFonts w:ascii="思源黑体 CN Normal" w:hAnsi="思源黑体 CN Normal" w:eastAsia="思源黑体 CN Normal" w:cs="思源黑体 CN Normal"/>
        </w:rPr>
        <w:t xml:space="preserve"> token 过期，可以使用 kubeadm token create 命令创建新的 token</w:t>
      </w:r>
    </w:p>
    <w:p>
      <w:pPr>
        <w:pStyle w:val="37"/>
        <w:numPr>
          <w:ilvl w:val="0"/>
          <w:numId w:val="10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discovery-token-ca-cert-hash</w:t>
      </w:r>
    </w:p>
    <w:p>
      <w:pPr>
        <w:pStyle w:val="37"/>
        <w:numPr>
          <w:ilvl w:val="0"/>
          <w:numId w:val="10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可以通过安装</w:t>
      </w:r>
      <w:r>
        <w:rPr>
          <w:rFonts w:ascii="思源黑体 CN Normal" w:hAnsi="思源黑体 CN Normal" w:eastAsia="思源黑体 CN Normal" w:cs="思源黑体 CN Normal"/>
        </w:rPr>
        <w:t xml:space="preserve"> master 时的日志查看 sha256 信息</w:t>
      </w:r>
    </w:p>
    <w:p>
      <w:pPr>
        <w:pStyle w:val="37"/>
        <w:numPr>
          <w:ilvl w:val="0"/>
          <w:numId w:val="10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w:t>
      </w:r>
      <w:r>
        <w:rPr>
          <w:rFonts w:ascii="思源黑体 CN Normal" w:hAnsi="思源黑体 CN Normal" w:eastAsia="思源黑体 CN Normal" w:cs="思源黑体 CN Normal"/>
        </w:rPr>
        <w:t xml:space="preserve"> openssl x509 -pubkey -in /etc/kubernetes/pki/ca.crt | openssl rsa -pubin -outform der 2&gt;/dev/null | openssl dgst -sha256 -hex | sed 's/^.* //' 命令查看 sha256 信息</w:t>
      </w:r>
    </w:p>
    <w:p>
      <w:pPr>
        <w:pStyle w:val="6"/>
        <w:rPr>
          <w:rFonts w:ascii="思源黑体 CN Normal" w:hAnsi="思源黑体 CN Normal" w:eastAsia="思源黑体 CN Normal"/>
        </w:rPr>
      </w:pPr>
      <w:r>
        <w:rPr>
          <w:rFonts w:hint="eastAsia" w:ascii="思源黑体 CN Normal" w:hAnsi="思源黑体 CN Normal" w:eastAsia="思源黑体 CN Normal"/>
        </w:rPr>
        <w:t>验证是否成功</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回到</w:t>
      </w:r>
      <w:r>
        <w:rPr>
          <w:rFonts w:ascii="思源黑体 CN Normal" w:hAnsi="思源黑体 CN Normal" w:eastAsia="思源黑体 CN Normal" w:cs="思源黑体 CN Normal"/>
        </w:rPr>
        <w:t xml:space="preserve"> master 服务器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get </w:t>
      </w:r>
      <w:r>
        <w:rPr>
          <w:rFonts w:hint="default" w:ascii="思源黑体 CN Normal" w:hAnsi="思源黑体 CN Normal" w:eastAsia="思源黑体 CN Normal" w:cs="思源黑体 CN Normal"/>
          <w:color w:val="393A34"/>
          <w:spacing w:val="3"/>
          <w:sz w:val="20"/>
          <w:szCs w:val="20"/>
        </w:rPr>
        <w:t>cs,</w:t>
      </w:r>
      <w:r>
        <w:rPr>
          <w:rFonts w:ascii="思源黑体 CN Normal" w:hAnsi="思源黑体 CN Normal" w:eastAsia="思源黑体 CN Normal" w:cs="思源黑体 CN Normal"/>
          <w:color w:val="393A34"/>
          <w:spacing w:val="3"/>
          <w:sz w:val="20"/>
          <w:szCs w:val="20"/>
        </w:rPr>
        <w:t>nodes</w:t>
      </w:r>
    </w:p>
    <w:p>
      <w:pPr>
        <w:rPr>
          <w:rFonts w:ascii="思源黑体 CN Normal" w:hAnsi="思源黑体 CN Normal" w:eastAsia="思源黑体 CN Normal" w:cs="思源黑体 CN Normal"/>
        </w:rPr>
      </w:pPr>
      <w:r>
        <w:drawing>
          <wp:inline distT="0" distB="0" distL="0" distR="0">
            <wp:extent cx="6120130" cy="187706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8"/>
                    <a:stretch>
                      <a:fillRect/>
                    </a:stretch>
                  </pic:blipFill>
                  <pic:spPr>
                    <a:xfrm>
                      <a:off x="0" y="0"/>
                      <a:ext cx="6120130" cy="187706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确认个组件都处于healthy状态。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9504" behindDoc="0" locked="0" layoutInCell="1" allowOverlap="1">
                <wp:simplePos x="0" y="0"/>
                <wp:positionH relativeFrom="column">
                  <wp:posOffset>1136650</wp:posOffset>
                </wp:positionH>
                <wp:positionV relativeFrom="paragraph">
                  <wp:posOffset>829945</wp:posOffset>
                </wp:positionV>
                <wp:extent cx="295275" cy="314325"/>
                <wp:effectExtent l="19050" t="38100" r="47625" b="47625"/>
                <wp:wrapNone/>
                <wp:docPr id="76" name="五角星 76"/>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89.5pt;margin-top:65.35pt;height:24.75pt;width:23.25pt;z-index:251669504;v-text-anchor:middle;mso-width-relative:page;mso-height-relative:page;" fillcolor="#FF0000" filled="t" stroked="t" coordsize="295275,314325" o:gfxdata="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vu0AfZAAAACwEAAA8AAAAAAAAAAQAgAAAAIgAAAGRycy9kb3ducmV2&#10;LnhtbFBLAQIUABQAAAAIAIdO4kAYZGtIbQIAAMwEAAAOAAAAAAAAAAEAIAAAACgBAABkcnMvZTJv&#10;RG9jLnhtbFBLBQYAAAAABgAGAFkBAAAHBg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color w:val="FF0000"/>
        </w:rPr>
        <w:t>如果</w:t>
      </w:r>
      <w:r>
        <w:rPr>
          <w:rFonts w:ascii="思源黑体 CN Normal" w:hAnsi="思源黑体 CN Normal" w:eastAsia="思源黑体 CN Normal" w:cs="思源黑体 CN Normal"/>
          <w:color w:val="FF0000"/>
        </w:rPr>
        <w:t xml:space="preserve"> slave 节点加入 master 时配置有问题可以在 slave 节点上使用 kubeadm reset 重置配置再使用 kubeadm join 命令重新加入即可。希望在 master 节点删除 node ，可以使用 kubeadm delete nodes &lt;NAME&gt; 删除。</w:t>
      </w:r>
    </w:p>
    <w:p>
      <w:pPr>
        <w:rPr>
          <w:rFonts w:ascii="思源黑体 CN Normal" w:hAnsi="思源黑体 CN Normal" w:eastAsia="思源黑体 CN Normal" w:cs="思源黑体 CN Normal"/>
          <w:color w:val="FF0000"/>
        </w:rPr>
      </w:pPr>
    </w:p>
    <w:p>
      <w:pPr>
        <w:pStyle w:val="6"/>
        <w:rPr>
          <w:rFonts w:ascii="思源黑体 CN Normal" w:hAnsi="思源黑体 CN Normal" w:eastAsia="思源黑体 CN Normal"/>
        </w:rPr>
      </w:pPr>
      <w:r>
        <w:rPr>
          <w:rFonts w:hint="eastAsia" w:ascii="思源黑体 CN Normal" w:hAnsi="思源黑体 CN Normal" w:eastAsia="思源黑体 CN Normal"/>
        </w:rPr>
        <w:t>查看pod状态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 -n kube-system -o wide</w:t>
      </w:r>
    </w:p>
    <w:p>
      <w:pPr>
        <w:rPr>
          <w:rFonts w:ascii="思源黑体 CN Normal" w:hAnsi="思源黑体 CN Normal" w:eastAsia="思源黑体 CN Normal" w:cs="思源黑体 CN Normal"/>
        </w:rPr>
      </w:pPr>
      <w:r>
        <w:drawing>
          <wp:inline distT="0" distB="0" distL="0" distR="0">
            <wp:extent cx="6120130" cy="141986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6120130" cy="141986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由此可以看出</w:t>
      </w:r>
      <w:r>
        <w:rPr>
          <w:rFonts w:ascii="思源黑体 CN Normal" w:hAnsi="思源黑体 CN Normal" w:eastAsia="思源黑体 CN Normal" w:cs="思源黑体 CN Normal"/>
        </w:rPr>
        <w:t xml:space="preserve"> coredns 尚未运行，此时我们还需要安装网络插件。</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配置网络</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Kubernetes 中可选的 CNI 插件如下：</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Flannel</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Calico</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Canal</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Weave</w:t>
      </w:r>
      <w:r>
        <w:rPr>
          <w:rFonts w:ascii="思源黑体 CN Normal" w:hAnsi="思源黑体 CN Normal" w:eastAsia="思源黑体 CN Normal" w:cs="思源黑体 CN Normal"/>
          <w:color w:val="393A34"/>
          <w:spacing w:val="3"/>
          <w:sz w:val="20"/>
          <w:szCs w:val="20"/>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接下来安装</w:t>
      </w:r>
      <w:r>
        <w:rPr>
          <w:rFonts w:ascii="思源黑体 CN Normal" w:hAnsi="思源黑体 CN Normal" w:eastAsia="思源黑体 CN Normal" w:cs="思源黑体 CN Normal"/>
        </w:rPr>
        <w:t>flannel network add-on：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-O https://raw.githubusercontent.com/coreos/flannel/master/Documentation/kube-flannel.yml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kube-flannel.yml</w:t>
      </w:r>
    </w:p>
    <w:p>
      <w:pPr>
        <w:rPr>
          <w:rFonts w:ascii="思源黑体 CN Normal" w:hAnsi="思源黑体 CN Normal" w:eastAsia="思源黑体 CN Normal" w:cs="思源黑体 CN Normal"/>
        </w:rPr>
      </w:pPr>
      <w:r>
        <w:drawing>
          <wp:inline distT="0" distB="0" distL="0" distR="0">
            <wp:extent cx="6120130" cy="24218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0"/>
                    <a:stretch>
                      <a:fillRect/>
                    </a:stretch>
                  </pic:blipFill>
                  <pic:spPr>
                    <a:xfrm>
                      <a:off x="0" y="0"/>
                      <a:ext cx="6120130" cy="2421890"/>
                    </a:xfrm>
                    <a:prstGeom prst="rect">
                      <a:avLst/>
                    </a:prstGeom>
                  </pic:spPr>
                </pic:pic>
              </a:graphicData>
            </a:graphic>
          </wp:inline>
        </w:drawing>
      </w:r>
    </w:p>
    <w:p>
      <w:pPr>
        <w:rPr>
          <w:rFonts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shd w:val="pct10" w:color="auto" w:fill="FFFFFF"/>
        </w:rPr>
        <w:t>这里注意</w:t>
      </w:r>
      <w:r>
        <w:rPr>
          <w:rFonts w:ascii="思源黑体 CN Normal" w:hAnsi="思源黑体 CN Normal" w:eastAsia="思源黑体 CN Normal" w:cs="思源黑体 CN Normal"/>
          <w:sz w:val="18"/>
          <w:szCs w:val="18"/>
          <w:shd w:val="pct10" w:color="auto" w:fill="FFFFFF"/>
        </w:rPr>
        <w:t>kube-flannel.yml这个文件里的flannel的镜像是0.11.0，quay.io/coreos/flannel:v0.11.0-amd64</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w:t>
      </w:r>
      <w:r>
        <w:rPr>
          <w:rFonts w:ascii="思源黑体 CN Normal" w:hAnsi="思源黑体 CN Normal" w:eastAsia="思源黑体 CN Normal" w:cs="思源黑体 CN Normal"/>
        </w:rPr>
        <w:t>Node有多个网卡的话，参考flannel issues 39701，目前需要在kube-flannel.yml中使用–iface参数指定集群主机内网网卡的名称，否则可能会出现dns无法解析。需要将kube-flannel.yml下载到本地，flanneld启动参数加上–iface=&lt;iface-name&gt;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containers: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kube-flannel</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image: quay.io/coreos/flannel:v0.11.0-amd64</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command: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/opt/bin/flanneld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args: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--ip-masq</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--kube-subnet-mgr</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--iface=</w:t>
      </w:r>
      <w:r>
        <w:rPr>
          <w:rFonts w:hint="eastAsia" w:ascii="思源黑体 CN Normal" w:hAnsi="思源黑体 CN Normal" w:eastAsia="思源黑体 CN Normal" w:cs="思源黑体 CN Normal"/>
          <w:shd w:val="pct10" w:color="auto" w:fill="FFFFFF"/>
        </w:rPr>
        <w:t>e</w:t>
      </w:r>
      <w:r>
        <w:rPr>
          <w:rFonts w:ascii="思源黑体 CN Normal" w:hAnsi="思源黑体 CN Normal" w:eastAsia="思源黑体 CN Normal" w:cs="思源黑体 CN Normal"/>
          <w:shd w:val="pct10" w:color="auto" w:fill="FFFFFF"/>
        </w:rPr>
        <w:t>ns192</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ascii="思源黑体 CN Normal" w:hAnsi="思源黑体 CN Normal" w:eastAsia="思源黑体 CN Normal" w:cs="思源黑体 CN Normal"/>
        </w:rPr>
        <w:t>kubectl get pod –all-namespaces -o wide确保所有的Pod都处于Running状态。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watch kubectl get pod --all-namespaces -o wide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需要等待所有状态为 Running，注意时间可能较久，3 - 5 分钟的样子</w:t>
      </w:r>
    </w:p>
    <w:p>
      <w:pPr>
        <w:rPr>
          <w:rFonts w:ascii="思源黑体 CN Normal" w:hAnsi="思源黑体 CN Normal" w:eastAsia="思源黑体 CN Normal" w:cs="思源黑体 CN Normal"/>
        </w:rPr>
      </w:pPr>
      <w:r>
        <w:drawing>
          <wp:inline distT="0" distB="0" distL="0" distR="0">
            <wp:extent cx="6120130" cy="18751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1"/>
                    <a:stretch>
                      <a:fillRect/>
                    </a:stretch>
                  </pic:blipFill>
                  <pic:spPr>
                    <a:xfrm>
                      <a:off x="0" y="0"/>
                      <a:ext cx="6120130" cy="187515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至此基本环境已部署完毕。</w:t>
      </w:r>
    </w:p>
    <w:p>
      <w:pPr>
        <w:rPr>
          <w:rFonts w:ascii="思源黑体 CN Normal" w:hAnsi="思源黑体 CN Normal" w:eastAsia="思源黑体 CN Normal" w:cs="思源黑体 CN Normal"/>
        </w:rPr>
      </w:pPr>
    </w:p>
    <w:p>
      <w:pPr>
        <w:pStyle w:val="37"/>
        <w:numPr>
          <w:ilvl w:val="0"/>
          <w:numId w:val="104"/>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解决</w:t>
      </w:r>
      <w:r>
        <w:rPr>
          <w:rFonts w:ascii="思源黑体 CN Normal" w:hAnsi="思源黑体 CN Normal" w:eastAsia="思源黑体 CN Normal" w:cs="思源黑体 CN Normal"/>
          <w:b/>
        </w:rPr>
        <w:t xml:space="preserve"> ImagePullBackOff</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在使用</w:t>
      </w:r>
      <w:r>
        <w:rPr>
          <w:rFonts w:ascii="思源黑体 CN Normal" w:hAnsi="思源黑体 CN Normal" w:eastAsia="思源黑体 CN Normal" w:cs="思源黑体 CN Normal"/>
        </w:rPr>
        <w:t xml:space="preserve"> watch kubectl get pods --all-namespaces 命令观察 Pods 状态时如果出现 ImagePullBackOff 无法 Running 的情况，请尝试使用如下步骤处理：</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Master 中删除 Nodes：kubectl delete nodes &lt;NAME&gt;</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Slave 中重置配置：kubeadm reset</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Slave 重启计算机：reboot</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Slave 重新加入集群：kubeadm join</w:t>
      </w:r>
    </w:p>
    <w:p>
      <w:pPr>
        <w:rPr>
          <w:rFonts w:ascii="思源黑体 CN Normal" w:hAnsi="思源黑体 CN Normal" w:eastAsia="思源黑体 CN Normal" w:cs="思源黑体 CN Normal"/>
        </w:rPr>
      </w:pPr>
    </w:p>
    <w:p>
      <w:pPr>
        <w:pStyle w:val="37"/>
        <w:numPr>
          <w:ilvl w:val="0"/>
          <w:numId w:val="104"/>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Master</w:t>
      </w:r>
      <w:r>
        <w:rPr>
          <w:rFonts w:ascii="思源黑体 CN Normal" w:hAnsi="思源黑体 CN Normal" w:eastAsia="思源黑体 CN Normal" w:cs="思源黑体 CN Normal"/>
          <w:b/>
        </w:rPr>
        <w:t xml:space="preserve"> </w:t>
      </w:r>
      <w:r>
        <w:rPr>
          <w:rFonts w:hint="eastAsia" w:ascii="思源黑体 CN Normal" w:hAnsi="思源黑体 CN Normal" w:eastAsia="思源黑体 CN Normal" w:cs="思源黑体 CN Normal"/>
          <w:b/>
        </w:rPr>
        <w:t>节点参与工作负载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所有主服务器都安排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taint nodes --all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指定节点 </w:t>
      </w:r>
      <w:r>
        <w:rPr>
          <w:rFonts w:hint="default" w:ascii="思源黑体 CN Normal" w:hAnsi="思源黑体 CN Normal" w:eastAsia="思源黑体 CN Normal" w:cs="思源黑体 CN Normal"/>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taint nodes </w:t>
      </w:r>
      <w:r>
        <w:rPr>
          <w:rFonts w:hint="default" w:ascii="思源黑体 CN Normal" w:hAnsi="思源黑体 CN Normal" w:eastAsia="思源黑体 CN Normal" w:cs="思源黑体 CN Normal"/>
          <w:strike/>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node-role.kubernetes.io/master-</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验证集群</w:t>
      </w:r>
      <w:r>
        <w:rPr>
          <w:rFonts w:ascii="思源黑体 CN Normal" w:hAnsi="思源黑体 CN Normal" w:eastAsia="思源黑体 CN Normal" w:cs="思源黑体 CN Normal"/>
        </w:rPr>
        <w:t>DNS是否可用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run curl --image=radial/busyboxplus:curl </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测试集群dns解析和外网解析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nslookup kubernetes.default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nslookup www.baidu.com.</w:t>
      </w:r>
    </w:p>
    <w:p/>
    <w:p>
      <w:pPr>
        <w:rPr>
          <w:rFonts w:ascii="思源黑体 CN Normal" w:hAnsi="思源黑体 CN Normal" w:eastAsia="思源黑体 CN Normal" w:cs="思源黑体 CN Normal"/>
        </w:rPr>
      </w:pPr>
      <w:r>
        <w:drawing>
          <wp:inline distT="0" distB="0" distL="0" distR="0">
            <wp:extent cx="6120130" cy="2908935"/>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6120130" cy="2908935"/>
                    </a:xfrm>
                    <a:prstGeom prst="rect">
                      <a:avLst/>
                    </a:prstGeom>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从集群中删除Node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如果需要从集群中移除node2这个Node执行下面的命令：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在master节点上执行：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drain node2 --delete-local-data --force --ignore-daemonsets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node node2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被删除，需要重启所有 kubeadm 安装状态：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reset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如果要完全删除，请执行下面的清理命令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cni0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cni0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flannel.1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/var/lib/cni/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所有主服务器都安排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taint nodes --all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指定节点 </w:t>
      </w:r>
      <w:r>
        <w:rPr>
          <w:rFonts w:hint="default" w:ascii="思源黑体 CN Normal" w:hAnsi="思源黑体 CN Normal" w:eastAsia="思源黑体 CN Normal" w:cs="思源黑体 CN Normal"/>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taint nodes </w:t>
      </w:r>
      <w:r>
        <w:rPr>
          <w:rFonts w:hint="default" w:ascii="思源黑体 CN Normal" w:hAnsi="思源黑体 CN Normal" w:eastAsia="思源黑体 CN Normal" w:cs="思源黑体 CN Normal"/>
          <w:strike/>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node-role.kubernetes.io/master-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whoami 是一个简单的HTTP docker服务，用于打印容器ID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运行部署 Whoami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deployment whoami --image=idoall/whoami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部署状态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的部署信息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deployment 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的p</w:t>
      </w:r>
      <w:r>
        <w:rPr>
          <w:rFonts w:ascii="思源黑体 CN Normal" w:hAnsi="思源黑体 CN Normal" w:eastAsia="思源黑体 CN Normal" w:cs="思源黑体 CN Normal"/>
        </w:rPr>
        <w:t>od</w:t>
      </w:r>
      <w:r>
        <w:rPr>
          <w:rFonts w:hint="eastAsia" w:ascii="思源黑体 CN Normal" w:hAnsi="思源黑体 CN Normal" w:eastAsia="思源黑体 CN Normal" w:cs="思源黑体 CN Normal"/>
        </w:rPr>
        <w:t>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po 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Whoami 扩展端口；创建一个可以通过互联网访问的 Whoami 容器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service nodeport whoami --tcp=80:80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上面的命令将在主机上为 Whoami 部署创建面向公众的服务。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由于这是一个节点端口部署，因此 kubernetes 会将此服务分配给32000+范围内的主机上的端口。</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查看当前的服务状态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svc,pods -o wide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上面的服务可以看到 Whoami 运行在 32707 端口，通过 http://10.0.0.101:32707 访问</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Whoami 服务是否运行正常</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curl </w:t>
      </w:r>
      <w:r>
        <w:rPr>
          <w:rFonts w:hint="default" w:ascii="思源黑体 CN Normal" w:hAnsi="思源黑体 CN Normal" w:eastAsia="思源黑体 CN Normal" w:cs="思源黑体 CN Normal"/>
          <w:color w:val="393A34"/>
          <w:spacing w:val="3"/>
          <w:sz w:val="20"/>
          <w:szCs w:val="20"/>
        </w:rPr>
        <w:t>node1</w:t>
      </w:r>
      <w:r>
        <w:rPr>
          <w:rFonts w:ascii="思源黑体 CN Normal" w:hAnsi="思源黑体 CN Normal" w:eastAsia="思源黑体 CN Normal" w:cs="思源黑体 CN Normal"/>
          <w:color w:val="393A34"/>
          <w:spacing w:val="3"/>
          <w:sz w:val="20"/>
          <w:szCs w:val="20"/>
        </w:rPr>
        <w:t>:32707</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扩展部署应用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scale --replicas=</w:t>
      </w:r>
      <w:r>
        <w:rPr>
          <w:rFonts w:hint="default" w:ascii="思源黑体 CN Normal" w:hAnsi="思源黑体 CN Normal" w:eastAsia="思源黑体 CN Normal" w:cs="思源黑体 CN Normal"/>
          <w:color w:val="393A34"/>
          <w:spacing w:val="3"/>
          <w:sz w:val="20"/>
          <w:szCs w:val="20"/>
        </w:rPr>
        <w:t>3</w:t>
      </w:r>
      <w:r>
        <w:rPr>
          <w:rFonts w:ascii="思源黑体 CN Normal" w:hAnsi="思源黑体 CN Normal" w:eastAsia="思源黑体 CN Normal" w:cs="思源黑体 CN Normal"/>
          <w:color w:val="393A34"/>
          <w:spacing w:val="3"/>
          <w:sz w:val="20"/>
          <w:szCs w:val="20"/>
        </w:rPr>
        <w:t xml:space="preserve"> deployment/whoami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查看扩展后的结果,可以看到 Whoami 在 </w:t>
      </w:r>
      <w:r>
        <w:rPr>
          <w:rFonts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rPr>
        <w:t>上面都有部署</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ClusterIP 模式会提供一个集群内部的虚拟IP（与Pod不在同一网段)，以供集群内部的 Pod 之间通信使用。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Whoami 部署</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deployment whoami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w:t>
      </w:r>
      <w:r>
        <w:rPr>
          <w:rFonts w:hint="default" w:ascii="思源黑体 CN Normal" w:hAnsi="思源黑体 CN Normal" w:eastAsia="思源黑体 CN Normal" w:cs="思源黑体 CN Normal"/>
          <w:color w:val="393A34"/>
          <w:spacing w:val="3"/>
          <w:sz w:val="20"/>
          <w:szCs w:val="20"/>
        </w:rPr>
        <w:t>delete</w:t>
      </w:r>
      <w:r>
        <w:rPr>
          <w:rFonts w:ascii="思源黑体 CN Normal" w:hAnsi="思源黑体 CN Normal" w:eastAsia="思源黑体 CN Normal" w:cs="思源黑体 CN Normal"/>
          <w:color w:val="393A34"/>
          <w:spacing w:val="3"/>
          <w:sz w:val="20"/>
          <w:szCs w:val="20"/>
        </w:rPr>
        <w:t xml:space="preserve"> service</w:t>
      </w:r>
      <w:r>
        <w:rPr>
          <w:rFonts w:hint="default" w:ascii="思源黑体 CN Normal" w:hAnsi="思源黑体 CN Normal" w:eastAsia="思源黑体 CN Normal" w:cs="思源黑体 CN Normal"/>
          <w:color w:val="393A34"/>
          <w:spacing w:val="3"/>
          <w:sz w:val="20"/>
          <w:szCs w:val="20"/>
        </w:rPr>
        <w:t xml:space="preserve"> 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部署Dashboard</w:t>
      </w:r>
    </w:p>
    <w:p>
      <w:pPr>
        <w:rPr>
          <w:rFonts w:ascii="思源黑体 CN Normal" w:hAnsi="思源黑体 CN Normal" w:eastAsia="思源黑体 CN Normal"/>
        </w:rPr>
      </w:pPr>
      <w:r>
        <w:rPr>
          <w:rFonts w:ascii="思源黑体 CN Normal" w:hAnsi="思源黑体 CN Normal" w:eastAsia="思源黑体 CN Normal"/>
        </w:rPr>
        <w:t>Kubernetes Dashboard 是 Kubernetes 集群的 Web UI，用于管理集群。</w:t>
      </w:r>
    </w:p>
    <w:p>
      <w:pPr>
        <w:pStyle w:val="5"/>
      </w:pPr>
      <w:r>
        <w:rPr>
          <w:rFonts w:hint="eastAsia"/>
        </w:rPr>
        <w:t>安装</w:t>
      </w: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71552" behindDoc="0" locked="0" layoutInCell="1" allowOverlap="1">
                <wp:simplePos x="0" y="0"/>
                <wp:positionH relativeFrom="column">
                  <wp:posOffset>2409190</wp:posOffset>
                </wp:positionH>
                <wp:positionV relativeFrom="paragraph">
                  <wp:posOffset>37465</wp:posOffset>
                </wp:positionV>
                <wp:extent cx="295275" cy="314325"/>
                <wp:effectExtent l="19050" t="38100" r="47625" b="47625"/>
                <wp:wrapNone/>
                <wp:docPr id="85" name="五角星 85"/>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89.7pt;margin-top:2.95pt;height:24.75pt;width:23.25pt;z-index:251671552;v-text-anchor:middle;mso-width-relative:page;mso-height-relative:page;" fillcolor="#FF0000" filled="t" stroked="t" coordsize="295275,314325" o:gfxdata="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XDpRdcAAAAIAQAADwAAAAAAAAABACAAAAAiAAAAZHJzL2Rvd25yZXYueG1s&#10;UEsBAhQAFAAAAAgAh07iQLA2EvxrAgAAzAQAAA4AAAAAAAAAAQAgAAAAJg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color w:val="FF0000"/>
        </w:rPr>
        <w:t>注：在</w:t>
      </w:r>
      <w:r>
        <w:rPr>
          <w:rFonts w:ascii="思源黑体 CN Normal" w:hAnsi="思源黑体 CN Normal" w:eastAsia="思源黑体 CN Normal" w:cs="思源黑体 CN Normal"/>
          <w:color w:val="FF0000"/>
        </w:rPr>
        <w:t>master节点上进行如下操作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https://raw.githubusercontent.com/kubernetes/dashboard/v1.10.1/src/deploy/recommended/kubernetes-dashboard.yaml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省略部分代码</w:t>
      </w: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 Dashboard Deployment ------------------- #</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kind: Deployment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apiVersion: apps/v1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metadata:</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namespace: kube-system</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spec:</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replicas: 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revisionHistoryLimit: 10</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selector:</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matchLabels: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template: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metadata:</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spec:</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containers: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修改镜像地址为阿里云</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image: registry.aliyuncs.com/google_containers/kubernetes-dashboard-amd64:v1.10.1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ports: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containerPort: 8443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protocol: TCP</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args: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--auto-generate-certificates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volumeMounts: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kubernetes-dashboard-certs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mountPath: /certs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mountPath: /tmp</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 tmp-volume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livenessProbe: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httpGet: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scheme: HTTPS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path: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port: 8443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initialDelaySeconds: 30</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timeoutSeconds: 30</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volumes: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kubernetes-dashboard-certs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secret: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secretName: kubernetes-dashboard-certs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tmp-volume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emptyDir: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serviceAccountName: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tolerations: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key: node-role.kubernetes.io/master</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effect: NoSchedule</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 Dashboard Service ------------------- #</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kind: Service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apiVersion: v1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metadata:</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namespace: kube-system</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spec:</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修改类型为 NodePort 访问</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type: NodePort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ports: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port: 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targetPort: 8443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设置端口号为 30001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nodePort: 30001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selector:</w:t>
      </w:r>
    </w:p>
    <w:p>
      <w:pPr>
        <w:ind w:firstLine="420"/>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k8s-app: kubernetes-dashboard</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部署到集群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部署</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kubernetes-dashboard.yaml</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查看</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get pods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get service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describe service kubernetes-dashboard</w:t>
      </w:r>
    </w:p>
    <w:p>
      <w:pPr>
        <w:pStyle w:val="5"/>
      </w:pPr>
      <w:r>
        <w:rPr>
          <w:rFonts w:hint="eastAsia"/>
        </w:rPr>
        <w:t>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w:t>
      </w:r>
      <w:r>
        <w:rPr>
          <w:rFonts w:ascii="思源黑体 CN Normal" w:hAnsi="思源黑体 CN Normal" w:eastAsia="思源黑体 CN Normal" w:cs="思源黑体 CN Normal"/>
        </w:rPr>
        <w:t xml:space="preserve"> NodeIP:30001 访问 Dashboard，因为证书原因除火狐浏览器外其它浏览器无法直接打开页面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Chrome 浏览器显示如下</w:t>
      </w:r>
    </w:p>
    <w:p>
      <w:pPr>
        <w:rPr>
          <w:rFonts w:ascii="思源黑体 CN Normal" w:hAnsi="思源黑体 CN Normal" w:eastAsia="思源黑体 CN Normal" w:cs="思源黑体 CN Normal"/>
        </w:rPr>
      </w:pPr>
      <w:r>
        <w:drawing>
          <wp:inline distT="0" distB="0" distL="0" distR="0">
            <wp:extent cx="6120130" cy="31584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3"/>
                    <a:stretch>
                      <a:fillRect/>
                    </a:stretch>
                  </pic:blipFill>
                  <pic:spPr>
                    <a:xfrm>
                      <a:off x="0" y="0"/>
                      <a:ext cx="6120130" cy="3158490"/>
                    </a:xfrm>
                    <a:prstGeom prst="rect">
                      <a:avLst/>
                    </a:prstGeom>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Firefox 浏览器显示如下</w:t>
      </w:r>
    </w:p>
    <w:p>
      <w:pPr>
        <w:rPr>
          <w:rFonts w:ascii="思源黑体 CN Normal" w:hAnsi="思源黑体 CN Normal" w:eastAsia="思源黑体 CN Normal" w:cs="思源黑体 CN Normal"/>
        </w:rPr>
      </w:pPr>
      <w:r>
        <w:drawing>
          <wp:inline distT="0" distB="0" distL="0" distR="0">
            <wp:extent cx="6120130" cy="33597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4"/>
                    <a:stretch>
                      <a:fillRect/>
                    </a:stretch>
                  </pic:blipFill>
                  <pic:spPr>
                    <a:xfrm>
                      <a:off x="0" y="0"/>
                      <a:ext cx="6120130" cy="335978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点击</w:t>
      </w:r>
      <w:r>
        <w:rPr>
          <w:rFonts w:ascii="思源黑体 CN Normal" w:hAnsi="思源黑体 CN Normal" w:eastAsia="思源黑体 CN Normal" w:cs="思源黑体 CN Normal"/>
        </w:rPr>
        <w:t xml:space="preserve"> 接受风险并继续 即可显示欢迎界面</w:t>
      </w:r>
    </w:p>
    <w:p>
      <w:pPr>
        <w:rPr>
          <w:rFonts w:ascii="思源黑体 CN Normal" w:hAnsi="思源黑体 CN Normal" w:eastAsia="思源黑体 CN Normal" w:cs="思源黑体 CN Normal"/>
        </w:rPr>
      </w:pPr>
      <w:r>
        <w:drawing>
          <wp:inline distT="0" distB="0" distL="0" distR="0">
            <wp:extent cx="6120130" cy="33597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5"/>
                    <a:stretch>
                      <a:fillRect/>
                    </a:stretch>
                  </pic:blipFill>
                  <pic:spPr>
                    <a:xfrm>
                      <a:off x="0" y="0"/>
                      <a:ext cx="6120130" cy="3359785"/>
                    </a:xfrm>
                    <a:prstGeom prst="rect">
                      <a:avLst/>
                    </a:prstGeom>
                  </pic:spPr>
                </pic:pic>
              </a:graphicData>
            </a:graphic>
          </wp:inline>
        </w:drawing>
      </w:r>
    </w:p>
    <w:p>
      <w:pPr>
        <w:rPr>
          <w:rFonts w:ascii="思源黑体 CN Normal" w:hAnsi="思源黑体 CN Normal" w:eastAsia="思源黑体 CN Normal" w:cs="思源黑体 CN Normal"/>
        </w:rPr>
      </w:pPr>
    </w:p>
    <w:p>
      <w:pPr>
        <w:pStyle w:val="5"/>
      </w:pPr>
      <w:r>
        <w:rPr>
          <w:rFonts w:hint="eastAsia"/>
        </w:rPr>
        <w:t>登录</w:t>
      </w: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创建访问Dashboard的token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需要创建一个 Admin 用户并授予 Admin 角色绑定，使用下面的 yaml文件 创建 admin 用户并赋予管理员权限，然后可以通过 Token 访问 kubernetes。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1、生成 </w:t>
      </w:r>
      <w:r>
        <w:rPr>
          <w:rFonts w:ascii="思源黑体 CN Normal" w:hAnsi="思源黑体 CN Normal" w:eastAsia="思源黑体 CN Normal" w:cs="思源黑体 CN Normal"/>
        </w:rPr>
        <w:t xml:space="preserve">kubernetes-dashboard-admin.yaml </w:t>
      </w:r>
      <w:r>
        <w:rPr>
          <w:rFonts w:hint="eastAsia" w:ascii="思源黑体 CN Normal" w:hAnsi="思源黑体 CN Normal" w:eastAsia="思源黑体 CN Normal" w:cs="思源黑体 CN Normal"/>
        </w:rPr>
        <w:t>文件：</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kubernetes-dashboard-admin.yaml &lt;&lt;EOF</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rbac.authorization.k8s.io/v1beta1</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roleRef:</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cluster-admin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subjects: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2、执行部署：</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w:t>
      </w:r>
      <w:r>
        <w:rPr>
          <w:rFonts w:ascii="思源黑体 CN Normal" w:hAnsi="思源黑体 CN Normal" w:eastAsia="思源黑体 CN Normal" w:cs="思源黑体 CN Normal"/>
          <w:color w:val="393A34"/>
          <w:spacing w:val="3"/>
          <w:sz w:val="20"/>
          <w:szCs w:val="20"/>
        </w:rPr>
        <w:t>ubectl</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apply</w:t>
      </w:r>
      <w:r>
        <w:rPr>
          <w:rFonts w:hint="default" w:ascii="思源黑体 CN Normal" w:hAnsi="思源黑体 CN Normal" w:eastAsia="思源黑体 CN Normal" w:cs="思源黑体 CN Normal"/>
          <w:color w:val="393A34"/>
          <w:spacing w:val="3"/>
          <w:sz w:val="20"/>
          <w:szCs w:val="20"/>
        </w:rPr>
        <w:t xml:space="preserve"> -f </w:t>
      </w:r>
      <w:r>
        <w:rPr>
          <w:rFonts w:ascii="思源黑体 CN Normal" w:hAnsi="思源黑体 CN Normal" w:eastAsia="思源黑体 CN Normal" w:cs="思源黑体 CN Normal"/>
          <w:color w:val="393A34"/>
          <w:spacing w:val="3"/>
          <w:sz w:val="20"/>
          <w:szCs w:val="20"/>
        </w:rPr>
        <w:t>kubernetes-dashboard-admin.yaml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3、获取secret中的token值：</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secret -o wide --all-namespaces | grep kubernetes-dashboard-token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记得替换cecret资源名</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-n kube-system describe secret </w:t>
      </w:r>
      <w:r>
        <w:rPr>
          <w:rFonts w:ascii="思源黑体 CN Normal" w:hAnsi="思源黑体 CN Normal" w:eastAsia="思源黑体 CN Normal" w:cs="思源黑体 CN Normal"/>
          <w:strike/>
          <w:color w:val="393A34"/>
          <w:spacing w:val="3"/>
          <w:sz w:val="20"/>
          <w:szCs w:val="20"/>
        </w:rPr>
        <w:t>kubernetes-dashboard-token-fbl6l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上面的</w:t>
      </w:r>
      <w:r>
        <w:rPr>
          <w:rFonts w:ascii="思源黑体 CN Normal" w:hAnsi="思源黑体 CN Normal" w:eastAsia="思源黑体 CN Normal" w:cs="思源黑体 CN Normal"/>
        </w:rPr>
        <w:t>token 就是登录用的密码</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 jsonpath 直接获取 token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-n kube-system get secret </w:t>
      </w:r>
      <w:r>
        <w:rPr>
          <w:rFonts w:ascii="思源黑体 CN Normal" w:hAnsi="思源黑体 CN Normal" w:eastAsia="思源黑体 CN Normal" w:cs="思源黑体 CN Normal"/>
          <w:strike/>
          <w:color w:val="393A34"/>
          <w:spacing w:val="3"/>
          <w:sz w:val="20"/>
          <w:szCs w:val="20"/>
        </w:rPr>
        <w:t>kubernetes-dashboard-token-fbl6l</w:t>
      </w:r>
      <w:r>
        <w:rPr>
          <w:rFonts w:ascii="思源黑体 CN Normal" w:hAnsi="思源黑体 CN Normal" w:eastAsia="思源黑体 CN Normal" w:cs="思源黑体 CN Normal"/>
          <w:color w:val="393A34"/>
          <w:spacing w:val="3"/>
          <w:sz w:val="20"/>
          <w:szCs w:val="20"/>
        </w:rPr>
        <w:t xml:space="preserve"> -o jsonpath={.data.token}|base64 -d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也可以使用下面的命令，直接获取 kubernetes-dashboard-token 的值，然后直接打印输出</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k8tokenvalue=`kubectl get secret -o wide --all-namespaces | grep kubernetes-dashboard-token | awk '{print $2}'`;kubectl -n kube-system get secret $k8tokenvalue -o jsonpath={.data.token}|base64 -d | awk '{print $1}'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cs="思源黑体 CN Normal"/>
          <w:color w:val="FF0000"/>
        </w:rPr>
        <w:t>注意：下面的获取token值的方式和上面的方式选择一种即可。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您还可以通过kubectl</w:t>
      </w:r>
      <w:r>
        <w:rPr>
          <w:rFonts w:ascii="思源黑体 CN Normal" w:hAnsi="思源黑体 CN Normal" w:eastAsia="思源黑体 CN Normal" w:cs="思源黑体 CN Normal"/>
        </w:rPr>
        <w:t xml:space="preserve"> create clusterrolebinding</w:t>
      </w:r>
      <w:r>
        <w:rPr>
          <w:rFonts w:hint="eastAsia" w:ascii="思源黑体 CN Normal" w:hAnsi="思源黑体 CN Normal" w:eastAsia="思源黑体 CN Normal" w:cs="思源黑体 CN Normal"/>
        </w:rPr>
        <w:t>的方式来授予 Dashboard 服务 Admin 管理员权限。</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serviceaccount dashboard-admin -n kube-system</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secrets -n kube-system $(kubectl -n kube-system get secret | awk '/dashboard-admin/{print $1}')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ascii="思源黑体 CN Normal" w:hAnsi="思源黑体 CN Normal" w:eastAsia="思源黑体 CN Normal" w:cs="思源黑体 CN Normal"/>
        </w:rPr>
        <w:t xml:space="preserve"> Token 输入浏览器，成功登陆后效果如下</w:t>
      </w:r>
    </w:p>
    <w:p>
      <w:pPr>
        <w:rPr>
          <w:rFonts w:ascii="思源黑体 CN Normal" w:hAnsi="思源黑体 CN Normal" w:eastAsia="思源黑体 CN Normal" w:cs="思源黑体 CN Normal"/>
        </w:rPr>
      </w:pPr>
      <w:r>
        <w:drawing>
          <wp:inline distT="0" distB="0" distL="0" distR="0">
            <wp:extent cx="6120130" cy="33597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6120130" cy="3359785"/>
                    </a:xfrm>
                    <a:prstGeom prst="rect">
                      <a:avLst/>
                    </a:prstGeom>
                  </pic:spPr>
                </pic:pic>
              </a:graphicData>
            </a:graphic>
          </wp:inline>
        </w:drawing>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部署Heapster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Heapster 用于计算并分析集群资源利用率、监控集群容器</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部署请参照前面章节中的 </w:t>
      </w:r>
      <w:r>
        <w:fldChar w:fldCharType="begin"/>
      </w:r>
      <w:r>
        <w:instrText xml:space="preserve"> HYPERLINK \l "_heapster_插件" </w:instrText>
      </w:r>
      <w:r>
        <w:fldChar w:fldCharType="separate"/>
      </w:r>
      <w:r>
        <w:rPr>
          <w:rStyle w:val="27"/>
          <w:rFonts w:hint="eastAsia" w:ascii="思源黑体 CN Normal" w:hAnsi="思源黑体 CN Normal" w:eastAsia="思源黑体 CN Normal" w:cs="思源黑体 CN Normal"/>
        </w:rPr>
        <w:t>部署集群插件 – heapster插件</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进阶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搭建 K8S 高可用集群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3" w:name="OLE_LINK72"/>
      <w:bookmarkStart w:id="74" w:name="OLE_LINK73"/>
      <w:bookmarkStart w:id="75" w:name="OLE_LINK74"/>
      <w:r>
        <w:rPr>
          <w:rFonts w:hint="eastAsia" w:ascii="思源黑体 CN Normal" w:hAnsi="思源黑体 CN Normal" w:eastAsia="思源黑体 CN Normal" w:cs="思源黑体 CN Normal"/>
        </w:rPr>
        <w:t>K8S 网络方案详解</w:t>
      </w:r>
      <w:bookmarkEnd w:id="73"/>
    </w:p>
    <w:bookmarkEnd w:id="74"/>
    <w:bookmarkEnd w:id="75"/>
    <w:p>
      <w:pPr>
        <w:ind w:firstLine="480"/>
        <w:rPr>
          <w:rFonts w:ascii="思源黑体 CN Normal" w:hAnsi="思源黑体 CN Normal" w:eastAsia="思源黑体 CN Normal" w:cs="思源黑体 CN Normal"/>
        </w:rPr>
      </w:pPr>
      <w:bookmarkStart w:id="76" w:name="OLE_LINK70"/>
      <w:bookmarkStart w:id="77" w:name="OLE_LINK71"/>
      <w:r>
        <w:rPr>
          <w:rFonts w:hint="eastAsia" w:ascii="思源黑体 CN Normal" w:hAnsi="思源黑体 CN Normal" w:eastAsia="思源黑体 CN Normal" w:cs="思源黑体 CN Normal"/>
        </w:rPr>
        <w:t>Kubernetes中的网络可以说对初次接触Kubernetes或者没有网络方面经验的人来说可能是其中最难的部分。Kubernetes本身并不提供网络功能，只是把网络接口开放出来，通过插件的形式实现。</w:t>
      </w:r>
    </w:p>
    <w:p>
      <w:pPr>
        <w:rPr>
          <w:rFonts w:ascii="思源黑体 CN Normal" w:hAnsi="思源黑体 CN Normal" w:eastAsia="思源黑体 CN Normal" w:cs="思源黑体 CN Normal"/>
        </w:rPr>
      </w:pPr>
    </w:p>
    <w:bookmarkEnd w:id="76"/>
    <w:bookmarkEnd w:id="77"/>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网络要解决的问题</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既然Kubernetes中将容器的联网通过插件的方式来实现，那么该如何解决容器的联网问题呢？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在本地单台机器上运行docker容器的话会注意到所有容器都会处在docker0网桥自动分配的一个网络IP段内（172.17.0.1/16）。该值可以通过docker启动参数--bip来设置。这样所有本地的所有的容器都拥有了一个IP地址，而且还是在一个网段内彼此就可以互相通信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但是Kubernetes管理的是集群，Kubernetes中的网络要解决的核心问题就是每台主机的IP地址网段划分，以及单个容器的IP地址分配。概括为：</w:t>
      </w:r>
    </w:p>
    <w:p>
      <w:pPr>
        <w:rPr>
          <w:rFonts w:ascii="思源黑体 CN Normal" w:hAnsi="思源黑体 CN Normal" w:eastAsia="思源黑体 CN Normal" w:cs="思源黑体 CN Normal"/>
        </w:rPr>
      </w:pP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保证每个Pod拥有一个集群内唯一的IP地址</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保证不同节点的IP地址划分不会重复</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保证跨节点的Pod可以互相通信</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保证不同节点的Pod可以与跨节点的主机互相通信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为了解决该问题，出现了一系列开源的Kubernetes中的网络插件与方案，如：</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net</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kube-router</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cilium</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canal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还有很多就不一一列举了，只要实现Kubernetes官方的设计的CNI - Container Network Interface（容器网络接口）就可以自己写一个网络插件。</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网络模型</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基础原则</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每个Pod都拥有一个独立的IP地址，而且假定所有Pod都在一个可以直接连通的、扁平的网络空间中，不管是否运行在同一Node上都可以通过Pod的IP来访问。</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k8s中Pod的IP是最小粒度IP。同一个Pod内所有的容器共享一个网络堆栈，该模型称为IP-per-Pod模型。</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Pod由docker0实际分配的IP，Pod内部看到的IP地址和端口与外部保持一致。同一个Pod内的不同容器共享网络，可以通过localhost来访问对方的端口，类似同一个VM内的不同进程。</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IP-per-Pod模型从端口分配、域名解析、服务发现、负载均衡、应用配置等角度看，Pod可以看作是一台独立的VM或物理机。</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对集群网络要求</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所有容器都可以不用NAT的方式同别的容器通信。</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所有节点都可以在不同NAT的方式下同所有容器通信，反之亦然。</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容器的地址和别人看到的地址是同一个地址。</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以上的集群网络要求可以通过第三方开源的Kubernetes网络插件实现。具体参考上面介绍的开源实现方式。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网络架构图</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 IP 概念汇总</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由集群外部到集群内部：</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0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IP类型</w:t>
            </w:r>
          </w:p>
        </w:tc>
        <w:tc>
          <w:tcPr>
            <w:tcW w:w="6033" w:type="dxa"/>
          </w:tcPr>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Proxy-IP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代理层公网地址IP，外部访问应用的网关服务器。[实际需要关注的IP]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Service-IP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Service的固定虚拟IP，Service-IP是内部，外部无法寻址到。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Node-IP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容器宿主机的主机IP。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Container-Bridge-IP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容器网桥（docker0）IP，容器的网络都需要通过容器网桥转发。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Pod-IP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Pod的IP，等效于Pod中网络容器的Container-IP。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容器的IP，容器的网络是个隔离的网络空间。</w:t>
            </w:r>
          </w:p>
        </w:tc>
      </w:tr>
    </w:tbl>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的网络基础</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Linx 网络名词解释</w:t>
      </w:r>
    </w:p>
    <w:p>
      <w:pPr>
        <w:pStyle w:val="37"/>
        <w:numPr>
          <w:ilvl w:val="0"/>
          <w:numId w:val="1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Network Namespace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不同的网络命名空间中，协议栈是独立的，完全隔离，彼此之间无法通信。同一个网络命名空间有独立的路由表和独立的Iptables/Netfilter来提供包的转发、NAT、IP包过滤等功能。</w:t>
      </w:r>
    </w:p>
    <w:p>
      <w:pPr>
        <w:rPr>
          <w:rFonts w:ascii="思源黑体 CN Normal" w:hAnsi="思源黑体 CN Normal" w:eastAsia="思源黑体 CN Normal" w:cs="思源黑体 CN Normal"/>
        </w:rPr>
      </w:pP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将与网络协议栈相关的全局变量变成一个Net Namespace变量的成员，然后在调用协议栈函数中加入一个Namepace参数。</w:t>
      </w:r>
    </w:p>
    <w:p>
      <w:pPr>
        <w:rPr>
          <w:rFonts w:ascii="思源黑体 CN Normal" w:hAnsi="思源黑体 CN Normal" w:eastAsia="思源黑体 CN Normal" w:cs="思源黑体 CN Normal"/>
        </w:rPr>
      </w:pP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1、创建网络命名空间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add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2、在命名空间内执行命令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3、进入命名空间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 bash</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veth 设备对：Veth设备对的引入是为了实现在不同网络命名空间的通信。</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Iptables/Netfilter：Netfilter负责在内核中执行各种挂接的规则(过滤、修改、丢弃等)，运行在内核 模式中；Iptables模式是在用户模式下运行的进程，负责协助维护内核中Netfilter的各种规则表；通过二者的配合来实现整个Linux网络协议栈中灵活的数据包处理机制。</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网桥：网桥是一个二层网络设备,通过网桥可以将linux支持的不同的端口连接起来,并实现类似交换机那样的多对多的通信。</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路由：Linux系统包含一个完整的路由功能，当IP层在处理数据发送或转发的时候，会使用路由表来决定发往哪里。</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Docker网络在整个Docker生态技术栈中的位置</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1、单机网络模式：Bridge 、Host、Container、None，下面我们会重点介绍。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2、多机网络模式：一类是 Docker 在 1.9 版本中引入Libnetwork项目，对跨节点网络的原生支持；一类是通过插件（plugin）方式引入的第三方实现方案，比如 Flannel，Calico 等等。</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使用Linux桥接，在宿主机虚拟一个Docker容器网桥(docker0)，Docker启动一个容器时会根据Docker网桥的网段分配给容器一个IP地址，称为Container-IP，同时Docker网桥是每个容器的默认网关。因为在同一宿主机内的容器都接入同一个网桥，这样容器之间就能够通过容器的Container-IP直接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桥是宿主机虚拟出来的，并不是真实存在的网络设备，外部网络是无法寻址到的，这也意味着外部网络无法通过直接Container-IP访问到容器。如果容器希望外部访问能够访问到，可以通过映射容器端口到宿主主机（端口映射），即docker run创建容器时候通过 -p 或 -P 参数来启用，访问容器的时候就通过[宿主机IP]:[容器端口]访问容器。</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4种网络模式</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1701"/>
        <w:gridCol w:w="46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Docker网络模式</w:t>
            </w:r>
          </w:p>
        </w:tc>
        <w:tc>
          <w:tcPr>
            <w:tcW w:w="1701"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配置</w:t>
            </w:r>
          </w:p>
        </w:tc>
        <w:tc>
          <w:tcPr>
            <w:tcW w:w="4615"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host模式</w:t>
            </w:r>
          </w:p>
        </w:tc>
        <w:tc>
          <w:tcPr>
            <w:tcW w:w="1701" w:type="dxa"/>
            <w:shd w:val="clear" w:color="auto" w:fill="F1F1F1" w:themeFill="background1" w:themeFillShade="F2"/>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–net=host</w:t>
            </w:r>
          </w:p>
        </w:tc>
        <w:tc>
          <w:tcPr>
            <w:tcW w:w="4615"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容器和宿主机共享Network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container模式</w:t>
            </w:r>
          </w:p>
        </w:tc>
        <w:tc>
          <w:tcPr>
            <w:tcW w:w="1701" w:type="dxa"/>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–net=container:</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NAME_or_ID</w:t>
            </w:r>
          </w:p>
        </w:tc>
        <w:tc>
          <w:tcPr>
            <w:tcW w:w="4615"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容器和另外一个容器共享Network namespace。 kubernetes中的pod就是多个容器共享一个Network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none模式</w:t>
            </w:r>
          </w:p>
        </w:tc>
        <w:tc>
          <w:tcPr>
            <w:tcW w:w="1701" w:type="dxa"/>
            <w:shd w:val="clear" w:color="auto" w:fill="F1F1F1" w:themeFill="background1" w:themeFillShade="F2"/>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–net=none</w:t>
            </w:r>
          </w:p>
        </w:tc>
        <w:tc>
          <w:tcPr>
            <w:tcW w:w="4615"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容器有独立的Network namespace，但并没有对其进行任何网络设置，如分配veth pair 和网桥连接，配置IP等。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bridge模式</w:t>
            </w:r>
          </w:p>
        </w:tc>
        <w:tc>
          <w:tcPr>
            <w:tcW w:w="1701" w:type="dxa"/>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–net=bridge</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w:t>
            </w:r>
          </w:p>
        </w:tc>
        <w:tc>
          <w:tcPr>
            <w:tcW w:w="4615" w:type="dxa"/>
          </w:tcPr>
          <w:p>
            <w:pPr>
              <w:rPr>
                <w:rFonts w:ascii="思源黑体 CN Normal" w:hAnsi="思源黑体 CN Normal" w:eastAsia="思源黑体 CN Normal" w:cs="思源黑体 CN Normal"/>
              </w:rPr>
            </w:pPr>
          </w:p>
        </w:tc>
      </w:tr>
    </w:tbl>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bridge模式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k8s只使用bridge模式。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在bridge模式下，Docker Daemon首次启动时会创建一个虚拟网桥docker0，地址通常为172.x.x.x开头，在私有的网络空间中给这个网络分配一个子网。由Docker创建处理的每个容器，都会创建一个虚拟以太设备（Veth设备对），一端关联到网桥，另一端使用Namespace技术映射到容器内的eth0设备，然后从网桥的地址段内给eth0接口分配一个IP地址。</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一般情况，宿主机IP与docker0 IP、容器IP是不同的IP段，默认情况，外部看不到docker0和容器IP，对于外部来说相当于docker0和容器的IP为内网IP。</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的网络实现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k8s网络场景</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容器与容器之间的直接通信。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Pod与Pod之间的通信。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Pod到Service之间的通信。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集群外部与内部组件之间的通信。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 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Pod作为kubernetes的最小调度单元，Pod是容器的集合，是一个逻辑概念，Pod包含的容器都运行在同一个宿主机上，这些容器将拥有同样的网络空间，容器之间能够互相通信，它们能够在本地访问其它容器的端口。 实际上Pod都包含一个网络容器，它不做任何事情，只是用来接管Pod的网络，业务容器通过加入网络容器的网络从而实现网络共享。Pod网络本质上还是容器网络，所以Pod-IP就是网络容器的Container-IP。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一般将容器云平台的网络模型打造成一个扁平化网络平面，在这个网络平面内，Pod作为一个网络单元同Kubernetes Node的网络处于同一层级。</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同一个Pod之间的不同容器因为共享同一个网络命名空间，所以可以直接通过localhost直接通信。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pod之间的通信</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 node 的 pod之间的通信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同一个Node内，不同的Pod都有一个全局IP，可以直接通过Pod的IP进行通信。Pod地址和docker0在同一个网段。</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 node 的 pod 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不同的Node之间，Node的IP相当于外网IP，可以直接访问，而Node内的docker0和Pod的IP则是内网IP，无法直接跨Node访问。需要通过Node的网卡进行转发。</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所以不同Node之间的通信需要达到两个条件：</w:t>
      </w:r>
    </w:p>
    <w:p>
      <w:pPr>
        <w:rPr>
          <w:rFonts w:ascii="思源黑体 CN Normal" w:hAnsi="思源黑体 CN Normal" w:eastAsia="思源黑体 CN Normal" w:cs="思源黑体 CN Normal"/>
        </w:rPr>
      </w:pPr>
    </w:p>
    <w:p>
      <w:pPr>
        <w:pStyle w:val="37"/>
        <w:numPr>
          <w:ilvl w:val="0"/>
          <w:numId w:val="11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对整个集群中的Pod-IP分配进行规划，不能有冲突（可以通过第三方开源工具来管理，例如flannel）。</w:t>
      </w:r>
    </w:p>
    <w:p>
      <w:pPr>
        <w:pStyle w:val="37"/>
        <w:numPr>
          <w:ilvl w:val="0"/>
          <w:numId w:val="11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将Node-IP与该Node上的Pod-IP关联起来，通过Node-IP再转发到Pod-IP。</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37"/>
        <w:numPr>
          <w:ilvl w:val="0"/>
          <w:numId w:val="115"/>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pod 间实现通信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例如：Pod1和Pod2（同主机），Pod1和Pod3(跨主机)能够通信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实现：因为Pod的Pod-IP是Docker网桥分配的，Pod-IP是同Node下全局唯一的。所以将不同Kubernetes Node的 Docker网桥配置成不同的IP网段即可。</w:t>
      </w:r>
    </w:p>
    <w:p>
      <w:pPr>
        <w:rPr>
          <w:rFonts w:ascii="思源黑体 CN Normal" w:hAnsi="思源黑体 CN Normal" w:eastAsia="思源黑体 CN Normal" w:cs="思源黑体 CN Normal"/>
        </w:rPr>
      </w:pPr>
    </w:p>
    <w:p>
      <w:pPr>
        <w:pStyle w:val="37"/>
        <w:numPr>
          <w:ilvl w:val="0"/>
          <w:numId w:val="115"/>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node 与 pod 间实现通信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例如：Node1和Pod1/ Pod2(同主机)，Pod3(跨主机)能够通信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实现：在容器集群中创建一个覆盖网络(Overlay Network)，联通各个节点，目前可以通过第三方网络插件来创建覆盖网络，比如Flannel和Open vSwitch等。</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Service的就是在Pod之间起到服务代理的作用，对外表现为一个单一访问接口，将请求转发给Pod，Service的网络转发是Kubernetes实现服务编排的关键一环。Service都会生成一个虚拟IP，称为Service-IP， Kuberenetes Porxy组件负责实现Service-IP路由和转发，在容器覆盖网络之上又实现了虚拟转发网络。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Porxy实现了以下功能：</w:t>
      </w:r>
    </w:p>
    <w:p>
      <w:pPr>
        <w:rPr>
          <w:rFonts w:ascii="思源黑体 CN Normal" w:hAnsi="思源黑体 CN Normal" w:eastAsia="思源黑体 CN Normal" w:cs="思源黑体 CN Normal"/>
        </w:rPr>
      </w:pP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转发访问Service的Service-IP的请求到Endpoints(即Pod-IP)。</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监控Service和Endpoints的变化，实时刷新转发规则。</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负载均衡能力。</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简单点理解</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Service是一组Pod的服务抽象，相当于一组Pod的LB，负责将请求分发给对应的Pod；Service会为这个LB提供一个IP，一般称为ClusterIP。</w:t>
      </w:r>
    </w:p>
    <w:p>
      <w:pP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Kube-proxy是一个简单的网络代理和负载均衡器，它的作用主要是负责Service的实现，具体来说，就是实现了内部从Pod到Service和外部的从NodePort向Service的访问。</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实现方式：</w:t>
      </w:r>
    </w:p>
    <w:p>
      <w:pPr>
        <w:rPr>
          <w:rFonts w:ascii="思源黑体 CN Normal" w:hAnsi="思源黑体 CN Normal" w:eastAsia="思源黑体 CN Normal" w:cs="思源黑体 CN Normal"/>
        </w:rPr>
      </w:pP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userspace是在用户空间，通过kuber-proxy实现LB的代理服务，这个是kube-proxy的最初的版本，较为稳定，但是效率也自然不太高。</w:t>
      </w: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iptables是纯采用iptables来实现LB，是目前kube-proxy默认的方式。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下面是iptables模式下Kube-proxy的实现方式：</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这种模式下，kube-proxy监视Kubernetes主服务器添加和删除服务和端点对象。对于每个服务，它安装iptables规则，捕获到服务的clusterIP（虚拟）和端口的流量，并将流量重定向到服务的后端集合之一。对于每个Endpoints对象，它安装选择后端Pod的iptables规则。</w:t>
      </w: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默认情况下，后端的选择是随机的。可以通过将service.spec.sessionAffinity设置为“ClientIP”（默认为“无”）来选择基于客户端IP的会话关联。</w:t>
      </w: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用户空间代理一样，最终结果是绑定到服务的IP:端口的任何流量被代理到适当的后端，而客户端不知道关于Kubernetes或服务或Pod的任何信息。这应该比用户空间代理更快，更可靠。然而，与用户空间代理不同，如果最初选择的Pod不响应，则iptables代理不能自动重试另一个Pod，因此它取决于具有工作准备就绪探测。</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Kube-dns用来为kubernetes service分配子域名，在集群中可以通过名称访问service；通常kube-dns会为service赋予一个名为“service名称.namespace.svc.cluster.local”的A记录，用来解析service的clusterip。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Kube-dns组件：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v1.4版本之前由“Kube2sky、Etcd、Skydns、Exechealthz”四个组件组成。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v1.4版本及之后由“Kubedns、dnsmasq、exechealthz”三个组件组成。</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Kubedns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接入SkyDNS，为dnsmasq提供查询服务。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替换etcd容器，使用树形结构在内存中保存DNS记录。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通过K8S API监视Service资源变化并更新DNS记录。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服务10053端口。</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Dnsmasq</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Dnsmasq是一款小巧的DNS配置工具。</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在kube-dns插件中的作用是：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通过kubedns容器获取DNS规则，在集群中提供DNS查询服务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提供DNS缓存，提高查询性能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降低kubedns容器的压力、提高稳定性</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Dockerfile在GitHub上Kubernetes组织的contrib仓库中，位于dnsmasq目录下。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在kube-dns插件的编排文件中可以看到，dnsmasq通过参数–server=127.0.0.1:10053指定upstream为kubedns。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Exechealthz</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在kube-dns插件中提供健康检查功能。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源码同样在contrib仓库中，位于exec-healthz目录下。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新版中会对两个容器都进行健康检查，更加完善。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开源的网络组件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容器网络发展到现在，形成了两大阵营，就是Docker的</w:t>
      </w:r>
      <w:r>
        <w:rPr>
          <w:rFonts w:hint="eastAsia" w:ascii="思源黑体 CN Normal" w:hAnsi="思源黑体 CN Normal" w:eastAsia="思源黑体 CN Normal" w:cs="思源黑体 CN Normal"/>
          <w:b/>
        </w:rPr>
        <w:t>CNM</w:t>
      </w:r>
      <w:r>
        <w:rPr>
          <w:rFonts w:hint="eastAsia" w:ascii="思源黑体 CN Normal" w:hAnsi="思源黑体 CN Normal" w:eastAsia="思源黑体 CN Normal" w:cs="思源黑体 CN Normal"/>
        </w:rPr>
        <w:t>和Google、CoreOS、Kuberenetes主导的</w:t>
      </w:r>
      <w:r>
        <w:rPr>
          <w:rFonts w:hint="eastAsia" w:ascii="思源黑体 CN Normal" w:hAnsi="思源黑体 CN Normal" w:eastAsia="思源黑体 CN Normal" w:cs="思源黑体 CN Normal"/>
          <w:b/>
        </w:rPr>
        <w:t>CNI</w:t>
      </w:r>
      <w:r>
        <w:rPr>
          <w:rFonts w:hint="eastAsia" w:ascii="思源黑体 CN Normal" w:hAnsi="思源黑体 CN Normal" w:eastAsia="思源黑体 CN Normal" w:cs="思源黑体 CN Normal"/>
        </w:rPr>
        <w:t>。首先明确一点，CNM和CNI并不是网络实现，他们是网络规范和网络体系，从研发的角度他们就是一堆接口，你底层是用Flannel也好、用Calico也好，他们并不关心，CNM和CNI关心的是网络管理的问题。</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CNM（Docker LibnetworkContainer Network Model）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Libnetwork的优势就是原生，而且和Docker容器生命周期结合紧密；缺点也可以理解为是原生，被Docker“绑架”。</w:t>
      </w:r>
    </w:p>
    <w:p>
      <w:pPr>
        <w:rPr>
          <w:rFonts w:ascii="思源黑体 CN Normal" w:hAnsi="思源黑体 CN Normal" w:eastAsia="思源黑体 CN Normal" w:cs="思源黑体 CN Normal"/>
        </w:rPr>
      </w:pP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Swarm overlay</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 &amp; IP networkdrivers</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CNI（Container NetworkInterface）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CNI的优势是兼容其他容器技术（e.g. rkt）及上层编排系统（Kubernetes &amp; Mesos)，而且社区活跃势头迅猛，Kubernetes加上CoreOS主推；缺点是非Docker原生。</w:t>
      </w:r>
    </w:p>
    <w:p>
      <w:pPr>
        <w:rPr>
          <w:rFonts w:ascii="思源黑体 CN Normal" w:hAnsi="思源黑体 CN Normal" w:eastAsia="思源黑体 CN Normal" w:cs="思源黑体 CN Normal"/>
        </w:rPr>
      </w:pP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Mesos CNI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Flannel之所以可以搭建kubernets依赖的底层网络，是因为它可以实现以下两点：</w:t>
      </w:r>
    </w:p>
    <w:p>
      <w:pPr>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它给每个node上的docker容器分配相互不想冲突的IP地址；</w:t>
      </w: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它能给这些IP地址之间建立一个覆盖网络，同过覆盖网络，将数据包原封不动的传递到目标容器内。</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Flannel介绍</w:t>
      </w:r>
    </w:p>
    <w:p>
      <w:pPr>
        <w:rPr>
          <w:rFonts w:ascii="思源黑体 CN Normal" w:hAnsi="思源黑体 CN Normal" w:eastAsia="思源黑体 CN Normal" w:cs="思源黑体 CN Normal"/>
        </w:rPr>
      </w:pP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Flannel是CoreOS团队针对Kubernetes设计的一个网络规划服务，简单来说，它的功能是让集群中的不同节点主机创建的Docker容器都具有全集群唯一的虚拟IP地址。</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默认的Docker配置中，每个节点上的Docker服务会分别负责所在节点容器的IP分配。这样导致的一个问题是，不同节点上容器可能获得相同的内外IP地址。并使这些容器之间能够之间通过IP地址相互找到，也就是相互ping通。</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Flannel的设计目的就是为集群中的所有节点重新规划IP地址的使用规则，从而使得不同节点上的容器能够获得“同属一个内网”且”不重复的”IP地址，并让属于不同节点上的容器能够直接通过内网IP通信。</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实质上是一种“覆盖网络(overlaynetwork)”，也就是将TCP数据包装在另一种网络包里面进行路由转发和通信，目前已经支持udp、vxlan、host-gw、aws-vpc、gce和alloc路由等数据转发方式，默认的节点间数据通信方式是UDP转发。</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 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Calico介绍</w:t>
      </w:r>
    </w:p>
    <w:p>
      <w:pPr>
        <w:rPr>
          <w:rFonts w:ascii="思源黑体 CN Normal" w:hAnsi="思源黑体 CN Normal" w:eastAsia="思源黑体 CN Normal" w:cs="思源黑体 CN Normal"/>
        </w:rPr>
      </w:pP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是一个纯3层的数据中心网络方案，而且无缝集成像OpenStack这种IaaS云架构，能够提供可控的VM、容器、裸机之间的IP通信。Calico不使用重叠网络比如flannel和libnetwork重叠网络驱动，它是一个纯三层的方法，使用虚拟路由代替虚拟交换，每一台虚拟路由通过BGP协议传播可达信息（路由）到剩余数据中心。</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Calico在每一个计算节点利用Linux Kernel实现了一个高效的vRouter来负责数据转发，而每个vRouter通过BGP协议负责把自己上运行的workload的路由信息像整个Calico网络内传播——小规模部署可以直接互联，大规模下可通过指定的BGP route reflector来完成。</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Calico节点组网可以直接利用数据中心的网络结构（无论是L2或者L3），不需要额外的NAT，隧道或者Overlay Network。</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Calico基于iptables还提供了丰富而灵活的网络Policy，保证通过各个节点上的ACLs来提供Workload的多租户隔离、安全组以及其他可达性限制等功能。</w:t>
      </w:r>
    </w:p>
    <w:p>
      <w:pP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Calico主要由Felix、etcd、BGP client、BGP Route Reflector组成。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Etcd：负责存储网络信息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client：负责将Felix配置的路由信息分发到其他节点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Felix：Calico Agent，每个节点都需要运行，主要负责配置路由、配置ACLs、报告状态</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Route Reflector：大规模部署时需要用到，作为BGP client的中心连接点，可以避免每个节点互联</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spacing w:line="480" w:lineRule="auto"/>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内置的负载均衡机制</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Kubernetes在设计之初就充分考虑了针对容器的服务发现与负载均衡机制，提供了Service资源，并通过kube-proxy配合cloud provider来适应不同的应用场景。随着kubernetes用户的激增，用户场景的不断丰富，又产生了一些新的负载均衡机制。目前，kubernetes中的负载均衡大致可以分为以下几种机制，每种机制都有其特定的应用场景：</w:t>
      </w:r>
    </w:p>
    <w:p>
      <w:pPr>
        <w:rPr>
          <w:rFonts w:ascii="思源黑体 CN Normal" w:hAnsi="思源黑体 CN Normal" w:eastAsia="思源黑体 CN Normal" w:cs="思源黑体 CN Normal"/>
        </w:rPr>
      </w:pP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Service：直接用Service提供cluster内部的负载均衡，并借助cloud provider提供的LB提供外部访问</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Controller：还是用Service提供cluster内部的负载均衡，但是通过自定义LB提供外部访问</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Balancer：把load balancer直接跑在容器中，实现Bare Metal的Service Load Balancer</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Balancer：自定义负载均衡，并替代kube-proxy，一般在物理部署Kubernetes时使用，方便接入公司已有的外部服务</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Service是对一组提供相同功能的Pods的抽象，并为它们提供一个统一的入口。借助Service，应用可以方便的实现服务发现与负载均衡，并实现应用的零宕机升级。Service通过标签来选取服务后端，一般配合Replication Controller或者Deployment来保证后端容器的正常运行。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Service目前有三种类型：</w:t>
      </w:r>
    </w:p>
    <w:p>
      <w:pPr>
        <w:rPr>
          <w:rFonts w:ascii="思源黑体 CN Normal" w:hAnsi="思源黑体 CN Normal" w:eastAsia="思源黑体 CN Normal" w:cs="思源黑体 CN Normal"/>
        </w:rPr>
      </w:pP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ClusterIP：默认类型，自动分配一个仅cluster内部可以访问的虚拟IP</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NodePort：在ClusterIP基础上为Service在每台机器上绑定一个端口，这样就可以通过&lt;NodeIP&gt;:NodePort来访问该服务</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LoadBalancer：在NodePort的基础上，借助cloud provider创建一个外部的负载均衡器，并将请求转发到&lt;NodeIP&gt;:NodePort</w:t>
      </w:r>
    </w:p>
    <w:p>
      <w:pPr>
        <w:jc w:val="center"/>
        <w:rPr>
          <w:rFonts w:ascii="思源黑体 CN Normal" w:hAnsi="思源黑体 CN Normal" w:eastAsia="思源黑体 CN Normal" w:cs="思源黑体 CN Normal"/>
        </w:rPr>
      </w:pPr>
      <w:r>
        <w:rPr>
          <w:rFonts w:ascii="思源黑体 CN Normal" w:hAnsi="思源黑体 CN Normal" w:eastAsia="思源黑体 CN Normal" w:cs="思源黑体 CN Normal"/>
        </w:rPr>
        <w:drawing>
          <wp:inline distT="0" distB="0" distL="0" distR="0">
            <wp:extent cx="3276600" cy="3300095"/>
            <wp:effectExtent l="0" t="0" r="0" b="0"/>
            <wp:docPr id="60" name="图片 60" descr="C:\Users\allen\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llen\Desktop\无标题.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286153" cy="3310096"/>
                    </a:xfrm>
                    <a:prstGeom prst="rect">
                      <a:avLst/>
                    </a:prstGeom>
                    <a:noFill/>
                    <a:ln>
                      <a:noFill/>
                    </a:ln>
                  </pic:spPr>
                </pic:pic>
              </a:graphicData>
            </a:graphic>
          </wp:inline>
        </w:drawing>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w:t>
      </w:r>
      <w:r>
        <w:rPr>
          <w:rFonts w:ascii="思源黑体 CN Normal" w:hAnsi="思源黑体 CN Normal" w:eastAsia="思源黑体 CN Normal" w:cs="思源黑体 CN Normal"/>
        </w:rPr>
        <w:t xml:space="preserve">ervice </w:t>
      </w:r>
      <w:r>
        <w:rPr>
          <w:rFonts w:hint="eastAsia" w:ascii="思源黑体 CN Normal" w:hAnsi="思源黑体 CN Normal" w:eastAsia="思源黑体 CN Normal" w:cs="思源黑体 CN Normal"/>
        </w:rPr>
        <w:t>类型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Service 中常见的三种端口的含义：</w:t>
      </w:r>
    </w:p>
    <w:p>
      <w:pPr>
        <w:pStyle w:val="37"/>
        <w:numPr>
          <w:ilvl w:val="0"/>
          <w:numId w:val="12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port</w:t>
      </w:r>
    </w:p>
    <w:p>
      <w:pPr>
        <w:ind w:left="210" w:leftChars="10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Service 暴露在 Cluster IP 上的端口，也就是虚拟 IP 要绑定的端口。port 是提供给集群内部客户访问 Service 的入口。</w:t>
      </w:r>
    </w:p>
    <w:p>
      <w:pPr>
        <w:pStyle w:val="37"/>
        <w:numPr>
          <w:ilvl w:val="0"/>
          <w:numId w:val="12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w:t>
      </w:r>
    </w:p>
    <w:p>
      <w:pPr>
        <w:pStyle w:val="37"/>
        <w:ind w:left="420" w:firstLine="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 是 Kubernetes 提供给集群外部客户访问 Service 的入口。</w:t>
      </w:r>
    </w:p>
    <w:p>
      <w:pPr>
        <w:pStyle w:val="37"/>
        <w:numPr>
          <w:ilvl w:val="0"/>
          <w:numId w:val="12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targetPort</w:t>
      </w:r>
    </w:p>
    <w:p>
      <w:pPr>
        <w:pStyle w:val="37"/>
        <w:ind w:left="420" w:firstLine="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targetPort 是 Pod 里容器的端口，从 port 和 nodePort 上进入的数据最终会经过 Kube-Proxy 流入到后端 Pod 里容器的端口。如果 targetPort 没有被显式声明，那么会默认转发到 Service 接受请求的端口（和 port 端口的值一样）。</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总的来说，port 和 nodePort 都是 Service 的端口，前者暴露给集群内客户访问服务，后者暴露给集群外客户访问服务。从这两个端口到来的数据都需要经过反向代理 Kube-Proxy 流入后端 Pod 里容器的端口，从而到达 Pod 上的容器内。</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另外，也可以将已有的服务以Service的形式加入到Kubernetes集群中来，只需要在创建Service的时候不指定Label selector，而是在Service创建好后手动为其添加endpoint。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官方文档：</w:t>
      </w:r>
      <w:r>
        <w:fldChar w:fldCharType="begin"/>
      </w:r>
      <w:r>
        <w:instrText xml:space="preserve"> HYPERLINK "https://kubernetes.github.io/ingress-nginx/" </w:instrText>
      </w:r>
      <w:r>
        <w:fldChar w:fldCharType="separate"/>
      </w:r>
      <w:r>
        <w:rPr>
          <w:rStyle w:val="27"/>
          <w:rFonts w:hint="eastAsia" w:ascii="思源黑体 CN Normal" w:hAnsi="思源黑体 CN Normal" w:eastAsia="思源黑体 CN Normal" w:cs="思源黑体 CN Normal"/>
        </w:rPr>
        <w:t>https://kubernetes.github.io/ingress-nginx/</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Service虽然解决了服务发现和负载均衡的问题，但它在使用上还是有一些限制，比如</w:t>
      </w:r>
    </w:p>
    <w:p>
      <w:pPr>
        <w:rPr>
          <w:rFonts w:ascii="思源黑体 CN Normal" w:hAnsi="思源黑体 CN Normal" w:eastAsia="思源黑体 CN Normal" w:cs="思源黑体 CN Normal"/>
        </w:rPr>
      </w:pPr>
    </w:p>
    <w:p>
      <w:pPr>
        <w:pStyle w:val="37"/>
        <w:numPr>
          <w:ilvl w:val="0"/>
          <w:numId w:val="12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对外访问的时候，NodePort类型需要在外部搭建额外的负载均衡，而LoadBalancer要求kubernetes必须跑在支持的cloud provider上面</w:t>
      </w:r>
    </w:p>
    <w:p>
      <w:pPr>
        <w:rPr>
          <w:rFonts w:ascii="思源黑体 CN Normal" w:hAnsi="思源黑体 CN Normal" w:eastAsia="思源黑体 CN Normal" w:cs="思源黑体 CN Normal"/>
        </w:rPr>
      </w:pPr>
    </w:p>
    <w:p>
      <w:pPr>
        <w:spacing w:line="480" w:lineRule="auto"/>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Ingress就是为了解决这些限制而引入的新资源，主要用来将服务暴露到cluster外面，并且可以自定义服务的访问策略。比如想要通过负载均衡器实现不同子域名到不同服务的访问：</w:t>
      </w:r>
    </w:p>
    <w:p>
      <w:pPr>
        <w:jc w:val="center"/>
        <w:rPr>
          <w:rFonts w:ascii="宋体" w:hAnsi="宋体" w:eastAsia="宋体" w:cs="宋体"/>
          <w:sz w:val="24"/>
        </w:rPr>
      </w:pPr>
      <w:r>
        <w:rPr>
          <w:rFonts w:ascii="宋体" w:hAnsi="宋体" w:eastAsia="宋体" w:cs="宋体"/>
          <w:sz w:val="24"/>
        </w:rPr>
        <w:drawing>
          <wp:inline distT="0" distB="0" distL="114300" distR="114300">
            <wp:extent cx="6915150" cy="4343400"/>
            <wp:effectExtent l="0" t="0" r="0" b="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70"/>
                    <a:stretch>
                      <a:fillRect/>
                    </a:stretch>
                  </pic:blipFill>
                  <pic:spPr>
                    <a:xfrm>
                      <a:off x="0" y="0"/>
                      <a:ext cx="6915150" cy="4343400"/>
                    </a:xfrm>
                    <a:prstGeom prst="rect">
                      <a:avLst/>
                    </a:prstGeom>
                    <a:noFill/>
                    <a:ln w="9525">
                      <a:noFill/>
                    </a:ln>
                  </pic:spPr>
                </pic:pic>
              </a:graphicData>
            </a:graphic>
          </wp:inline>
        </w:drawing>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ingress规则是很灵活的，可以根据不同域名、不同path转发请求到不同的service，并且支持https/http。</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Ingress组成</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将Nginx的配置抽象成一个Ingress对象，每添加一个新的服务只需写一个新的Ingress的yaml文件即可</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将新加入的Ingress转化成Nginx的配置文件并使之生效</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ingress服务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Ingress工作原理</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controller通过和kubernetes api交互，动态的去感知集群中ingress规则变化</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然后读取它，按照自定义的规则，规则就是写明了哪个域名对应哪个service，生成一段nginx配置</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再写到nginx-ingress-controller的pod里，这个Ingress controller的pod里运行着一个Nginx服务，控制器会把生成的nginx配置写入/etc/nginx.conf文件中，</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然后reload一下使配置生效。以此达到域名分配置和动态更新的问题</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Ingress可以解决什么问题？</w:t>
      </w:r>
    </w:p>
    <w:p>
      <w:pPr>
        <w:numPr>
          <w:ilvl w:val="0"/>
          <w:numId w:val="1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动态配置服务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如果按照传统方式, 当新增加一个服务时, 我们可能需要在流量入口加一个反向代理指向我们新的服务. 而如果用了Ingress, 只需要配置好这个服务, 当服务启动时, 会自动注册到Ingress的中, 不需要而外的操作.</w:t>
      </w:r>
    </w:p>
    <w:p>
      <w:pPr>
        <w:rPr>
          <w:rFonts w:ascii="思源黑体 CN Normal" w:hAnsi="思源黑体 CN Normal" w:eastAsia="思源黑体 CN Normal" w:cs="思源黑体 CN Normal"/>
        </w:rPr>
      </w:pPr>
    </w:p>
    <w:p>
      <w:pPr>
        <w:numPr>
          <w:ilvl w:val="0"/>
          <w:numId w:val="1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减少不必要的端口暴露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配置过k8s的都清楚, 第一步是要关闭防火墙的, 主要原因是k8s的很多服务会以NodePort方式映射出去, 这样就相当于给宿主机打了很多孔, 既不安全也不优雅. 而Ingress可以避免这个问题, 除了Ingress自身服务可能需要映射出去, 其他服务都不要用NodePort方式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说到这里不熟悉ingress的同学还是不能一下理解，那我们就更详细的给大家来介绍下。</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Ingress与ingress-controller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要理解ingress，需要区分两个概念，ingress和ingress-controller：</w:t>
      </w:r>
    </w:p>
    <w:p>
      <w:pPr>
        <w:rPr>
          <w:rFonts w:ascii="思源黑体 CN Normal" w:hAnsi="思源黑体 CN Normal" w:eastAsia="思源黑体 CN Normal" w:cs="思源黑体 CN Normal"/>
        </w:rPr>
      </w:pPr>
    </w:p>
    <w:p>
      <w:pPr>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ingress对象：</w:t>
      </w:r>
    </w:p>
    <w:p>
      <w:pPr>
        <w:ind w:left="210" w:leftChars="1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指的是k8s中的一个api对象，一般用yaml配置。作用是定义请求如何转发到service的规则，可以理解为配置模板。</w:t>
      </w:r>
    </w:p>
    <w:p>
      <w:pPr>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ingress-controller：</w:t>
      </w:r>
    </w:p>
    <w:p>
      <w:pPr>
        <w:ind w:left="210" w:leftChars="1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具体实现反向代理及负载均衡的程序，对ingress定义的规则进行解析，根据配置的规则来实现请求转发。</w:t>
      </w:r>
    </w:p>
    <w:p>
      <w:pPr>
        <w:ind w:left="210" w:leftChars="10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单来说，ingress-controller才是负责具体转发的组件，通过各种方式将它暴露在集群入口，外部对集群的请求流量会先到ingress-controller，而ingress对象是用来告诉ingress-controller该如何转发请求，比如哪些域名哪些path要转发到哪些服务等等。</w:t>
      </w:r>
    </w:p>
    <w:p>
      <w:pPr>
        <w:rPr>
          <w:rFonts w:ascii="思源黑体 CN Normal" w:hAnsi="思源黑体 CN Normal" w:eastAsia="思源黑体 CN Normal" w:cs="思源黑体 CN Normal"/>
        </w:rPr>
      </w:pPr>
    </w:p>
    <w:p>
      <w:pPr>
        <w:pStyle w:val="6"/>
        <w:rPr>
          <w:b w:val="0"/>
          <w:bCs/>
        </w:rPr>
      </w:pPr>
      <w:r>
        <w:rPr>
          <w:rFonts w:hint="eastAsia"/>
          <w:b w:val="0"/>
          <w:bCs/>
        </w:rPr>
        <w:t>ingress-controller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controller并不是k8s自带的组件，实际上ingress-controller只是一个统称，用户可以选择不同的ingress-controller实现，目前，由k8s维护的ingress-controller只有google云的GCE与ingress-nginx两个，其他还有很多第三方维护的ingress-controller，具体可以参考官方文档。但是不管哪一种ingress-controller，实现的机制都大同小异，只是在具体配置上有差异。一般来说，ingress-controller的形式都是一个pod，里面跑着daemon程序和反向代理程序。daemon负责不断监控集群的变化，根据ingress对象生成配置并应用新配置到反向代理，比如nginx-ingress就是动态生成nginx配置，动态更新upstream，并在需要的时候reload程序应用新配置。为了方便，后面的例子都以k8s官方维护的nginx-ingress为例。</w:t>
      </w:r>
    </w:p>
    <w:p>
      <w:pPr>
        <w:jc w:val="center"/>
        <w:rPr>
          <w:rFonts w:ascii="宋体" w:hAnsi="宋体" w:eastAsia="宋体" w:cs="宋体"/>
          <w:sz w:val="24"/>
        </w:rPr>
      </w:pPr>
      <w:r>
        <w:rPr>
          <w:rFonts w:ascii="宋体" w:hAnsi="宋体" w:eastAsia="宋体" w:cs="宋体"/>
          <w:sz w:val="24"/>
        </w:rPr>
        <w:drawing>
          <wp:inline distT="0" distB="0" distL="114300" distR="114300">
            <wp:extent cx="5501005" cy="3703320"/>
            <wp:effectExtent l="0" t="0" r="4445" b="11430"/>
            <wp:docPr id="6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IMG_256"/>
                    <pic:cNvPicPr>
                      <a:picLocks noChangeAspect="1"/>
                    </pic:cNvPicPr>
                  </pic:nvPicPr>
                  <pic:blipFill>
                    <a:blip r:embed="rId71"/>
                    <a:stretch>
                      <a:fillRect/>
                    </a:stretch>
                  </pic:blipFill>
                  <pic:spPr>
                    <a:xfrm>
                      <a:off x="0" y="0"/>
                      <a:ext cx="5501005" cy="3703320"/>
                    </a:xfrm>
                    <a:prstGeom prst="rect">
                      <a:avLst/>
                    </a:prstGeom>
                    <a:noFill/>
                    <a:ln w="9525">
                      <a:noFill/>
                    </a:ln>
                  </pic:spPr>
                </pic:pic>
              </a:graphicData>
            </a:graphic>
          </wp:inline>
        </w:drawing>
      </w:r>
    </w:p>
    <w:p>
      <w:pPr>
        <w:jc w:val="center"/>
        <w:rPr>
          <w:rFonts w:ascii="宋体" w:hAnsi="宋体" w:eastAsia="宋体" w:cs="宋体"/>
          <w:sz w:val="24"/>
        </w:rPr>
      </w:pPr>
      <w:r>
        <w:rPr>
          <w:rFonts w:ascii="宋体" w:hAnsi="宋体" w:eastAsia="宋体" w:cs="宋体"/>
          <w:sz w:val="24"/>
        </w:rPr>
        <w:t>Ingress当前的实现方式</w:t>
      </w:r>
    </w:p>
    <w:p>
      <w:pPr>
        <w:rPr>
          <w:rFonts w:ascii="思源黑体 CN Normal" w:hAnsi="思源黑体 CN Normal" w:eastAsia="思源黑体 CN Normal" w:cs="思源黑体 CN Normal"/>
        </w:rPr>
      </w:pPr>
    </w:p>
    <w:p>
      <w:pPr>
        <w:pStyle w:val="6"/>
        <w:rPr>
          <w:b w:val="0"/>
          <w:bCs/>
        </w:rPr>
      </w:pPr>
      <w:r>
        <w:rPr>
          <w:rFonts w:hint="eastAsia"/>
          <w:b w:val="0"/>
          <w:bCs/>
        </w:rPr>
        <w:t>ingress</w:t>
      </w:r>
    </w:p>
    <w:p>
      <w:pPr>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rPr>
        <w:t>ingress是一个API对象，和其他对象一样，通过yaml文件来配置。ingress通过http或https暴露集群内部service，给service提供外部URL、负载均衡、SSL/TLS能力以及基于host的方向代理。ingress要依靠ingress-controller来具体实现以上功能。前一小节的图如果用ingress来表示，大概就是如下配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abc-ingress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annotations: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kubernetes.io/ingress.class: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nginx.ingress.kubernetes.io/use-regex: "true"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api.abc.com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secretName: abc-tls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api.abc.com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www.abc.com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path: /image/*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fileserver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www.abc.com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feserver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8080</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与其他k8s对象一样，ingress配置也包含了apiVersion、kind、metadata、spec等关键字段。有几个关注的在spec字段中，tls用于定义https密钥、证书。rule用于指定请求路由规则。这里值得关注的是metadata.annotations字段。在ingress配置中，annotations很重要。前面有说ingress-controller有很多不同的实现，而不同的ingress-controller就可以根据"kubernetes.io/ingress.class:"来判断要使用哪些ingress配置，同时，不同的ingress-controller也有对应的annotations配置，用于自定义一些参数。列如上面配置的'nginx.ingress.kubernetes.io/use-regex: "true"',最终是在生成nginx配置中，会采用location ~来表示正则匹配。</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Ingress部署</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ingress的部署，需要考虑两个方面：</w:t>
      </w:r>
    </w:p>
    <w:p>
      <w:pPr>
        <w:numPr>
          <w:ilvl w:val="0"/>
          <w:numId w:val="132"/>
        </w:numPr>
        <w:ind w:left="845"/>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ingress-controller是作为pod来运行的，以什么方式部署比较好</w:t>
      </w:r>
    </w:p>
    <w:p>
      <w:pPr>
        <w:numPr>
          <w:ilvl w:val="0"/>
          <w:numId w:val="132"/>
        </w:numPr>
        <w:ind w:left="845"/>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ingress解决了把如何请求路由到集群内部，那它自己怎么暴露给外部比较好</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下面列举一些目前常见的部署和暴露方式，具体使用哪种方式还是得根据实际需求来考虑决定。</w:t>
      </w:r>
    </w:p>
    <w:p>
      <w:pPr>
        <w:rPr>
          <w:rFonts w:ascii="思源黑体 CN Normal" w:hAnsi="思源黑体 CN Normal" w:eastAsia="思源黑体 CN Normal" w:cs="思源黑体 CN Normal"/>
          <w:b/>
          <w:bCs/>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b/>
          <w:bCs/>
        </w:rPr>
        <w:t>Deployment+LoadBalancer模式的Service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如果要把ingress部署在公有云，那用这种方式比较合适。用Deployment部署ingress-controller，创建一个type为LoadBalancer的service关联这组pod。大部分公有云，都会为LoadBalancer的service自动创建一个负载均衡器，通常还绑定了公网地址。只要把域名解析指向该地址，就实现了集群服务的对外暴露。</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b/>
          <w:bCs/>
        </w:rPr>
        <w:t>Deployment+NodePort模式的Service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同样用deployment模式部署ingress-controller，并创建对应的服务，但是type为NodePort。这样，ingress就会暴露在集群节点ip的特定端口上。由于nodeport暴露的端口是随机端口，一般会在前面再搭建一套负载均衡器来转发请求。该方式一般用于宿主机是相对固定的环境ip地址不变的场景。</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NodePort方式暴露ingress虽然简单方便，但是NodePort多了一层NAT，在请求量级很大时可能对性能会有一定影响。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b/>
          <w:bCs/>
        </w:rPr>
        <w:t>DaemonSet+HostNetwork+nodeSelector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用DaemonSet结合nodeselector来部署ingress-controller到特定的node上，然后使用HostNetwork直接把该pod与宿主机node的网络打通，直接使用宿主机的80/433端口就能访问服务。这时，ingress-controller所在的node机器就很类似传统架构的边缘节点，比如机房入口的nginx服务器。该方式整个请求链路最简单，性能相对NodePort模式更好。缺点是由于直接利用宿主机节点的网络和端口，一个node只能部署一个ingress-controller pod。比较适合大并发的生产环境使用。</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Ingress-nginx 0.25.0部署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新版本说明：</w:t>
      </w:r>
      <w:r>
        <w:fldChar w:fldCharType="begin"/>
      </w:r>
      <w:r>
        <w:instrText xml:space="preserve"> HYPERLINK "https://github.com/kubernetes/ingress-nginx/blob/master/docs/deploy/index.md" </w:instrText>
      </w:r>
      <w:r>
        <w:fldChar w:fldCharType="separate"/>
      </w:r>
      <w:r>
        <w:rPr>
          <w:rStyle w:val="27"/>
          <w:rFonts w:hint="eastAsia" w:ascii="思源黑体 CN Normal" w:hAnsi="思源黑体 CN Normal" w:eastAsia="思源黑体 CN Normal" w:cs="思源黑体 CN Normal"/>
        </w:rPr>
        <w:t>https://github.com/kubernetes/ingress-nginx/blob/master/docs/deploy/index.md</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增加了7层的识别能力，可以根据 http header, path 等进行路由转发</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目前最新版本的ingress-nginx-controller，用lua实现了当upstream变化时不用reload，大大减少了生产环境中由于服务的重启、升级引起的IP变化导致的nginx reload。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从github的</w:t>
      </w:r>
      <w:r>
        <w:fldChar w:fldCharType="begin"/>
      </w:r>
      <w:r>
        <w:instrText xml:space="preserve"> HYPERLINK "https://github.com/kubernetes/ingress-nginx" </w:instrText>
      </w:r>
      <w:r>
        <w:fldChar w:fldCharType="separate"/>
      </w:r>
      <w:r>
        <w:rPr>
          <w:rStyle w:val="27"/>
          <w:rFonts w:hint="eastAsia" w:ascii="思源黑体 CN Normal" w:hAnsi="思源黑体 CN Normal" w:eastAsia="思源黑体 CN Normal" w:cs="思源黑体 CN Normal"/>
        </w:rPr>
        <w:t>ingress-nginx</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项目地址获取0.25.0源码（附件中已经下载好）；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上传到服务器并解压：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tar -zxvf ingress-nginx-nginx-0.25.0.tar.gz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mv ingress-nginx-nginx-0.25.0 ingress-nginx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cd ingress-nginx/deploy/static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cp provider/baremetal/service-nodeport.yaml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create -f mandatory.yaml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create -f service-nodeport.yaml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-n ingress-nginx -o wide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scale --replicas=2  deploy/nginx-ingress-controller -n ingress-nginx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kubectl exec -it </w:t>
      </w:r>
      <w:r>
        <w:rPr>
          <w:rFonts w:hint="eastAsia" w:ascii="思源黑体 CN Normal" w:hAnsi="思源黑体 CN Normal" w:eastAsia="思源黑体 CN Normal" w:cs="思源黑体 CN Normal"/>
          <w:strike/>
        </w:rPr>
        <w:t>nginx-ingress-controller-6b46fdbdf9-c54d5</w:t>
      </w:r>
      <w:r>
        <w:rPr>
          <w:rFonts w:hint="eastAsia" w:ascii="思源黑体 CN Normal" w:hAnsi="思源黑体 CN Normal" w:eastAsia="思源黑体 CN Normal" w:cs="思源黑体 CN Normal"/>
        </w:rPr>
        <w:t xml:space="preserve"> -n ingress-nginx -- /nginx-ingress-controller --version</w:t>
      </w:r>
    </w:p>
    <w:p>
      <w:pPr>
        <w:jc w:val="center"/>
        <w:rPr>
          <w:rFonts w:ascii="思源黑体 CN Normal" w:hAnsi="思源黑体 CN Normal" w:eastAsia="思源黑体 CN Normal" w:cs="思源黑体 CN Normal"/>
        </w:rPr>
      </w:pPr>
      <w:r>
        <w:drawing>
          <wp:inline distT="0" distB="0" distL="114300" distR="114300">
            <wp:extent cx="6116320" cy="3037840"/>
            <wp:effectExtent l="0" t="0" r="17780" b="1016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2"/>
                    <a:stretch>
                      <a:fillRect/>
                    </a:stretch>
                  </pic:blipFill>
                  <pic:spPr>
                    <a:xfrm>
                      <a:off x="0" y="0"/>
                      <a:ext cx="6116320" cy="303784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浏览器验证：</w:t>
      </w:r>
    </w:p>
    <w:p>
      <w:pPr>
        <w:jc w:val="center"/>
        <w:rPr>
          <w:rFonts w:ascii="思源黑体 CN Normal" w:hAnsi="思源黑体 CN Normal" w:eastAsia="思源黑体 CN Normal" w:cs="思源黑体 CN Normal"/>
        </w:rPr>
      </w:pPr>
      <w:r>
        <w:drawing>
          <wp:inline distT="0" distB="0" distL="114300" distR="114300">
            <wp:extent cx="5209540" cy="2528570"/>
            <wp:effectExtent l="0" t="0" r="10160" b="508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3"/>
                    <a:stretch>
                      <a:fillRect/>
                    </a:stretch>
                  </pic:blipFill>
                  <pic:spPr>
                    <a:xfrm>
                      <a:off x="0" y="0"/>
                      <a:ext cx="5209540" cy="252857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6"/>
        <w:rPr>
          <w:b w:val="0"/>
          <w:bCs/>
        </w:rPr>
      </w:pPr>
      <w:r>
        <w:rPr>
          <w:rFonts w:hint="eastAsia"/>
          <w:b w:val="0"/>
          <w:bCs/>
        </w:rPr>
        <w:t>Ingress测试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我们来实际部署和简单测试一下ingress。测试集群中已经部署有2个服务apche与nginx。测试搭建一个ingress来实现通过不同域名来访问这两个服务：</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4915535" cy="3715385"/>
            <wp:effectExtent l="0" t="0" r="18415" b="18415"/>
            <wp:docPr id="64" name="图片 6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无标题"/>
                    <pic:cNvPicPr>
                      <a:picLocks noChangeAspect="1"/>
                    </pic:cNvPicPr>
                  </pic:nvPicPr>
                  <pic:blipFill>
                    <a:blip r:embed="rId74"/>
                    <a:stretch>
                      <a:fillRect/>
                    </a:stretch>
                  </pic:blipFill>
                  <pic:spPr>
                    <a:xfrm>
                      <a:off x="0" y="0"/>
                      <a:ext cx="4915535" cy="371538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测试ingress使用k8s社区的</w:t>
      </w:r>
      <w:r>
        <w:fldChar w:fldCharType="begin"/>
      </w:r>
      <w:r>
        <w:instrText xml:space="preserve"> HYPERLINK "https://github.com/kubernetes/ingress-nginx" </w:instrText>
      </w:r>
      <w:r>
        <w:fldChar w:fldCharType="separate"/>
      </w:r>
      <w:r>
        <w:rPr>
          <w:rStyle w:val="27"/>
          <w:rFonts w:hint="eastAsia" w:ascii="思源黑体 CN Normal" w:hAnsi="思源黑体 CN Normal" w:eastAsia="思源黑体 CN Normal" w:cs="思源黑体 CN Normal"/>
        </w:rPr>
        <w:t>ingress-nginx</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，部署方式用DaemonSet+HostNetwork。</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创建一个apache的Service：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httpd:2.4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containerPort: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type: NodePort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targetPort: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nodePort: 30002</w:t>
      </w:r>
    </w:p>
    <w:p>
      <w:pPr>
        <w:jc w:val="cente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apache-service.yaml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创建一个nginx的Service：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containerPort: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selector: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type: NodePort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targetPort: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nodePort: 30001</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nginx</w:t>
      </w:r>
      <w:r>
        <w:rPr>
          <w:rFonts w:ascii="思源黑体 CN Normal" w:hAnsi="思源黑体 CN Normal" w:eastAsia="思源黑体 CN Normal" w:cs="思源黑体 CN Normal"/>
        </w:rPr>
        <w:t>-service.yaml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apply -f apache-service.yaml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apply -f nginx-service.yaml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现在集群中有两个服务，一个是my-apache，另一个是my-nginx：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TYPE        CLUSTER-IP      EXTERNAL-IP   PORT(S)        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ClusterIP   10.254.0.1      &lt;none&gt;        443/TCP        237d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my-apache    NodePort    10.254.138.54   &lt;none&gt;        80:30002/TCP   120m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my-nginx     NodePort    10.254.18.199   &lt;none&gt;        80:30001/TCP   122m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配置ingress转发文件：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test-ingress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#rules中的host必须为域名，不能为IP，表示Ingress-controller的Pod所在主机域名，也就是Ingress-controller的IP对应的域名</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host: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#paths中的path则表示映射的路径。如映射/表示若访问test.apache.ingress，则会将请求转发至apache的service，端口为80。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host: test.nginx.ingress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servicePort: 80</w:t>
      </w:r>
    </w:p>
    <w:p>
      <w:pPr>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host: 对应的域名 </w:t>
      </w:r>
    </w:p>
    <w:p>
      <w:pPr>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path: url上下文 </w:t>
      </w:r>
    </w:p>
    <w:p>
      <w:pPr>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backend:后向转发 到对应的 serviceName: servicePort:</w:t>
      </w:r>
    </w:p>
    <w:p>
      <w:pPr>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apply -f test-ingress.yaml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ingress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HOSTS                                    ADDRESS   PORTS   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test-ingress   test.apache.ingress,test.nginx.ingress                    80      114m</w:t>
      </w:r>
    </w:p>
    <w:p>
      <w:pPr>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-n ingress-nginx</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READY   STATUS    RESTARTS   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nginx-ingress-controller-6b46fdbdf9-c54d5   1/1     Running   0          5d2h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nginx-ingress-controller-6b46fdbdf9-jl5h4   1/1     Running   0          5d2h</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我们再执行kubectl exec nginx-ingress-controller-6b46fdbdf9-jl5h4 -it cat /etc/nginx/nginx.conf -n ingress-nginx，可以看到生成nginx配置，篇幅较长，各位自行筛选：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start server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server_name test.apache.ingress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listen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$proxy_upstream_name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$pass_access_scheme $scheme;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$pass_server_port $server_port;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$best_http_host $http_host;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$pass_port $pass_server_port;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location /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$ingress_name   "test-ingress";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$location_path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rewrite_by_lua_block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lua_ingress.rewrite({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force_ssl_redirect = false,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use_port_in_redirects = false,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balancer.rewrite()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plugins.run()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header_filter_by_lua_block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plugins.run()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body_filter_by_lua_block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log_by_lua_block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balancer.log()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monitor.call()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plugins.run()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port_in_redirect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$balancer_ewma_score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$proxy_upstream_name    "default-my-apache-80";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$proxy_host             $proxy_upstream_name;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$proxy_alternative_upstream_name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client_max_body_size                    1m;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Host                   $best_http_host;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Pass the extracted client certificate to the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Allow websocket connections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Upgrade           $http_upgrade;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Connection        $connection_upgrade;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X-Request-ID           $req_id;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X-Real-IP              $the_real_ip;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X-Forwarded-For        $the_real_ip;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X-Forwarded-Host       $best_http_host;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X-Forwarded-Port       $pass_port;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X-Forwarded-Proto      $pass_access_scheme;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X-Original-URI         $request_uri;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X-Scheme               $pass_access_scheme;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Pass the original X-Forwarded-For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X-Original-Forwarded-For $http_x_forwarded_for;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mitigate HTTPoxy Vulnerability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https://www.nginx.com/blog/mitigating-the-httpoxy-vulnerability-with-nginx/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Proxy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Custom headers to proxied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proxy_connect_timeout                   5s;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proxy_send_timeout                      60s;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proxy_read_timeout                      60s;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proxy_buffering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proxy_buffer_size                       4k;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proxy_buffers                           4 4k;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proxy_request_buffering                 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proxy_http_version                      1.1;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proxy_cookie_domain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proxy_cookie_path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In case of errors try the next upstream server before returning an error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proxy_next_upstream                     error timeout;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proxy_next_upstream_timeout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proxy_next_upstream_tries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proxy_pass http://upstream_balancer;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proxy_redirect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end server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start server test.nginx.ingress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server_name test.nginx.ingress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listen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$proxy_upstream_name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$pass_access_scheme $scheme;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$pass_server_port $server_port;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$best_http_host $http_host;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$pass_port $pass_server_port;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location /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$ingress_name   "test-ingress";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$location_path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rewrite_by_lua_block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lua_ingress.rewrite({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force_ssl_redirect = false,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use_port_in_redirects = false,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balancer.rewrite()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plugins.run()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header_filter_by_lua_block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plugins.run()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body_filter_by_lua_block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log_by_lua_block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balancer.log()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monitor.call()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plugins.run()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port_in_redirect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$balancer_ewma_score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$proxy_upstream_name    "default-my-nginx-80";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$proxy_host             $proxy_upstream_name;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$proxy_alternative_upstream_name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client_max_body_size                    1m;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Host                   $best_http_host;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Pass the extracted client certificate to the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Allow websocket connections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Upgrade           $http_upgrade;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Connection        $connection_upgrade;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X-Request-ID           $req_id;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X-Real-IP              $the_real_ip;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X-Forwarded-For        $the_real_ip;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X-Forwarded-Host       $best_http_host;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X-Forwarded-Port       $pass_port;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X-Forwarded-Proto      $pass_access_scheme;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X-Original-URI         $request_uri;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X-Scheme               $pass_access_scheme;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Pass the original X-Forwarded-For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X-Original-Forwarded-For $http_x_forwarded_for;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mitigate HTTPoxy Vulnerability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https://www.nginx.com/blog/mitigating-the-httpoxy-vulnerability-with-nginx/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proxy_set_header Proxy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Custom headers to proxied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proxy_connect_timeout                   5s;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proxy_send_timeout                      60s;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proxy_read_timeout                      60s;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proxy_buffering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proxy_buffer_size                       4k;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proxy_buffers                           4 4k;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proxy_request_buffering                 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proxy_http_version                      1.1;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proxy_cookie_domain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proxy_cookie_path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In case of errors try the next upstream server before returning an error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proxy_next_upstream                     error timeout;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proxy_next_upstream_timeout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proxy_next_upstream_tries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proxy_pass http://upstream_balancer;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proxy_redirect                          off;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end server test.nginx.ingress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 nginx-ingress-controller运行在master，node2两个节点上。如果网络中有dns服务器，在dns中把这两个域名映射到nginx-ingress-controller运行的任意一个节点上，如果没有dns服务器只能修改host文件了。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 xml:space="preserve">备注：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正规的做法是在master，node2这两个节点上安装keepalive，生成一个vip。在dns上把域名和vip做映射。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文档中这里直接在master节点上操作了。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##192.168.100.246，192.168.100.247，192.168.100.248 三个ip任选。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echo '192.168.100.246 test.apache.ingress' &gt;&gt; /etc/hosts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echo '192.168.100.248 test.nginx.ingress' &gt;&gt; /etc/hosts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测试test.nginx.ingress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test.nginx.ingress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&lt;!DOCTYPE html&gt;&lt;html&gt;&lt;head&gt;&lt;title&gt;Welcome to nginx!&lt;/title&gt;&lt;style&gt;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body {        width: 35em;        margin: 0 auto;        font-family: Tahoma, Verdana, Arial, sans-serif;    }&lt;/style&gt;&lt;/head&gt;&lt;body&gt;&lt;h1&gt;Welcome to nginx!&lt;/h1&gt;&lt;p&gt;If you see this page, the nginx web server is successfully installed and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 Further configuration is required.&lt;/p&gt;&lt;p&gt;For online documentation and support please refer to&lt;a href="http://nginx.org/"&gt;nginx.org&lt;/a&gt;.&lt;br/&gt;Commercial support is available at&lt;a href="http://nginx.com/"&gt;nginx.com&lt;/a&gt;.&lt;/p&gt;&lt;p&gt;&lt;em&gt;Thank you for using nginx.&lt;/em&gt;&lt;/p&gt;&lt;/body&gt;&lt;/html&gt;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test.apache.ingress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&lt;html&gt;&lt;body&gt;&lt;h1&gt;It works!&lt;/h1&gt;&lt;/body&gt;&lt;/html&gt;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如果不修改hosts文件可以通过下面的命令测试</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##通过-H 指定模拟的域名</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-v http://192.168.100.246 -H 'host: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-v http://192.168.100.248 -H 'host: test.nginx.ingress'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Ingress总结分享</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ingress是k8s集群的请求入口，可以理解为对多个service的再次抽象</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通常说的ingress一般包括ingress资源对象及ingress-controller两部分组成</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ingress-controller有多种实现，社区原生的是ingress-nginx，根据具体需求选择</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ingress自身的暴露有多种方式，需要根据基础环境及业务类型选择合适的方式</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在Ingress出现以前，Service Load Balancer是推荐的解决Service局限性的方式。Service Load Balancer将haproxy跑在容器中，并监控service和endpoint的变化，通过容器IP对外提供4层和7层负载均衡服务。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社区提供的Service Load Balancer支持四种负载均衡协议：TCP、HTTP、HTTPS和SSL TERMINATION，并支持ACL访问控制。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像阿里云、</w:t>
      </w:r>
      <w:r>
        <w:rPr>
          <w:rFonts w:ascii="思源黑体 CN Normal" w:hAnsi="思源黑体 CN Normal" w:eastAsia="思源黑体 CN Normal" w:cs="思源黑体 CN Normal"/>
        </w:rPr>
        <w:t>aws、azure、openstack、gce都提供了loadbalance服务</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虽然Kubernetes提供了丰富的负载均衡机制，但在实际使用的时候，还是会碰到一些复杂的场景是它不能支持的，比如：</w:t>
      </w:r>
    </w:p>
    <w:p>
      <w:pPr>
        <w:pStyle w:val="37"/>
        <w:numPr>
          <w:ilvl w:val="0"/>
          <w:numId w:val="12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接入已有的负载均衡设备</w:t>
      </w:r>
    </w:p>
    <w:p>
      <w:pPr>
        <w:pStyle w:val="37"/>
        <w:numPr>
          <w:ilvl w:val="0"/>
          <w:numId w:val="12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多租户网络情况下，容器网络和主机网络是隔离的，这样kube-proxy就不能正常工作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这个时候就可以自定义组件，并代替kube-proxy来做负载均衡。基本的思路是监控kubernetes中service和endpoints的变化，并根据这些变化来配置负载均衡器。比如weave flux、nginx plus、kube2haproxy等。</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Endpoints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有几种情况下需要用到没有selector的service。</w:t>
      </w:r>
    </w:p>
    <w:p>
      <w:pPr>
        <w:pStyle w:val="37"/>
        <w:numPr>
          <w:ilvl w:val="0"/>
          <w:numId w:val="1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使用kubernetes集群外部的数据库时</w:t>
      </w:r>
    </w:p>
    <w:p>
      <w:pPr>
        <w:pStyle w:val="37"/>
        <w:numPr>
          <w:ilvl w:val="0"/>
          <w:numId w:val="1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service中用到了其他namespace或kubernetes集群中的service</w:t>
      </w:r>
    </w:p>
    <w:p>
      <w:pPr>
        <w:pStyle w:val="37"/>
        <w:numPr>
          <w:ilvl w:val="0"/>
          <w:numId w:val="1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在kubernetes的工作负载与集群外的后端之间互相迁移</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可以这样定义一个没有selector的service。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mysql-service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NodePort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nodePort: 31111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targetPort: 3306</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定义一个Endpoints来对应该service。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Endpoints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mysql-service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subsets: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addresses: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ip: </w:t>
      </w:r>
      <w:r>
        <w:rPr>
          <w:rFonts w:hint="eastAsia" w:ascii="思源黑体 CN Normal" w:hAnsi="思源黑体 CN Normal" w:eastAsia="思源黑体 CN Normal" w:cs="思源黑体 CN Normal"/>
          <w:strike/>
          <w:color w:val="393A34"/>
          <w:spacing w:val="3"/>
          <w:kern w:val="0"/>
          <w:sz w:val="20"/>
          <w:szCs w:val="20"/>
        </w:rPr>
        <w:t>192.168.100.240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访问没有selector的service跟访问有selector的service时没有任何区别。</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时有一个很常见的需求，就是当数据库部署在kubernetes集群之外的时候，集群内的service如何访问数据库呢？当然你可以直接使用数据库的IP地址和端口号来直接访问，有没有什么优雅的方式呢？你需要用到ExternalName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mysql-service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prod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ExternalName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externalName: </w:t>
      </w:r>
      <w:r>
        <w:rPr>
          <w:rFonts w:hint="eastAsia" w:ascii="思源黑体 CN Normal" w:hAnsi="思源黑体 CN Normal" w:eastAsia="思源黑体 CN Normal" w:cs="思源黑体 CN Normal"/>
          <w:strike/>
          <w:color w:val="393A34"/>
          <w:spacing w:val="3"/>
          <w:kern w:val="0"/>
          <w:sz w:val="20"/>
          <w:szCs w:val="20"/>
        </w:rPr>
        <w:t>my.database.example.com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这个例子中，在kubernetes集群内访问mysql-service实际上会重定向到my.database.example.com:3306这个地址。</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 CustomResourceDefinition 拓展</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我们知道，Kubernetes 中一切都可视为资源，它提供了很多默认资源类型，如 Pod、Deployment、Service、Volume等一系列资源，能够满足大多数日常系统部署和管理的需求。但是，在一些特殊的需求场景下，这些现有资源类型就满足不了，那么这些就可以抽象为 Kubernetes 的自定义资源，在 Kubernetes 1.7 之后增加了对 CRD 自定义资源二次开发能力来扩展 Kubernetes API，通过 CRD 我们可以向 Kubernetes API 中增加新资源类型，而不需要修改 Kubernetes 源码或创建自定义的 API server，该功能大大提高了 Kubernetes 的扩展能力。它是 (TPR) ThirdPartyResource 的替代者，在 1.9 以上版本 TPR 将被废弃。</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自定义资源是对Kubernetes API的扩展，kubernetes中的每个资源都是一个API对象的集合，例如我们在YAML文件里定义的那些spec都是对kubernetes中的资源对象的定义，所有的自定义资源可以跟kubernetes中内建的资源一样使用kubectl操作。</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resourcedefinition.yaml：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apiextensions.k8s.io/v1beta1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CustomResourceDefinition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名称必须符合下面的格式：&lt;plural&gt;.&lt;group&gt;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crontabs.stable.example.com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API使用的组名称：/apis/&lt;group&gt;/&lt;version&gt;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group: 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API使用的版本号：/apis/&lt;group&gt;/&lt;version&gt;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Namespaced或Cluster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scope: Namespaced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URL中使用的复数名称: /apis/&lt;group&gt;/&lt;version&gt;/&lt;plural&gt;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plural: crontabs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CLI中使用的单数名称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singular: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CamelCased格式的单数类型。在清单文件中使用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CLI中使用的资源简称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shortNames: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创建该CRD：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393A34"/>
          <w:spacing w:val="3"/>
          <w:kern w:val="0"/>
          <w:sz w:val="20"/>
          <w:szCs w:val="20"/>
        </w:rPr>
        <w:t>kubectl create -f resourcedefinition.yaml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访问RESTful API端点如http://172.20.0.113:8080将看到如下API端点已创建：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/apis/stable.example.com/v1/namespaces/*/crontabs/...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创建自定义对象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my-new-cron-object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cronSpec: "* * * *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my-awesome-cron-image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引用该自定义资源的API创建对象。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终止器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可以为自定义对象添加一个终止器，如下所示：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finalizers: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finalizer.stable.example.com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删除自定义对象前，异步执行的钩子。对于具有终止器的一个对象，删除请求仅仅是为metadata.deletionTimestamp字段设置一个值，而不是删除它，这将触发监控该对象的控制器执行他们所能处理的任意终止器。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fldChar w:fldCharType="begin"/>
      </w:r>
      <w:r>
        <w:instrText xml:space="preserve"> HYPERLINK "https://kubernetes.io/docs/tasks/access-kubernetes-api/extend-api-custom-resource-definitions/" </w:instrText>
      </w:r>
      <w:r>
        <w:fldChar w:fldCharType="separate"/>
      </w:r>
      <w:r>
        <w:rPr>
          <w:rStyle w:val="25"/>
          <w:rFonts w:hint="eastAsia" w:ascii="思源黑体 CN Normal" w:hAnsi="思源黑体 CN Normal" w:eastAsia="思源黑体 CN Normal" w:cs="思源黑体 CN Normal"/>
        </w:rPr>
        <w:t>Extend the Kubernetes API with CustomResourceDefinitions</w:t>
      </w:r>
      <w:r>
        <w:rPr>
          <w:rStyle w:val="25"/>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自定义控制器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单纯设置了自定义资源，并没有什么用，只有跟自定义控制器结合起来，才能讲资源对象中的声明式API翻译成用户所期望的状态。自定义控制器可以用来管理任何资源类型，但是一般是跟自定义资源结合使用。</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接下来，我们通过官方示例 </w:t>
      </w:r>
      <w:r>
        <w:fldChar w:fldCharType="begin"/>
      </w:r>
      <w:r>
        <w:instrText xml:space="preserve"> HYPERLINK "https://github.com/kubernetes/sample-controller" </w:instrText>
      </w:r>
      <w:r>
        <w:fldChar w:fldCharType="separate"/>
      </w:r>
      <w:r>
        <w:rPr>
          <w:rStyle w:val="25"/>
          <w:rFonts w:hint="eastAsia" w:ascii="思源黑体 CN Normal" w:hAnsi="思源黑体 CN Normal" w:eastAsia="思源黑体 CN Normal" w:cs="思源黑体 CN Normal"/>
        </w:rPr>
        <w:t>sample-controller</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来演示下如何使用 Kubernetes CRD。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通过该示例 sample-controller，我们可以清楚的了解到：</w:t>
      </w:r>
    </w:p>
    <w:p>
      <w:pPr>
        <w:pStyle w:val="37"/>
        <w:numPr>
          <w:ilvl w:val="0"/>
          <w:numId w:val="1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如何通过 CRD 创建一个新的自定义资源类型 Foo</w:t>
      </w:r>
    </w:p>
    <w:p>
      <w:pPr>
        <w:pStyle w:val="37"/>
        <w:numPr>
          <w:ilvl w:val="0"/>
          <w:numId w:val="1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如何创建、获取、List 该新资源类型 Foo 的实例</w:t>
      </w:r>
    </w:p>
    <w:p>
      <w:pPr>
        <w:pStyle w:val="37"/>
        <w:numPr>
          <w:ilvl w:val="0"/>
          <w:numId w:val="1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如何在资源处理创建、更新、删除事件上设置 Controller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具体部署请参考 k8s 官网：</w:t>
      </w:r>
      <w:r>
        <w:fldChar w:fldCharType="begin"/>
      </w:r>
      <w:r>
        <w:instrText xml:space="preserve"> HYPERLINK "https://github.com/kubernetes/sample-controller" </w:instrText>
      </w:r>
      <w:r>
        <w:fldChar w:fldCharType="separate"/>
      </w:r>
      <w:r>
        <w:rPr>
          <w:rStyle w:val="27"/>
          <w:rFonts w:hint="eastAsia" w:ascii="思源黑体 CN Normal" w:hAnsi="思源黑体 CN Normal" w:eastAsia="思源黑体 CN Normal" w:cs="思源黑体 CN Normal"/>
        </w:rPr>
        <w:t>https://github.com/kubernetes/sample-controller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8" w:name="_部署_Docker-Registry"/>
      <w:bookmarkEnd w:id="78"/>
      <w:r>
        <w:rPr>
          <w:rFonts w:hint="eastAsia" w:ascii="思源黑体 CN Normal" w:hAnsi="思源黑体 CN Normal" w:eastAsia="思源黑体 CN Normal" w:cs="思源黑体 CN Normal"/>
        </w:rPr>
        <w:t>部署 Docker-Registry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注意：本文档介绍使用 docker 官方的 registry v2 镜像部署私有仓库的步骤，你也可以部署 Harbor 私有仓库（</w:t>
      </w:r>
      <w:r>
        <w:fldChar w:fldCharType="begin"/>
      </w:r>
      <w:r>
        <w:instrText xml:space="preserve"> HYPERLINK \l "_部署_Harbor-Registry" </w:instrText>
      </w:r>
      <w:r>
        <w:fldChar w:fldCharType="separate"/>
      </w:r>
      <w:r>
        <w:rPr>
          <w:rStyle w:val="27"/>
          <w:rFonts w:hint="eastAsia" w:ascii="思源黑体 CN Normal" w:hAnsi="思源黑体 CN Normal" w:eastAsia="思源黑体 CN Normal" w:cs="思源黑体 CN Normal"/>
        </w:rPr>
        <w:t>部署 Harbor 私有仓库</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本文档讲解部署一个 TLS 加密、HTTP Basic 认证的私有 docker registry 步骤；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示例机器 IP 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docker registry: </w:t>
      </w:r>
      <w:r>
        <w:rPr>
          <w:rFonts w:hint="eastAsia" w:ascii="思源黑体 CN Normal" w:hAnsi="思源黑体 CN Normal" w:eastAsia="思源黑体 CN Normal" w:cs="思源黑体 CN Normal"/>
          <w:strike/>
        </w:rPr>
        <w:t>192.168.100.249</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registry 使用的 x509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registry/{auth,certs}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registry-csr.json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lang w:eastAsia="zh-CN"/>
        </w:rPr>
        <w:t>dongnao</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registry-csr.json | cfssljson -bare registry</w:t>
      </w:r>
    </w:p>
    <w:p>
      <w:pPr>
        <w:pStyle w:val="37"/>
        <w:numPr>
          <w:ilvl w:val="0"/>
          <w:numId w:val="1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这里复用以前创建的 CA 证书和秘钥文件；</w:t>
      </w:r>
    </w:p>
    <w:p>
      <w:pPr>
        <w:pStyle w:val="37"/>
        <w:numPr>
          <w:ilvl w:val="0"/>
          <w:numId w:val="1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 registry 的 NodeIP；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HTTP Baisc 认证文件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--entrypoint htpasswd registry:2 -Bbn study study  &gt; registry/auth/htpasswd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registry/auth/htpasswd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study:$2y$05$iZaM45Jxlcg0DJKXZMggLOibAsHLGybyU.CgU9AHqWcVDyBjiScN.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registry 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config.yml &lt;&lt; 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https://docs.docker.com/registry/configuration/#list-of-configuration-options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version: 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level: info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fromatter: text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fields: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service: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storage: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filesystem: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rootdirectory: /var/lib/registry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maxthreads: 100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cache: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blobdescriptor: inmemory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delete: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realm: basic-realm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/auth/htpasswd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addr: 0.0.0.0:8000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headers: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X-Content-Type-Options: [nosniff]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 /certs/registry.pem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/certs/registry-key.pem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health: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storagedriver: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interval: 10s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threshold: 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1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auth.htpasswd 指定了 HTTP Basic 认证的 token 文件路径；</w:t>
      </w:r>
    </w:p>
    <w:p>
      <w:pPr>
        <w:pStyle w:val="37"/>
        <w:numPr>
          <w:ilvl w:val="0"/>
          <w:numId w:val="1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http.tls 指定了 registry http 服务器的证书和秘钥文件路径；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w:t>
      </w:r>
      <w:r>
        <w:rPr>
          <w:rFonts w:ascii="思源黑体 CN Normal" w:hAnsi="思源黑体 CN Normal" w:eastAsia="思源黑体 CN Normal" w:cs="思源黑体 CN Normal"/>
          <w:strike/>
          <w:color w:val="393A34"/>
          <w:spacing w:val="3"/>
          <w:sz w:val="20"/>
          <w:szCs w:val="20"/>
        </w:rPr>
        <w: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-d -p 8000:8000 --privileged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/opt/k8s/registry/auth/:/auth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/opt/k8s/registry/certs:/certs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/opt/k8s/registry/config.yml:/etc/docker/registry/config.yml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registry registry:2</w:t>
      </w:r>
    </w:p>
    <w:p>
      <w:pPr>
        <w:pStyle w:val="37"/>
        <w:numPr>
          <w:ilvl w:val="0"/>
          <w:numId w:val="1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执行该 docker run 命令的机器 IP 为 </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registry push image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registry 证书的 CA 证书拷贝到 /etc/docker/certs.d/</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:8000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mkdir -p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cp /etc/kubernetes/cert/ca.pem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登陆私有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login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Username: study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Password: study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Login Succeeded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登陆信息被写入 ~/.docker/config.json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~/.docker/config.json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将本地的 image 打上私有 registry 的 tag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tag busybox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images |grep busybox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image push 到私有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push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:8000/busybox</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 registry 的运维操作</w:t>
      </w: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查询私有镜像中的 images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:8000/v2/_catalog</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查询某个镜像的 tags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:8000/v2/busybox/tags/list</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image 或 layer 的 digest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v2/&lt;repoName&gt;/manifests/&lt;tagName&gt; 发 GET 请求，从响应的头部 Docker-Content-Digest 获取 image digest，从响应的 body 的 fsLayers.blobSum 中获取 layDigests;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注意，必须包含请求头：Accept: application/vnd.docker.distribution.manifest.v2+json：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-v -H "Accept: application/vnd.docker.distribution.manifest.v2+json"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:8000/v2/busybox/manifests/latest</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image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/v2/&lt;name&gt;/manifests/&lt;reference&gt; 发送 DELETE 请求，reference 为上一步返回的 Docker-Content-Digest 字段内容：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:8000/v2/busybox/manifests/sha256:68effe31a4ae8312e47f54bec52d1fc925908009ce7e6f734e1b54a4169081c5</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layer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/v2/&lt;name&gt;/blobs/&lt;digest&gt;发送 DELETE 请求，其中 digest 是上一步返回的 fsLayers.blobSum 字段内容：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:8000/v2/busybox/blobs/sha256:a3ed95caeb02ffe68cdd9fd84406680ae93d633cb16422d00e8a7c22955b46d4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:8000/v2/busybox/blobs/sha256:04176c8b224aa0eb9942af765f66dae866f436e75acef028fe44b8a98e045515</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常见问题</w:t>
      </w: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416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w:t>
      </w:r>
      <w:r>
        <w:fldChar w:fldCharType="begin"/>
      </w:r>
      <w:r>
        <w:instrText xml:space="preserve"> HYPERLINK "http://docs.ceph.com/docs/master/install/install-ceph-gateway/" </w:instrText>
      </w:r>
      <w:r>
        <w:fldChar w:fldCharType="separate"/>
      </w:r>
      <w:r>
        <w:rPr>
          <w:rStyle w:val="27"/>
          <w:rFonts w:hint="eastAsia" w:ascii="思源黑体 CN Normal" w:hAnsi="思源黑体 CN Normal" w:eastAsia="思源黑体 CN Normal" w:cs="思源黑体 CN Normal"/>
        </w:rPr>
        <w:t>http://docs.ceph.com/docs/master/install/install-ceph-gateway/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里面的 s3 test.py 程序失败：</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python s3test.py Traceback (most recent call last): File "s3test.py", line 12, in bucket = conn.create_bucket('my-new-bucket') File "/usr/lib/python2.7/site-packages/boto/s3/connection.py", line 625, in create_bucket response.status, response.reason, body) boto.exception.S3ResponseError: S3ResponseError: 416 Requested Range Not Satisfiable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解决版办法：</w:t>
      </w:r>
    </w:p>
    <w:p>
      <w:pPr>
        <w:pStyle w:val="37"/>
        <w:numPr>
          <w:ilvl w:val="0"/>
          <w:numId w:val="1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在管理节点上修改 ceph.conf</w:t>
      </w:r>
    </w:p>
    <w:p>
      <w:pPr>
        <w:pStyle w:val="37"/>
        <w:numPr>
          <w:ilvl w:val="0"/>
          <w:numId w:val="1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ceph-deploy config push master node1 node2</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For anyone who is hitting this issue set default pg_num and pgp_num to lower value(8 for example), or set mon_max_pg_per_osd to a high value in ceph.conf radosgw-admin doesn' throw proper error when internal pool creation fails, hence the upper level error which is very confusing.</w:t>
      </w:r>
    </w:p>
    <w:p>
      <w:pPr>
        <w:ind w:firstLine="480"/>
        <w:rPr>
          <w:rFonts w:ascii="思源黑体 CN Normal" w:hAnsi="思源黑体 CN Normal" w:eastAsia="思源黑体 CN Normal" w:cs="思源黑体 CN Normal"/>
        </w:rPr>
      </w:pPr>
      <w:r>
        <w:fldChar w:fldCharType="begin"/>
      </w:r>
      <w:r>
        <w:instrText xml:space="preserve"> HYPERLINK "https://tracker.ceph.com/issues/21497" </w:instrText>
      </w:r>
      <w:r>
        <w:fldChar w:fldCharType="separate"/>
      </w:r>
      <w:r>
        <w:rPr>
          <w:rStyle w:val="27"/>
          <w:rFonts w:hint="eastAsia" w:ascii="思源黑体 CN Normal" w:hAnsi="思源黑体 CN Normal" w:eastAsia="思源黑体 CN Normal" w:cs="思源黑体 CN Normal"/>
        </w:rPr>
        <w:t>https://tracker.ceph.com/issues/21497</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503</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docker login </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:8000 Username: study Password: Error response from daemon: login attempt to https://</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:8000/v2/ failed with status: 503 Service Unavailable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原因： docker run 缺少 --privileged 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9" w:name="_部署_Harbor-Registry"/>
      <w:bookmarkEnd w:id="79"/>
      <w:r>
        <w:rPr>
          <w:rFonts w:hint="eastAsia" w:ascii="思源黑体 CN Normal" w:hAnsi="思源黑体 CN Normal" w:eastAsia="思源黑体 CN Normal" w:cs="思源黑体 CN Normal"/>
        </w:rPr>
        <w:t>部署 Harbor-Registry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 docker-compose 部署 harbor 私有仓库的步骤，你也可以使用 docker 官方的 registry 镜像部署私有仓库(</w:t>
      </w:r>
      <w:r>
        <w:fldChar w:fldCharType="begin"/>
      </w:r>
      <w:r>
        <w:instrText xml:space="preserve"> HYPERLINK \l "_部署_Docker-Registry" </w:instrText>
      </w:r>
      <w:r>
        <w:fldChar w:fldCharType="separate"/>
      </w:r>
      <w:r>
        <w:rPr>
          <w:rStyle w:val="27"/>
          <w:rFonts w:hint="eastAsia" w:ascii="思源黑体 CN Normal" w:hAnsi="思源黑体 CN Normal" w:eastAsia="思源黑体 CN Normal" w:cs="思源黑体 CN Normal"/>
        </w:rPr>
        <w:t>部署 Docker Registry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"https://github.com/docker/compose/releases" </w:instrText>
      </w:r>
      <w:r>
        <w:fldChar w:fldCharType="separate"/>
      </w:r>
      <w:r>
        <w:rPr>
          <w:rStyle w:val="25"/>
          <w:rFonts w:hint="eastAsia" w:ascii="思源黑体 CN Normal" w:hAnsi="思源黑体 CN Normal" w:eastAsia="思源黑体 CN Normal" w:cs="思源黑体 CN Normal"/>
        </w:rPr>
        <w:t>docker compose 发布页面</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docker-compose 二进制文件（这里不再重复安装步骤了）</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"https://github.com/vmware/harbor/releases" </w:instrText>
      </w:r>
      <w:r>
        <w:fldChar w:fldCharType="separate"/>
      </w:r>
      <w:r>
        <w:rPr>
          <w:rStyle w:val="27"/>
          <w:rFonts w:hint="eastAsia" w:ascii="思源黑体 CN Normal" w:hAnsi="思源黑体 CN Normal" w:eastAsia="思源黑体 CN Normal" w:cs="思源黑体 CN Normal"/>
        </w:rPr>
        <w:t>harbor 发布页面</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harbor 离线安装包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--continue https://storage.googleapis.com/harbor-releases/release-1.7.0/harbor-offline-installer-v1.7.0.tgz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-xzvf harbor-offline-installer-v1.7.0.tgz</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nginx 服务器使用的 x509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r>
        <w:rPr>
          <w:rFonts w:hint="default" w:ascii="思源黑体 CN Normal" w:hAnsi="思源黑体 CN Normal" w:eastAsia="思源黑体 CN Normal" w:cs="思源黑体 CN Normal"/>
          <w:color w:val="393A34"/>
          <w:spacing w:val="3"/>
          <w:sz w:val="20"/>
          <w:szCs w:val="20"/>
        </w:rPr>
        <w:t>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harbor-csr.json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192.168.100.241</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192.168.100.242</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192.168.100.243</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192.168.100.244</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192.168.100.245</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lang w:eastAsia="zh-CN"/>
        </w:rPr>
        <w:t>dongnao</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1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字段指定授权使用该证书的当前部署节点 IP，如果后续使用域名访问 harbor 则还需要添加域名；</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harbor 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harbor-csr.json | cfssljson -bare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mkdir -p /etc/harbor/ssl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mv harbor*.pem /etc/harbor/ssl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harbor.csr  harbor-csr.json</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harbor.cfg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harbor.cfg{,.bak}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vim harbor.cfg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harbor.cfg{,.bak}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8c8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&lt; hostname = </w:t>
      </w:r>
      <w:r>
        <w:rPr>
          <w:rFonts w:hint="eastAsia" w:ascii="思源黑体 CN Normal" w:hAnsi="思源黑体 CN Normal" w:eastAsia="思源黑体 CN Normal" w:cs="思源黑体 CN Normal"/>
          <w:strike/>
          <w:color w:val="24292E"/>
          <w:kern w:val="0"/>
          <w:sz w:val="20"/>
          <w:szCs w:val="20"/>
        </w:rPr>
        <w:t>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hostname = reg.mydomain.com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12c12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ui_url_protocol =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ui_url_protocol = http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24,25c24,25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 = /etc/harbor/ssl/harbor.pem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ssl_cert_key = /etc/harbor/ssl/harbor-key.pem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 = /data/cert/server.crt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ssl_cert_key = /data/cert/server.key</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prepare{,.bak}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vim prepare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prepare{,.bak}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453a454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print(</w:t>
      </w:r>
      <w:r>
        <w:rPr>
          <w:rFonts w:hint="eastAsia" w:ascii="思源黑体 CN Normal" w:hAnsi="思源黑体 CN Normal" w:eastAsia="思源黑体 CN Normal" w:cs="思源黑体 CN Normal"/>
          <w:color w:val="032F62"/>
          <w:kern w:val="0"/>
          <w:sz w:val="20"/>
          <w:szCs w:val="20"/>
        </w:rPr>
        <w:t>"%s %w"</w:t>
      </w:r>
      <w:r>
        <w:rPr>
          <w:rFonts w:hint="eastAsia" w:ascii="思源黑体 CN Normal" w:hAnsi="思源黑体 CN Normal" w:eastAsia="思源黑体 CN Normal" w:cs="思源黑体 CN Normal"/>
          <w:color w:val="24292E"/>
          <w:kern w:val="0"/>
          <w:sz w:val="20"/>
          <w:szCs w:val="20"/>
        </w:rPr>
        <w:t>, args, kw)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490c491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"/C=/ST=/L=/O=/CN=/"</w:t>
      </w:r>
    </w:p>
    <w:p>
      <w:pPr>
        <w:pStyle w:val="37"/>
        <w:numPr>
          <w:ilvl w:val="0"/>
          <w:numId w:val="1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需要修改 prepare 脚本的 empyt_subj 参数，否则后续 install 时出错退出：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Fail to generate key file: ./common/config/ui/private_key.pem, cert file: ./common/config/registry/root.crt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fldChar w:fldCharType="begin"/>
      </w:r>
      <w:r>
        <w:instrText xml:space="preserve"> HYPERLINK "https://github.com/vmware/harbor/issues/2920" </w:instrText>
      </w:r>
      <w:r>
        <w:fldChar w:fldCharType="separate"/>
      </w:r>
      <w:r>
        <w:rPr>
          <w:rStyle w:val="27"/>
          <w:rFonts w:hint="eastAsia" w:ascii="思源黑体 CN Normal" w:hAnsi="思源黑体 CN Normal" w:eastAsia="思源黑体 CN Normal" w:cs="思源黑体 CN Normal"/>
        </w:rPr>
        <w:t>https://github.com/vmware/harbor/issues/2920</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加载和启动 harbor 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docker-compose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----Harbor has been installed and started successfully.----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Now you should be able to visit the admin portal at https://</w:t>
      </w:r>
      <w:r>
        <w:rPr>
          <w:rFonts w:hint="eastAsia" w:ascii="思源黑体 CN Normal" w:hAnsi="思源黑体 CN Normal" w:eastAsia="思源黑体 CN Normal" w:cs="思源黑体 CN Normal"/>
          <w:strike/>
          <w:color w:val="24292E"/>
          <w:kern w:val="0"/>
          <w:sz w:val="20"/>
          <w:szCs w:val="20"/>
        </w:rPr>
        <w:t>192.168.100.249</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For more details, please visit https://github.com/vmware/harbor </w:t>
      </w:r>
      <w:r>
        <w:rPr>
          <w:rFonts w:hint="eastAsia" w:ascii="思源黑体 CN Normal" w:hAnsi="思源黑体 CN Normal" w:eastAsia="思源黑体 CN Normal" w:cs="思源黑体 CN Normal"/>
          <w:color w:val="005CC5"/>
          <w:kern w:val="0"/>
          <w:sz w:val="20"/>
          <w:szCs w:val="20"/>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访问管理界面</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确认所有组件都工作正常：</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docker-compose 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Command                  State                                    Ports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harbor-adminserver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harbor-db            /usr/local/bin/docker-entr ...   Up (healthy)   3306/tcp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harbor-jobservice    /harbor/start.sh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harbor-log           /bin/sh -c /usr/local/bin/ ...   Up (healthy)   127.0.0.1:1514-</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10514/tcp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harbor-ui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nginx -g daemon off</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Up (healthy)   0.0.0.0:443-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443/tcp, 0.0.0.0:4443-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4443/tcp, 0.0.0.0:80-</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80/tcp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redis                docker-entrypoint.sh redis ...   Up             6379/tcp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registry             /entrypoint.sh serve /etc/ ...   Up (healthy)   5000/tcp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https://127.0.0.1:443，用账号 admin 和 harbor.cfg 配置文件中的默认密码 Harbor12345 登陆系统。</w:t>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5"/>
                    <a:stretch>
                      <a:fillRect/>
                    </a:stretch>
                  </pic:blipFill>
                  <pic:spPr>
                    <a:xfrm>
                      <a:off x="0" y="0"/>
                      <a:ext cx="6120130" cy="2325370"/>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运行时产生的文件、目录</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将日志打印到 /var/log/harbor 的相关目录下，使用 docker logs XXX 或 docker-compose logs XXX 将看不到容器的日志。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日志目录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/var/log/harbor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adminserver.log  jobservice.log  mysql.log  proxy.log  registry.log  ui.log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数据目录，包括数据库、镜像仓库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ca_download  config  database  job_logs registry  secretkey</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客户端登陆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harbor 证书的 CA 证书拷贝到 /etc/docker/certs.d/</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 xml:space="preserve">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mkdir -p /etc/docker/certs.d/</w:t>
      </w:r>
      <w:r>
        <w:rPr>
          <w:rFonts w:ascii="思源黑体 CN Normal" w:hAnsi="思源黑体 CN Normal" w:eastAsia="思源黑体 CN Normal" w:cs="思源黑体 CN Normal"/>
          <w:strike/>
          <w:color w:val="393A34"/>
          <w:spacing w:val="3"/>
          <w:sz w:val="20"/>
          <w:szCs w:val="20"/>
        </w:rPr>
        <w: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cp /etc/kubernetes/cert/ca.pem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/ca.crt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docker login </w:t>
      </w:r>
      <w:r>
        <w:rPr>
          <w:rFonts w:ascii="思源黑体 CN Normal" w:hAnsi="思源黑体 CN Normal" w:eastAsia="思源黑体 CN Normal" w:cs="思源黑体 CN Normal"/>
          <w:strike/>
          <w:color w:val="393A34"/>
          <w:spacing w:val="3"/>
          <w:sz w:val="20"/>
          <w:szCs w:val="20"/>
        </w:rPr>
        <w: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Username: 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Password: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认证信息自动保存到 ~/.docker/config.json 文件。</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其它操作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下列操作的工作目录均为 解压离线安装文件后 生成的 harbor 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停止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docker-compose down -v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vim harbor.cfg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更修改的配置更新到 docker-compose.yml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./prepare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chmod -R 666 common ## 防止容器进程没有权限读取生成的配置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启动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docker-compose up -d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清理集群</w:t>
      </w: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Node 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kubelet kube-proxy flanneld docker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umount kubelet 和 docker 挂载的目录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mount | grep "${K8S_DIR}" | awk '{print $3}'|xargs sudo umount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kubelet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docker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${DOCKER_DIR}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flanneld 写入的网络配置文件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/var/run/flannel/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docker 的一些运行文件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/var/run/docker/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/etc/systemd/system/{kubelet,docker,flanneld,kube-nginx}.service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/etc/flanneld/cert /etc/kubernetes/cer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kube-proxy 和 docker 创建的 iptables：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iptables -F &amp;&amp; sudo iptables -X &amp;&amp; sudo iptables -F -t nat &amp;&amp; sudo iptables -X -t nat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flanneld 和 docker 创建的网桥：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 docker0</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Master 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kube-apiserver kube-controller-manager kube-scheduler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kube-apiserver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/var/run/kubernetes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/etc/systemd/system/{kube-apiserver,kube-controller-manager,kube-scheduler}.service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/opt/k8s/bin/{kube-apiserver,kube-controller-manager,kube-scheduler}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/etc/flanneld/cert /etc/kubernetes/cert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etcd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etcd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etcd 的工作目录和数据目录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${ETCD_DATA_DIR} ${ETCD_WAL_DIR}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/etc/systemd/system/etcd.service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/opt/k8s/bin/etcd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x509 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/etc/etcd/cert/*</w:t>
      </w:r>
    </w:p>
    <w:p>
      <w:pPr>
        <w:ind w:firstLine="480"/>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bookmarkStart w:id="80" w:name="_浏览器访问_kube-apiserver_安全端口"/>
      <w:bookmarkEnd w:id="80"/>
      <w:r>
        <w:rPr>
          <w:rFonts w:hint="eastAsia" w:ascii="思源黑体 CN Normal" w:hAnsi="思源黑体 CN Normal" w:eastAsia="思源黑体 CN Normal" w:cs="思源黑体 CN Normal"/>
        </w:rPr>
        <w:t>kubernetes 最佳实践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本章节主要讲解 k8s 在生产级环境下的使用及网易对 k8s 的探索和实践。</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可视化自动化工具</w:t>
      </w:r>
    </w:p>
    <w:p>
      <w:pPr>
        <w:ind w:firstLine="480"/>
        <w:rPr>
          <w:rFonts w:ascii="思源黑体 CN Normal" w:hAnsi="思源黑体 CN Normal" w:eastAsia="思源黑体 CN Normal" w:cs="思源黑体 CN Normal"/>
        </w:rPr>
      </w:pPr>
      <w:bookmarkStart w:id="81" w:name="OLE_LINK16"/>
      <w:bookmarkStart w:id="82" w:name="OLE_LINK57"/>
      <w:bookmarkStart w:id="83" w:name="OLE_LINK58"/>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dashboard 插件</w:t>
      </w:r>
    </w:p>
    <w:p>
      <w:pPr>
        <w:ind w:firstLine="480"/>
        <w:rPr>
          <w:rFonts w:ascii="思源黑体 CN Normal" w:hAnsi="思源黑体 CN Normal" w:eastAsia="思源黑体 CN Normal" w:cs="思源黑体 CN Normal"/>
        </w:rPr>
      </w:pPr>
    </w:p>
    <w:bookmarkEnd w:id="81"/>
    <w:bookmarkEnd w:id="82"/>
    <w:bookmarkEnd w:id="83"/>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日志收集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elk 插件</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结合 K8S 的系统整体监控方案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heapster 插件</w:t>
      </w: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kubectl是用于针对Kubernetes集群运行命令的命令行接口。本章节涵盖kubectl语法，描述命令操作，并提供常见的示例。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官网最详细的命令使用文档（强烈推荐大家学习）：</w:t>
      </w:r>
    </w:p>
    <w:p>
      <w:pPr>
        <w:rPr>
          <w:rFonts w:ascii="思源黑体 CN Normal" w:hAnsi="思源黑体 CN Normal" w:eastAsia="思源黑体 CN Normal" w:cs="思源黑体 CN Normal"/>
        </w:rPr>
      </w:pPr>
      <w:r>
        <w:fldChar w:fldCharType="begin"/>
      </w:r>
      <w:r>
        <w:instrText xml:space="preserve"> HYPERLINK "https://kubernetes.io/docs/reference/generated/kubectl/kubectl-commands" </w:instrText>
      </w:r>
      <w:r>
        <w:fldChar w:fldCharType="separate"/>
      </w:r>
      <w:r>
        <w:rPr>
          <w:rStyle w:val="27"/>
          <w:rFonts w:hint="eastAsia" w:ascii="思源黑体 CN Normal" w:hAnsi="思源黑体 CN Normal" w:eastAsia="思源黑体 CN Normal" w:cs="思源黑体 CN Normal"/>
        </w:rPr>
        <w:t>https://kubernetes.io/docs/reference/generated/kubectl/kubectl-commands</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中文文档：</w:t>
      </w:r>
    </w:p>
    <w:p>
      <w:pPr>
        <w:rPr>
          <w:rFonts w:ascii="思源黑体 CN Normal" w:hAnsi="思源黑体 CN Normal" w:eastAsia="思源黑体 CN Normal" w:cs="思源黑体 CN Normal"/>
        </w:rPr>
      </w:pPr>
      <w:r>
        <w:fldChar w:fldCharType="begin"/>
      </w:r>
      <w:r>
        <w:instrText xml:space="preserve"> HYPERLINK "http://docs.kubernetes.org.cn/683.html" </w:instrText>
      </w:r>
      <w:r>
        <w:fldChar w:fldCharType="separate"/>
      </w:r>
      <w:r>
        <w:rPr>
          <w:rStyle w:val="27"/>
          <w:rFonts w:hint="eastAsia" w:ascii="思源黑体 CN Normal" w:hAnsi="思源黑体 CN Normal" w:eastAsia="思源黑体 CN Normal" w:cs="思源黑体 CN Normal"/>
        </w:rPr>
        <w:t>http://docs.kubernetes.org.cn/683.html</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[flags]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其中command，TYPE，NAME，和flags分别是：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command</w:t>
      </w:r>
      <w:r>
        <w:rPr>
          <w:rFonts w:hint="eastAsia" w:ascii="思源黑体 CN Normal" w:hAnsi="思源黑体 CN Normal" w:eastAsia="思源黑体 CN Normal" w:cs="思源黑体 CN Normal"/>
        </w:rPr>
        <w:t>: 指定要在一个或多个资源进行操作，例如create，get，describe，delete。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TYPE</w:t>
      </w:r>
      <w:r>
        <w:rPr>
          <w:rFonts w:hint="eastAsia" w:ascii="思源黑体 CN Normal" w:hAnsi="思源黑体 CN Normal" w:eastAsia="思源黑体 CN Normal" w:cs="思源黑体 CN Normal"/>
        </w:rPr>
        <w:t>：指定资源类型。资源类型区分大小写，您可以指定单数，复数或缩写形式。例如，以下命令产生相同的输出：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 pod1 $ kubectl get pods pod1 $ kubectl get po pod1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NAME</w:t>
      </w:r>
      <w:r>
        <w:rPr>
          <w:rFonts w:hint="eastAsia" w:ascii="思源黑体 CN Normal" w:hAnsi="思源黑体 CN Normal" w:eastAsia="思源黑体 CN Normal" w:cs="思源黑体 CN Normal"/>
        </w:rPr>
        <w:t>：指定资源的名称。名称区分大小写。如果省略名称，则会显示所有资源的详细信息,比如$ kubectl get pods。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在多个资源上执行操作时，可以按类型和名称指定每个资源，或指定一个或多个文件：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按类型和名称指定资源：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example-pod1 example-pod2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-f ./pod.yaml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flags</w:t>
      </w:r>
      <w:r>
        <w:rPr>
          <w:rFonts w:hint="eastAsia" w:ascii="思源黑体 CN Normal" w:hAnsi="思源黑体 CN Normal" w:eastAsia="思源黑体 CN Normal" w:cs="思源黑体 CN Normal"/>
        </w:rPr>
        <w:t>：指定可选标志。例如，您可以使用-s或--serverflags来指定Kubernetes API服务器的地址和端口。 重要提示：从命令行指定的标志将覆盖默认值和任何相应的环境变量。</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下表包括所有kubectl操作的简短描述和一般语法：</w:t>
      </w:r>
    </w:p>
    <w:tbl>
      <w:tblPr>
        <w:tblStyle w:val="30"/>
        <w:tblW w:w="9072"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53"/>
        <w:gridCol w:w="3889"/>
        <w:gridCol w:w="2900"/>
        <w:gridCol w:w="53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Header/>
          <w:tblCellSpacing w:w="15" w:type="dxa"/>
        </w:trPr>
        <w:tc>
          <w:tcPr>
            <w:tcW w:w="1708"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Operation</w:t>
            </w:r>
          </w:p>
        </w:tc>
        <w:tc>
          <w:tcPr>
            <w:tcW w:w="3859"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Syntax</w:t>
            </w:r>
          </w:p>
        </w:tc>
        <w:tc>
          <w:tcPr>
            <w:tcW w:w="2855"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annotate</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annotate (-f FILENAME</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api-versions</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api-versions [flags]</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列出可用的API版本。</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apply</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apply -f FILENAME [flags]</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对文件或标准输入流更改资源应用配置。</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attach</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attach POD -c CONTAINER [-i] [-t] [flags]</w:t>
            </w:r>
          </w:p>
        </w:tc>
        <w:tc>
          <w:tcPr>
            <w:tcW w:w="3385" w:type="dxa"/>
            <w:gridSpan w:val="2"/>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attach 到正在运行的容器来查看输出流或与容器（stdin）进行交互。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autoscale</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autoscale (-f FILENAME</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cluster-info</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cluster-info [flags]</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显示有关集群中master节点和服务的端点信息。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config SUBCOMMAND [flags]</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修改kubeconfig文件。有关详细信息，请参阅各个子命令。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create</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create -f FILENAME [flags]</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从文件或stdin创建一个或多个资源。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delete</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delete (-f FILENAME</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describe</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describe (-f FILENAME</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[NAME_PREFIX</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edit</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edit (-f FILENAME</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exec</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exec POD [-c CONTAINER] [-i] [-t] [flags] [-- COMMAND [args...]]</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对pod中的容器执行命令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explain</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explain [--include-extended-apis=true] [--recursive=false] [flags]</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获取各种资源的文档。例如 pods, nodes, services 等.</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expose</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expose (-f FILENAME</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get</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get (-f FILENAME</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label</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label (-f FILENAME</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logs</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logs POD [-c CONTAINER] [--follow] [flags]</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在pod的容器中打印日志。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patch</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patch (-f FILENAME</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port-forward</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port-forward POD [LOCAL_PORT:]REMOTE_PORT [...[LOCAL_PORT_N:]REMOTE_PORT_N] [flags]</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将一个或多个本地端口转发到pod。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proxy</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proxy [--port=PORT] [--www=static-dir] [--www-prefix=prefix] [--api-prefix=prefix] [flags]</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运行一个代理到Kubernetes API服务器。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replace</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replace -f FILENAME</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从文件或stdin替换资源。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rolling-update</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rolling-update OLD_CONTROLLER_NAME ([NEW_CONTROLLER_NAME] –image=NEW_CONTAINER_IMAGE</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-f NEW_CONTROLLER_SPEC) [flags]`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run</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run NAME --image=image [--env="key=value"] [--port=port] [--replicas=replicas] [--dry-run=bool] [--overrides=inline-json] [flags]</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在集群上运行指定的镜像。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scale</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scale (-f FILENAME</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stop</w:t>
            </w:r>
          </w:p>
        </w:tc>
        <w:tc>
          <w:tcPr>
            <w:tcW w:w="3859"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stop</w:t>
            </w:r>
          </w:p>
        </w:tc>
        <w:tc>
          <w:tcPr>
            <w:tcW w:w="2855"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已弃用: 相应的, 请查看 </w:t>
            </w:r>
            <w:r>
              <w:rPr>
                <w:rFonts w:hint="eastAsia" w:ascii="思源黑体 CN Normal" w:hAnsi="思源黑体 CN Normal" w:eastAsia="思源黑体 CN Normal" w:cs="思源黑体 CN Normal"/>
                <w:b/>
                <w:bCs/>
                <w:color w:val="303030"/>
                <w:kern w:val="0"/>
                <w:sz w:val="20"/>
                <w:szCs w:val="20"/>
                <w:shd w:val="clear" w:color="auto" w:fill="F7F7F7"/>
              </w:rPr>
              <w:t>kubectl delete</w:t>
            </w:r>
            <w:r>
              <w:rPr>
                <w:rFonts w:hint="eastAsia" w:ascii="思源黑体 CN Normal" w:hAnsi="思源黑体 CN Normal" w:eastAsia="思源黑体 CN Normal" w:cs="思源黑体 CN Normal"/>
                <w:color w:val="000000"/>
                <w:kern w:val="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530" w:type="dxa"/>
          <w:tblCellSpacing w:w="15" w:type="dxa"/>
        </w:trPr>
        <w:tc>
          <w:tcPr>
            <w:tcW w:w="1708"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version</w:t>
            </w:r>
          </w:p>
        </w:tc>
        <w:tc>
          <w:tcPr>
            <w:tcW w:w="3859"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version [--client] [flags]</w:t>
            </w:r>
          </w:p>
        </w:tc>
        <w:tc>
          <w:tcPr>
            <w:tcW w:w="2855"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显示在客户端和服务器上运行的Kubernetes版本。</w:t>
            </w:r>
          </w:p>
        </w:tc>
      </w:tr>
    </w:tbl>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有关命令操作的更多信息，请参阅</w:t>
      </w:r>
      <w:r>
        <w:fldChar w:fldCharType="begin"/>
      </w:r>
      <w:r>
        <w:instrText xml:space="preserve"> HYPERLINK "https://kubernetes.io/docs/user-guide/kubectl" </w:instrText>
      </w:r>
      <w:r>
        <w:fldChar w:fldCharType="separate"/>
      </w:r>
      <w:r>
        <w:rPr>
          <w:rStyle w:val="27"/>
          <w:rFonts w:hint="eastAsia" w:ascii="思源黑体 CN Normal" w:hAnsi="思源黑体 CN Normal" w:eastAsia="思源黑体 CN Normal" w:cs="思源黑体 CN Normal"/>
        </w:rPr>
        <w:t>kubectl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参考文档。</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资源类型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下表包括所有支持的资源类型及其缩写别名的列表：</w:t>
      </w:r>
    </w:p>
    <w:tbl>
      <w:tblPr>
        <w:tblStyle w:val="30"/>
        <w:tblW w:w="8931"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12"/>
        <w:gridCol w:w="3119"/>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缩写别名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crd</w:t>
            </w:r>
            <w:r>
              <w:rPr>
                <w:rFonts w:hint="eastAsia" w:ascii="思源黑体 CN Normal" w:hAnsi="思源黑体 CN Normal" w:eastAsia="思源黑体 CN Normal" w:cs="思源黑体 CN Normal"/>
                <w:color w:val="000000"/>
                <w:kern w:val="0"/>
                <w:sz w:val="20"/>
                <w:szCs w:val="20"/>
              </w:rPr>
              <w:t>, </w:t>
            </w:r>
            <w:r>
              <w:rPr>
                <w:rFonts w:hint="eastAsia" w:ascii="思源黑体 CN Normal" w:hAnsi="思源黑体 CN Normal" w:eastAsia="思源黑体 CN Normal" w:cs="思源黑体 CN Normal"/>
                <w:b/>
                <w:bCs/>
                <w:color w:val="303030"/>
                <w:kern w:val="0"/>
                <w:sz w:val="20"/>
                <w:szCs w:val="20"/>
                <w:shd w:val="clear" w:color="auto" w:fill="F7F7F7"/>
              </w:rPr>
              <w:t>crds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hpa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netpol</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pdb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psp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quota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storageclasses</w:t>
            </w:r>
          </w:p>
        </w:tc>
        <w:tc>
          <w:tcPr>
            <w:tcW w:w="3074" w:type="dxa"/>
            <w:shd w:val="clear" w:color="auto" w:fill="F7F7F7"/>
            <w:vAlign w:val="center"/>
          </w:tcPr>
          <w:p>
            <w:pPr>
              <w:spacing w:line="240" w:lineRule="auto"/>
              <w:jc w:val="left"/>
              <w:rPr>
                <w:rFonts w:ascii="思源黑体 CN Normal" w:hAnsi="思源黑体 CN Normal" w:eastAsia="思源黑体 CN Normal" w:cs="思源黑体 CN Normal"/>
                <w:kern w:val="0"/>
                <w:sz w:val="20"/>
                <w:szCs w:val="20"/>
              </w:rPr>
            </w:pPr>
          </w:p>
        </w:tc>
      </w:tr>
    </w:tbl>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选项</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--alsologtostderr                  同时输出日志到标准错误控制台和文件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--as string                        以指定用户执行操作</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ab/>
      </w:r>
      <w:r>
        <w:rPr>
          <w:rFonts w:hint="eastAsia" w:ascii="思源黑体 CN Normal" w:hAnsi="思源黑体 CN Normal" w:eastAsia="思源黑体 CN Normal" w:cs="思源黑体 CN Normal"/>
          <w:bCs/>
          <w:color w:val="303030"/>
          <w:kern w:val="0"/>
          <w:sz w:val="20"/>
          <w:szCs w:val="20"/>
          <w:shd w:val="clear" w:color="auto" w:fill="F7F7F7"/>
        </w:rPr>
        <w:t xml:space="preserve">  --as-group stringArray             模拟操作的组，可以使用这个标识来指定多个组。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--cache-dir string                 默认 HTTP 缓存目录（默认值 "/home/username/.kube/http-cache"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--certificate-authority string     用于进行认证授权的 .cert 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--client-certificate string        TLS 使用的客户端证书路径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--client-key string                TLS 使用的客户端密钥文件路径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--cluster string                   指定要使用的 kubeconfig 文件中集群名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--context string                   指定要使用的 kubeconfig 文件中上下文</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-h, --help                             kubectl 帮助</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--insecure-skip-tls-verify         值为 true，则不会检查服务器的证书的有效性。 这将使您的HTTPS连接不安全</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--kubeconfig string                CLI 请求使用的 kubeconfig 配置文件路径。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--log-backtrace-at traceLocation   当日志长度超出规定的行数时，忽略堆栈信息（默认值：0）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--log-dir string                   如果不为空，则将日志文件写入此目录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--logtostderr                      日志输出到标准错误控制台而不输出到文件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--match-server-version             要求客户端版本和服务端版本相匹配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-n, --namespace string                 如果存在，CLI 请求将使用此命名空间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--request-timeout string           放弃一个简单服务请求前的等待时间，非零值需要包含相应时间单位(例如：1s, 2m, 3h)。零值则认为不做超时请求。 (默认值 "0")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 --server string                    Kubernetes API server 的地址和端口</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--stderrthreshold severity         等于或高于此阈值的日志将输出标准错误控制台（默认值2）</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--token string                     用于 API server 进行身份认证的承载令牌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--user string                      指定使用的 kubeconfig 配置文件中的用户名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 --v Level                          指定输出日志的日志级别</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--vmodule moduleSpec               指定输出日志的模块，格式如下：pattern=N，使用逗号分隔</w:t>
      </w:r>
    </w:p>
    <w:p>
      <w:pPr>
        <w:rPr>
          <w:rFonts w:ascii="思源黑体 CN Normal" w:hAnsi="思源黑体 CN Normal" w:eastAsia="思源黑体 CN Normal" w:cs="思源黑体 CN Normal"/>
          <w:b/>
          <w:bCs/>
          <w:color w:val="303030"/>
          <w:kern w:val="0"/>
          <w:szCs w:val="21"/>
          <w:shd w:val="clear" w:color="auto" w:fill="F7F7F7"/>
        </w:rPr>
      </w:pPr>
    </w:p>
    <w:p>
      <w:pPr>
        <w:rPr>
          <w:rFonts w:ascii="思源黑体 CN Normal" w:hAnsi="思源黑体 CN Normal" w:eastAsia="思源黑体 CN Normal" w:cs="思源黑体 CN Normal"/>
          <w:b/>
          <w:bCs/>
          <w:color w:val="303030"/>
          <w:kern w:val="0"/>
          <w:szCs w:val="21"/>
          <w:shd w:val="clear" w:color="auto" w:fill="F7F7F7"/>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输出选项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请使用以下部分查看如何格式化或排序某些命令的输出的信息，有关哪些命令支持各种输出选项的详细信息，请参阅kubectl参考文档。</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格式化输出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所有kubectl命令的默认输出格式是可读的纯文本格式。要以特定格式将详细信息输出到终端窗口，您可以将一个-o或多个-output标志添加到支持的kubectl命令中。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-o=&lt;output_format&gt;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根据kubectl操作，支持以下输出格式:</w:t>
      </w:r>
    </w:p>
    <w:tbl>
      <w:tblPr>
        <w:tblStyle w:val="30"/>
        <w:tblW w:w="8364"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897"/>
        <w:gridCol w:w="446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pPr>
              <w:rPr>
                <w:rFonts w:ascii="思源黑体 CN Normal" w:hAnsi="思源黑体 CN Normal" w:eastAsia="思源黑体 CN Normal" w:cs="思源黑体 CN Normal"/>
                <w:color w:val="FFFFFF"/>
                <w:sz w:val="20"/>
                <w:szCs w:val="20"/>
              </w:rPr>
            </w:pPr>
            <w:r>
              <w:rPr>
                <w:rFonts w:hint="eastAsia" w:ascii="思源黑体 CN Normal" w:hAnsi="思源黑体 CN Normal" w:eastAsia="思源黑体 CN Normal" w:cs="思源黑体 CN Normal"/>
                <w:color w:val="FFFFFF"/>
                <w:sz w:val="20"/>
                <w:szCs w:val="20"/>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输入使用逗号分隔的列表打印表格 </w:t>
            </w:r>
            <w:r>
              <w:fldChar w:fldCharType="begin"/>
            </w:r>
            <w:r>
              <w:instrText xml:space="preserve"> HYPERLINK "https://kubernetes.io/zh/docs/user-guide/kubectl-overview/" \l "custom-columns" </w:instrText>
            </w:r>
            <w:r>
              <w:fldChar w:fldCharType="separate"/>
            </w:r>
            <w:r>
              <w:rPr>
                <w:rStyle w:val="27"/>
                <w:rFonts w:hint="eastAsia" w:ascii="思源黑体 CN Normal" w:hAnsi="思源黑体 CN Normal" w:eastAsia="思源黑体 CN Normal" w:cs="思源黑体 CN Normal"/>
                <w:sz w:val="20"/>
                <w:szCs w:val="20"/>
              </w:rPr>
              <w:t>custom columns</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使用文件中的</w:t>
            </w:r>
            <w:r>
              <w:fldChar w:fldCharType="begin"/>
            </w:r>
            <w:r>
              <w:instrText xml:space="preserve"> HYPERLINK "https://kubernetes.io/zh/docs/user-guide/kubectl-overview/" \l "custom-columns" </w:instrText>
            </w:r>
            <w:r>
              <w:fldChar w:fldCharType="separate"/>
            </w:r>
            <w:r>
              <w:rPr>
                <w:rStyle w:val="27"/>
                <w:rFonts w:hint="eastAsia" w:ascii="思源黑体 CN Normal" w:hAnsi="思源黑体 CN Normal" w:eastAsia="思源黑体 CN Normal" w:cs="思源黑体 CN Normal"/>
                <w:sz w:val="20"/>
                <w:szCs w:val="20"/>
              </w:rPr>
              <w:t>自定义列模板</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打印表</w:t>
            </w:r>
            <w:r>
              <w:rPr>
                <w:rStyle w:val="28"/>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输出JSON格式的API对象。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打印在</w:t>
            </w:r>
            <w:r>
              <w:fldChar w:fldCharType="begin"/>
            </w:r>
            <w:r>
              <w:instrText xml:space="preserve"> HYPERLINK "https://kubernetes.io/docs/user-guide/jsonpath" </w:instrText>
            </w:r>
            <w:r>
              <w:fldChar w:fldCharType="separate"/>
            </w:r>
            <w:r>
              <w:rPr>
                <w:rStyle w:val="27"/>
                <w:rFonts w:hint="eastAsia" w:ascii="思源黑体 CN Normal" w:hAnsi="思源黑体 CN Normal" w:eastAsia="思源黑体 CN Normal" w:cs="思源黑体 CN Normal"/>
                <w:sz w:val="20"/>
                <w:szCs w:val="20"/>
              </w:rPr>
              <w:t>jsonpath</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表达式中定义的字段</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打印由文件中的</w:t>
            </w:r>
            <w:r>
              <w:fldChar w:fldCharType="begin"/>
            </w:r>
            <w:r>
              <w:instrText xml:space="preserve"> HYPERLINK "https://kubernetes.io/docs/user-guide/jsonpath" </w:instrText>
            </w:r>
            <w:r>
              <w:fldChar w:fldCharType="separate"/>
            </w:r>
            <w:r>
              <w:rPr>
                <w:rStyle w:val="27"/>
                <w:rFonts w:hint="eastAsia" w:ascii="思源黑体 CN Normal" w:hAnsi="思源黑体 CN Normal" w:eastAsia="思源黑体 CN Normal" w:cs="思源黑体 CN Normal"/>
                <w:sz w:val="20"/>
                <w:szCs w:val="20"/>
              </w:rPr>
              <w:t>jsonpath</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表达式定义的字段</w:t>
            </w:r>
            <w:r>
              <w:rPr>
                <w:rStyle w:val="28"/>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仅打印资源名称，没有其他的。</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以纯文本格式输出任何附加信息。对于pod，包括节点名称。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输出YAML格式的API对象。</w:t>
            </w:r>
          </w:p>
        </w:tc>
      </w:tr>
    </w:tbl>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例子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在此示例中，以下命令将单个pod的详细信息作为YAML格式化对象输出： $ kubectl get pod web-pod-13je7 -o=yaml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排序列表对象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要将对象输出到终端窗口中的排序列表，可以将该--sort-by标志添加到支持的kubectl命令中。通过使用--sort-by标志指定任何数字或字符串字段来对对象进行排序。要指定一个字段，请使用jsonpath表达式。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--sort-by=&lt;jsonpath_exp&gt;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打印按名称排序的列表，请运行：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pods --sort-by=.metadata.name</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示例：常用操作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使用以下一组示例来帮助您熟悉运行常用kubectl操作：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使用在example-service.yaml中的定义创建一个service.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example-service.yaml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使用在example-controller.yaml中的定义创建一个replication controller.</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example-controller.yaml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使用在&lt;directory&gt;目录下的any .yaml, .yml, or .json文件创建对象.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create -f &lt;directory&gt;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 列出一个或更多资源.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使用文本格式列出所有的信息，包含一些额外的信息(比如节点名称).</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 -o wide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使用文本格式列出指定名称的replicationcontroller. 注: 你可以缩短 'replicationcontroller' 资源类型使用别名 'rc'.</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replicationcontroller &lt;rc-name&gt;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使用文本格式列出所有的rc,services.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get rc,services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describe` - 显示一个或多个资源的详情状态.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显示指定节点名称的详情信息.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nodes &lt;node-name&gt;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显示指定pods名称的详情信息.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pods/&lt;pod-name&gt;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显示所有被名称为&lt;rc-name&gt;的replication controller管理的所有pods的详情信息.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请记住: 任何被replication controller的pod的名称前缀为replication controller的名称.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describe pods &lt;rc-name&gt;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delete - 从文件, stdin,或者指定的label selectors, 名称,资源选择器, 或者资源去删除资源.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通过 pod.yaml 文件中的资源类型和名称删除一个pod.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-f pod.yaml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删除所有label名称为name=&lt;label-name&gt;的pods和services.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pods,services -l name=&lt;label-name&gt;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 --all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kubectl exec - 针对pod中的某个容器执行命令.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在名称为&lt;pod-name&gt;的pod允许 'date' 命令获得输出. 默认返回的是pod中第一个容器的终端.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exec &lt;pod-name&gt; date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在&lt;pod-name&gt;的pod中的&lt;container-name&gt;容器中运行'date'获取输出.</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&lt;pod-name&gt; -c &lt;container-name&gt; date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从名称为&lt;pod-name&gt;的pod获取一个交互的终端和运行/bin/bash. 默认返回的是pod中第一个容器的终端.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-ti &lt;pod-name&gt; /bin/bash</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rPr>
        <w:t>kubectl logs - 输出一个pod的容器日志</w:t>
      </w: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从名称为&lt;pod-name&gt;的pod返回日志快照.</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logs &lt;pod-name&gt;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从名称为&lt;pod-name&gt;的pod中获取日志流. 这个和Linux命令'tail -f'相似.</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logs -f &lt;pod-name&gt;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示例：Docker用户使用kubectl命令指南</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本小节，我们将向 docker-cli 用户介绍 Kubernetes 命令行如何与 api 进行交互。该命令行工具 — kubectl，被设计成 docker-cli 用户所熟悉的样子，但是它们之间又存在一些必要的差异。该文档将向您展示每个 docker 子命令和 kubectl 与其等效的命令。</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run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如何运行一个 nginx Deployment 并将其暴露出来？ 查看 </w:t>
      </w:r>
      <w:r>
        <w:fldChar w:fldCharType="begin"/>
      </w:r>
      <w:r>
        <w:instrText xml:space="preserve"> HYPERLINK "https://kubernetes.io/docs/reference/generated/kubectl/kubectl-commands/" \l "run" </w:instrText>
      </w:r>
      <w:r>
        <w:fldChar w:fldCharType="separate"/>
      </w:r>
      <w:r>
        <w:rPr>
          <w:rStyle w:val="27"/>
          <w:rFonts w:hint="eastAsia" w:ascii="思源黑体 CN Normal" w:hAnsi="思源黑体 CN Normal" w:eastAsia="思源黑体 CN Normal" w:cs="思源黑体 CN Normal"/>
        </w:rPr>
        <w:t>kubectl run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-d --restart=always -e DOMAIN=cluster --name nginx-app -p 80:80 nginx</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ps </w:t>
      </w: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 列表docker运行的容器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启动运行 nginx 的 pod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run --image=nginx nginx-app --port=80 --env="DOMAIN=cluster"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1.2 及以上版本的 Kubernetes 集群中，使用kubectl run 命令将创建一个名为 “nginx-app” 的 Deployment。如果您运行的是老版本，将会创建一个 replication controller。 如果您想沿用旧的行为，使用 --generation=run/v1 参数，这样就会创建 replication controller。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kubectl run 获取更多详细信息。</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通过服务暴露端口</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expose deployment nginx-app --port=80 --name=nginx-http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在 kubectl 命令中，我们创建了一个 Deployment，这将保证有 N 个运行 nginx 的 pod（N 代表 spec 中声明的 replica 数，默认为 1）。我们还创建了一个 service，使用 selector 匹配具有相应的 selector 的 Deployment。查看 </w:t>
      </w:r>
      <w:r>
        <w:fldChar w:fldCharType="begin"/>
      </w:r>
      <w:r>
        <w:instrText xml:space="preserve"> HYPERLINK "https://kubernetes.io/docs/user-guide/quick-start" </w:instrText>
      </w:r>
      <w:r>
        <w:fldChar w:fldCharType="separate"/>
      </w:r>
      <w:r>
        <w:rPr>
          <w:rStyle w:val="27"/>
          <w:rFonts w:hint="eastAsia" w:ascii="思源黑体 CN Normal" w:hAnsi="思源黑体 CN Normal" w:eastAsia="思源黑体 CN Normal" w:cs="思源黑体 CN Normal"/>
        </w:rPr>
        <w:t>快速开始</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获取更多信息。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默认情况下镜像会在后台运行，与docker run -d ... 类似，如果您想在前台运行，使用：</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run [-i] [--tty] --attach &lt;name&gt; --image=&lt;image&gt;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 docker run ... 不同的是，如果指定了 --attach ，我们将连接到 stdin，stdout 和 stderr，而不能控制具体连接到哪个输出流（docker -a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因为我们使用 Deployment 启动了容器，如果您终止了连接到的进程（例如 ctrl-c），容器将会重启，这跟 docker run -it 不同。 如果想销毁该 Deployment（和它的 pod），您需要运行 kubectl delete deployment &lt;name&gt;。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如何列出哪些正在运行？查看 </w:t>
      </w:r>
      <w:r>
        <w:fldChar w:fldCharType="begin"/>
      </w:r>
      <w:r>
        <w:instrText xml:space="preserve"> HYPERLINK "https://kubernetes.io/docs/reference/generated/kubectl/kubectl-commands/" \l "get" </w:instrText>
      </w:r>
      <w:r>
        <w:fldChar w:fldCharType="separate"/>
      </w:r>
      <w:r>
        <w:rPr>
          <w:rStyle w:val="27"/>
          <w:rFonts w:hint="eastAsia" w:ascii="思源黑体 CN Normal" w:hAnsi="思源黑体 CN Normal" w:eastAsia="思源黑体 CN Normal" w:cs="思源黑体 CN Normal"/>
        </w:rPr>
        <w:t>kubectl get</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attach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如何连接到已经运行在容器中的进程？查看 </w:t>
      </w:r>
      <w:r>
        <w:fldChar w:fldCharType="begin"/>
      </w:r>
      <w:r>
        <w:instrText xml:space="preserve"> HYPERLINK "https://kubernetes.io/docs/reference/generated/kubectl/kubectl-commands/" \l "attach" </w:instrText>
      </w:r>
      <w:r>
        <w:fldChar w:fldCharType="separate"/>
      </w:r>
      <w:r>
        <w:rPr>
          <w:rStyle w:val="27"/>
          <w:rFonts w:hint="eastAsia" w:ascii="思源黑体 CN Normal" w:hAnsi="思源黑体 CN Normal" w:eastAsia="思源黑体 CN Normal" w:cs="思源黑体 CN Normal"/>
        </w:rPr>
        <w:t>kubectl attach</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attach a9ec34d98787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attach -it nginx-app-5jyvm</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如何在容器中执行命令？查看 </w:t>
      </w:r>
      <w:r>
        <w:fldChar w:fldCharType="begin"/>
      </w:r>
      <w:r>
        <w:instrText xml:space="preserve"> HYPERLINK "https://kubernetes.io/docs/reference/generated/kubectl/kubectl-commands/" \l "exec" </w:instrText>
      </w:r>
      <w:r>
        <w:fldChar w:fldCharType="separate"/>
      </w:r>
      <w:r>
        <w:rPr>
          <w:rStyle w:val="27"/>
          <w:rFonts w:hint="eastAsia" w:ascii="思源黑体 CN Normal" w:hAnsi="思源黑体 CN Normal" w:eastAsia="思源黑体 CN Normal" w:cs="思源黑体 CN Normal"/>
        </w:rPr>
        <w:t>kubectl exec</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exec a9ec34d98787 cat /etc/hostname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nginx-app-5jyvm -- cat /etc/hostname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执行交互式命令怎么办？</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exec -ti a9ec34d98787 /bin/sh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-ti nginx-app-5jyvm -- /bin/sh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更多信息请查看</w:t>
      </w:r>
      <w:r>
        <w:fldChar w:fldCharType="begin"/>
      </w:r>
      <w:r>
        <w:instrText xml:space="preserve"> HYPERLINK "https://kubernetes.io/docs/tasks/kubectl/get-shell-running-container/" </w:instrText>
      </w:r>
      <w:r>
        <w:fldChar w:fldCharType="separate"/>
      </w:r>
      <w:r>
        <w:rPr>
          <w:rStyle w:val="27"/>
          <w:rFonts w:hint="eastAsia" w:ascii="思源黑体 CN Normal" w:hAnsi="思源黑体 CN Normal" w:eastAsia="思源黑体 CN Normal" w:cs="思源黑体 CN Normal"/>
        </w:rPr>
        <w:t>获取运行中容器的 Shell 环境</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如何查看运行中进程的 stdout/stderr？查看 </w:t>
      </w:r>
      <w:r>
        <w:fldChar w:fldCharType="begin"/>
      </w:r>
      <w:r>
        <w:instrText xml:space="preserve"> HYPERLINK "https://kubernetes.io/docs/reference/generated/kubectl/kubectl-commands/" \l "logs" </w:instrText>
      </w:r>
      <w:r>
        <w:fldChar w:fldCharType="separate"/>
      </w:r>
      <w:r>
        <w:rPr>
          <w:rStyle w:val="27"/>
          <w:rFonts w:hint="eastAsia" w:ascii="思源黑体 CN Normal" w:hAnsi="思源黑体 CN Normal" w:eastAsia="思源黑体 CN Normal" w:cs="思源黑体 CN Normal"/>
        </w:rPr>
        <w:t>kubectl logs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logs -f a9e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-f nginx-app-zibvs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现在是时候提一下 pod 和容器之间的细微差别了；默认情况下如果 pod 中的进程退出 pod 也不会终止，相反它将会重启该进程。这类似于 docker run 时的 --restart=always 选项， 这是主要差别。在 docker 中，进程的每个调用的输出都是被连接起来的，但是对于 kubernetes，每个调用都是分开的。要查看以前在 kubernetes 中执行的输出，请执行以下操作：</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--previous nginx-app-zibvs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fldChar w:fldCharType="begin"/>
      </w:r>
      <w:r>
        <w:instrText xml:space="preserve"> HYPERLINK "https://kubernetes.io/docs/concepts/cluster-administration/logging/" </w:instrText>
      </w:r>
      <w:r>
        <w:fldChar w:fldCharType="separate"/>
      </w:r>
      <w:r>
        <w:rPr>
          <w:rStyle w:val="27"/>
          <w:rFonts w:hint="eastAsia" w:ascii="思源黑体 CN Normal" w:hAnsi="思源黑体 CN Normal" w:eastAsia="思源黑体 CN Normal" w:cs="思源黑体 CN Normal"/>
        </w:rPr>
        <w:t>记录和监控集群活动</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获取更多信息。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stop 和 docker rm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如何停止和删除运行中的进程？查看 </w:t>
      </w:r>
      <w:r>
        <w:fldChar w:fldCharType="begin"/>
      </w:r>
      <w:r>
        <w:instrText xml:space="preserve"> HYPERLINK "https://kubernetes.io/docs/reference/generated/kubectl/kubectl-commands/" \l "delete" </w:instrText>
      </w:r>
      <w:r>
        <w:fldChar w:fldCharType="separate"/>
      </w:r>
      <w:r>
        <w:rPr>
          <w:rStyle w:val="27"/>
          <w:rFonts w:hint="eastAsia" w:ascii="思源黑体 CN Normal" w:hAnsi="思源黑体 CN Normal" w:eastAsia="思源黑体 CN Normal" w:cs="思源黑体 CN Normal"/>
        </w:rPr>
        <w:t>kubectl delete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stop a9ec34d98787</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rm a9ec34d98787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 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 -l run=nginx-app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deployment 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 -l run=nginx-app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请注意，我们不直接删除 pod。使用 kubectl 命令，我们要删除拥有该 pod 的 Deployment。如果我们直接删除 pod，Deployment 将会重新创建该 pod。</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kubectl 中没有对 docker login 的直接模拟。如果您有兴趣在私有镜像仓库中使用 Kubernetes，请参阅</w:t>
      </w:r>
      <w:r>
        <w:fldChar w:fldCharType="begin"/>
      </w:r>
      <w:r>
        <w:instrText xml:space="preserve"> HYPERLINK "https://kubernetes.io/docs/concepts/containers/images/" \l "using-a-private-registry" </w:instrText>
      </w:r>
      <w:r>
        <w:fldChar w:fldCharType="separate"/>
      </w:r>
      <w:r>
        <w:rPr>
          <w:rStyle w:val="27"/>
          <w:rFonts w:hint="eastAsia" w:ascii="思源黑体 CN Normal" w:hAnsi="思源黑体 CN Normal" w:eastAsia="思源黑体 CN Normal" w:cs="思源黑体 CN Normal"/>
        </w:rPr>
        <w:t>使用私有镜像仓库</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version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如何查看客户端和服务端的版本？查看 </w:t>
      </w:r>
      <w:r>
        <w:fldChar w:fldCharType="begin"/>
      </w:r>
      <w:r>
        <w:instrText xml:space="preserve"> HYPERLINK "https://kubernetes.io/docs/reference/generated/kubectl/kubectl-commands/" \l "version" </w:instrText>
      </w:r>
      <w:r>
        <w:fldChar w:fldCharType="separate"/>
      </w:r>
      <w:r>
        <w:rPr>
          <w:rStyle w:val="27"/>
          <w:rFonts w:hint="eastAsia" w:ascii="思源黑体 CN Normal" w:hAnsi="思源黑体 CN Normal" w:eastAsia="思源黑体 CN Normal" w:cs="思源黑体 CN Normal"/>
        </w:rPr>
        <w:t>kubectl version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version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version</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info</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如何获取有关环境和配置的各种信息？查看 </w:t>
      </w:r>
      <w:r>
        <w:fldChar w:fldCharType="begin"/>
      </w:r>
      <w:r>
        <w:instrText xml:space="preserve"> HYPERLINK "https://kubernetes.io/docs/reference/generated/kubectl/kubectl-commands/" \l "cluster-info" </w:instrText>
      </w:r>
      <w:r>
        <w:fldChar w:fldCharType="separate"/>
      </w:r>
      <w:r>
        <w:rPr>
          <w:rStyle w:val="27"/>
          <w:rFonts w:hint="eastAsia" w:ascii="思源黑体 CN Normal" w:hAnsi="思源黑体 CN Normal" w:eastAsia="思源黑体 CN Normal" w:cs="思源黑体 CN Normal"/>
          <w:szCs w:val="21"/>
        </w:rPr>
        <w:t>kubectl cluster-info</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info</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cluster-info</w:t>
      </w:r>
    </w:p>
    <w:p>
      <w:pPr>
        <w:rPr>
          <w:rFonts w:ascii="思源黑体 CN Normal" w:hAnsi="思源黑体 CN Normal" w:eastAsia="思源黑体 CN Normal" w:cs="思源黑体 CN Normal"/>
          <w:sz w:val="18"/>
          <w:szCs w:val="18"/>
        </w:rPr>
      </w:pPr>
    </w:p>
    <w:p>
      <w:pPr>
        <w:rPr>
          <w:rFonts w:ascii="思源黑体 CN Normal" w:hAnsi="思源黑体 CN Normal" w:eastAsia="思源黑体 CN Normal" w:cs="思源黑体 CN Normal"/>
          <w:sz w:val="18"/>
          <w:szCs w:val="18"/>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YAML资源描述文件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生活中，随处可见，几乎每一款产品都会附带一份说明书，说明书可以记录产品的使用方法，也可以记录产品的配方。有了说明书，我们完全可以窥探一款产品的全貌。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中，yaml 配置文件就是 K8S 资源对象的说明书，定义了对象包含的元素及采取的动作，每种对象都可以通过 yaml 配置文件来创建。</w:t>
      </w:r>
    </w:p>
    <w:p>
      <w:pPr>
        <w:jc w:val="center"/>
        <w:rPr>
          <w:rFonts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pPr>
        <w:rPr>
          <w:rFonts w:ascii="思源黑体 CN Normal" w:hAnsi="思源黑体 CN Normal" w:eastAsia="思源黑体 CN Normal" w:cs="思源黑体 CN Normal"/>
          <w:sz w:val="18"/>
          <w:szCs w:val="18"/>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yaml是什么</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 是一种用来写配置文件的语言，没错，它是一门语言。如果你用过 json，那么对它就不会陌生，yaml 又被称为是 json 的超集，使用起来比 json 更方便。</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结构上它有两种可选的类型：Lists 和 Maps。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List 用 -（破折号） 来定义每一项，Map 则是一个 key:value 的键值对来表示。如下是一个 json 文件到 yaml 文件的转换：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json:</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"apiVersion": "v1",</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"kind": "Pod",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"metadata":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"xx"</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"spec":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"front-end",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"nginx",</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"80"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"flaskapp-demo",</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"jcdemo/flaskapp",</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"5000"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yaml：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xx</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front-end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nginx</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80</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flaskapp-demo</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jcdemo/flaskapp</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ports: 8080</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这个文件简单地定义了一个 Pod 对象，包含两个容器，我们可以很清晰地看到两者是如何转换的。</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k8s创建资源的两种方式</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K8S 中，有两种创建资源的方式：kubectl 命令和 yaml 配置文件。</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完整性：配置文件描述了一个资源的完整状态，可以很清楚地知道一个资源的创建背后究竟做了哪些事；</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灵活性：配置文件可以创建比命令行更复杂的结构；</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可维护性：配置文件提供了创建资源对象的模板，能够重复使用；</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可扩展性：适合跨环境、规模化的部署。</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当然，复杂的东西对用户就难以做到友好，我们需要熟悉它的配置文件的语法，有一定难度。下面举几个例子，让你对 yaml 配置文件有一个基本的认识。</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例子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下面，我们分别来看看 deployment、pod、service 这三种资源的说明书都长啥样。</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 K8S 对每种资源的定义非常庞杂，限于篇幅，我们只看一些必选的参数，目的是通过这几个例子，读懂 yaml 配置文件。</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deployment 配置文件，命名为：nginx-deployment.yaml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apps/v1   # 1.9.0 之前的版本使用 apps/v1beta2，可通过命令 kubectl api-versions 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    #指定创建资源的角色/类型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    #资源的元数据/属性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nginx-deployment    #资源的名字，在同一个namespace中必须唯一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2    #副本数量2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      #定义标签选择器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web-server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      #这里Pod的定义</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#Pod的label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web-server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        # 指定该资源的内容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nginx      #容器的名字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nginx:1.12.1  #容器的镜像地址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  #容器对外的端口</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nginx.yaml创建 deployment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pod 配置文件，命名为 redis-pod.yaml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kind: Pod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metadata: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pod-redis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spec: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pod-redis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docker.io/redis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 #容器对外的端口</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pod-redis.yaml创建 pod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可以看到，成功创建一个 Pod，ContainerCreating表示 Pod 中的容器正在执行镜像的下载和安装过程，过一会儿，就显示Running了，表明 Pod 应用部署完成。</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service 配置文件，命名为 httpd-svc.yaml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apiVersion: v1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  # 指明资源类型是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metadata: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httpd-svc # service 的名字是 httpd-svc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httpd-svc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spec: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 将 service 8080 端口映射到 pod 的 80 端口，使用 TCP 协议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protocol: TCP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httpd # 指明哪些 label 的 pod 作为 service 的后端</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httpd-svc.yaml创建 service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可以看到，service httpd-svc 分配到一个 Cluster-IP 10.96.0.1，我们可以通过该 IP 访问 service 所维护的后端 Pod。</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另外，还有一个 service kubernetes，这个是 Kubernetes API Server 的 service，Cluster 内部的各组件就是通过这个 service 来访问 API Server。</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一个完整的yaml格式pod定义文件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       #必选，版本号，例如v1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       #必选，Pod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       #必选，元数据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string       #必选，Pod名称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string    #必选，Pod所属的命名空间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#自定义标签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#自定义标签名字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annotations:       #自定义注释列表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         #必选，Pod中容器的详细定义</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#必选，Pod中容器列表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#必选，容器名称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string    #必选，容器的镜像名称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imagePullPolicy: [Always | Never | IfNotPresent] #获取镜像的策略 Alawys表示下载镜像 IfnotPresent表示优先使用本地镜像，否则下载镜像，Nerver表示仅使用本地镜像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 [string]    #容器的启动命令列表，如不指定，使用打包时使用的启动命令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[string]     #容器的启动命令参数列表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workingDir: string     #容器的工作目录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    #挂载到容器内部的存储卷配置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#引用pod定义的共享存储卷的名称，需用volumes[]部分定义的的卷名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string    #存储卷在容器内mount的绝对路径，应少于512字符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readOnly: boolean    #是否为只读模式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#需要暴露的端口库号列表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#端口号名称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containerPort: int   #容器需要监听的端口号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hostPort: int    #容器所在主机需要监听的端口号，默认与Container相同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protocol: string     #端口协议，支持TCP和UDP，默认TCP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       #容器运行前需设置的环境变量列表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#环境变量名称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string    #环境变量的值</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#资源限制和请求的设置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limits:      #资源限制的设置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cpu: string    #Cpu的限制，单位为core数，将用于docker run --cpu-shares参数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memory: string     #内存限制，单位可以为Mib/Gib，将用于docker run --memory参数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requests:      #资源请求的设置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cpu: string    #Cpu请求，容器启动的初始可用数量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memory: string     #内存清楚，容器启动的初始可用数量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livenessProbe:     #对Pod内个容器健康检查的设置，当探测无响应几次后将自动重启该容器，检查方法有exec、httpGet和tcpSocket，对一个容器只需设置其中一种方法即可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      #对Pod容器内检查方式设置为exec方式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 [string]  #exec方式需要制定的命令或脚本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httpGet:       #对Pod内个容器健康检查方法设置为HttpGet，需要制定Path、port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number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scheme: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HttpHeaders: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tcpSocket:     #对Pod内个容器健康检查方式设置为tcpSocket方式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number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initialDelaySeconds: 0  #容器启动完成后首次探测的时间，单位为秒</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timeoutSeconds: 0   #对容器健康检查探测等待响应的超时时间，单位秒，默认1秒</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periodSeconds: 0    #对容器监控检查的定期探测时间设置，单位秒，默认10秒一次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successThreshold: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failureThreshold: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securityContext: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privileged:false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restartPolicy: [Always | Never | OnFailure]#Pod的重启策略，Always表示一旦不管以何种方式终止运行，kubelet都将重启，OnFailure表示只有Pod以非0退出码退出才重启，Nerver表示不再重启该Pod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nodeSelector: obeject  #设置NodeSelector表示将该Pod调度到包含这个label的node上，以key：value的格式指定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imagePullSecrets:    #Pull镜像时使用的secret名称，以key：secretkey格式指定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hostNetwork:false      #是否使用主机网络模式，默认为false，如果设置为true，表示使用宿主机网络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       #在该pod上定义共享存储卷列表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#共享存储卷名称 （volumes类型有很多种）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emptyDir: {}     #类型为emtyDir的存储卷，与Pod同生命周期的一个临时目录。为空值</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 string     #类型为hostPath的存储卷，表示挂载Pod所在宿主机的目录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     #Pod所在宿主机的目录，将被用于同期中mount的目录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secret:      #类型为secret的存储卷，挂载集群与定义的secre对象到容器内部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scretname: string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items: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key: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     #类型为configMap的存储卷，挂载预定义的configMap对象到容器内部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items: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key: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简化k8s yaml文件创建</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如果需要自动化处理复杂的Kubernetes任务，常常需要编写Yaml配置文件。由于Yaml文件格式比较复杂，即使是老手有时也不免会犯错或需要查询文档，也有人开玩笑这是使用 Yaml 编程。下面我们来学习几个方法来帮助大家来简化 Kubernetes Yaml 文件创建。</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模拟命令执行</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kubectl中很多命令支持 --dry-run 和 -o yaml 参数，可以方便地模拟命令执行，并输出yaml格式的命令请求，这样我们就可以将执行结果 Copy &amp; Paste到自己的编辑器中，修改完成自己的配置文件。</w:t>
      </w:r>
    </w:p>
    <w:p>
      <w:pPr>
        <w:rPr>
          <w:rFonts w:ascii="思源黑体 CN Normal" w:hAnsi="思源黑体 CN Normal" w:eastAsia="思源黑体 CN Normal" w:cs="思源黑体 CN Normal"/>
          <w:szCs w:val="21"/>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highlight w:val="lightGray"/>
        </w:rPr>
        <w:t>$ kubectl run myapp --image=nginx --dry-run -o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image: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status: {} </w:t>
      </w:r>
    </w:p>
    <w:p>
      <w:pPr>
        <w:rPr>
          <w:rFonts w:ascii="思源黑体 CN Normal" w:hAnsi="思源黑体 CN Normal" w:eastAsia="思源黑体 CN Normal" w:cs="思源黑体 CN Normal"/>
          <w:szCs w:val="21"/>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highlight w:val="lightGray"/>
        </w:rPr>
        <w:t>$ kubectl create secret generic mysecret --from-literal=quiet-phrase="Shh! Dont' tell" -o yaml --dry-run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quiet-phrase: U2hoISBEb250JyB0ZWxs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Secret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mysecret</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导出资源描述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 get &lt;resource-type&gt; &lt;resource&gt; --export -o yaml 命令会以Yaml格式导出系统中已有资源描述</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比如，我们可以将系统中 mysql 部署的描述导成 Yaml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deployment mysql --export -o yaml &gt; mysql.yaml</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Kompose转换</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 Compose是最为流行的容器编排开发工具，可以方便地在Docker/Docker Swarm环境下开发、部署容器编排模板。</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Kompose是Kubernetes社区开发的一个转换工具，可以方便地将简单的Docker Compose模板转化成为Kubernetes的Yaml描述文件，并在Kubernetes集群上部署和管理应用</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 https://github.com/kubernetes/kompose 获取最新的kompose 工具</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如下 docker-compose.yaml 模板描述了一个 WordPress 编排，其中包含两个服务，wordpress服务和mysql服务，为了将 wordpress服务暴露给外部访问，我们增加了一个 Kompose 特有的标签 kompose.service.type: nodeport，将服务以NodePort方式提供对外访问方式。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version: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wordpress: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wordpress:4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environment: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WORDPRESS_DB_PASSWORD=password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depends_on: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kompose.service.type: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mysql:5.7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environment: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MYSQL_ROOT_PASSWORD=password</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我们可以通过kompose convert命令转换为 Kubernetes 的 Deployment和Service的资源描述，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kompose convert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也可以通过kompose convert --stdout命令输出到标准输出</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w:t>
      </w:r>
      <w:r>
        <w:rPr>
          <w:rFonts w:ascii="思源黑体 CN Normal" w:hAnsi="思源黑体 CN Normal" w:eastAsia="思源黑体 CN Normal" w:cs="思源黑体 CN Normal"/>
        </w:rPr>
        <w:t>8S</w:t>
      </w:r>
      <w:r>
        <w:rPr>
          <w:rFonts w:hint="eastAsia" w:ascii="思源黑体 CN Normal" w:hAnsi="思源黑体 CN Normal" w:eastAsia="思源黑体 CN Normal" w:cs="思源黑体 CN Normal"/>
        </w:rPr>
        <w:t xml:space="preserve"> 数据持久化</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 xml:space="preserve"> Docker 中就有数据卷的概念，当容器删除时，数据也一起会被删除，想要持久化使用数据，需要把主机上的目录挂载到 Docker 中去，在 K8S 中，数据卷是通过 Pod 实现持久化的，如果 Pod 删除，数据卷也会一起删除，k8s 的数据卷是 docker 数据卷的扩展，K8S 适配各种存储系统，包括本地存储 EmptyDir，HostPath， 网络存储（NFS，GlusterFS，PV/PVC）等。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我们以部署</w:t>
      </w:r>
      <w:r>
        <w:rPr>
          <w:rFonts w:ascii="思源黑体 CN Normal" w:hAnsi="思源黑体 CN Normal" w:eastAsia="思源黑体 CN Normal" w:cs="思源黑体 CN Normal"/>
        </w:rPr>
        <w:t xml:space="preserve"> MySQL8 为例，采用 NFS + PV/PVC 网络存储方案实现我们的 Kubernetes 数据持久化。</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hint="eastAsia" w:ascii="思源黑体 CN Normal" w:hAnsi="思源黑体 CN Normal" w:eastAsia="思源黑体 CN Normal"/>
        </w:rPr>
        <w:t>准备持久化环境</w:t>
      </w:r>
    </w:p>
    <w:p>
      <w:pPr>
        <w:pStyle w:val="5"/>
        <w:rPr>
          <w:rFonts w:ascii="思源黑体 CN Normal" w:hAnsi="思源黑体 CN Normal" w:eastAsia="思源黑体 CN Normal"/>
        </w:rPr>
      </w:pPr>
      <w:r>
        <w:rPr>
          <w:rFonts w:hint="eastAsia" w:ascii="思源黑体 CN Normal" w:hAnsi="思源黑体 CN Normal" w:eastAsia="思源黑体 CN Normal"/>
        </w:rPr>
        <w:t>什么是 NFS</w:t>
      </w:r>
    </w:p>
    <w:p>
      <w:pPr>
        <w:rPr>
          <w:rFonts w:ascii="思源黑体 CN Normal" w:hAnsi="思源黑体 CN Normal" w:eastAsia="思源黑体 CN Normal"/>
        </w:rPr>
      </w:pPr>
      <w:r>
        <w:rPr>
          <w:rFonts w:ascii="思源黑体 CN Normal" w:hAnsi="思源黑体 CN Normal" w:eastAsia="思源黑体 CN Normal"/>
        </w:rPr>
        <w:t>NFS 是 Network File System 的简写，即网络文件系统，NFS 是 FreeBSD 支持的文件系统中的一种。NFS 基于 RPC (Remote Procedure Call) 远程过程调用实现，其允许一个系统在网络上与它人共享目录和文件。通过使用 NFS，用户和程序就可以像访问本地文件一样访问远端系统上的文件。NFS 是一个非常稳定的，可移植的网络文件系统。具备可扩展和高性能等特性，达到了企业级应用质量标准。由于网络速度的增加和延迟的降低，NFS 系统一直是通过网络提供文件系统服务的有</w:t>
      </w:r>
      <w:r>
        <w:rPr>
          <w:rFonts w:hint="eastAsia" w:ascii="思源黑体 CN Normal" w:hAnsi="思源黑体 CN Normal" w:eastAsia="思源黑体 CN Normal"/>
        </w:rPr>
        <w:t>竞争力的选择</w:t>
      </w:r>
      <w:r>
        <w:rPr>
          <w:rFonts w:ascii="思源黑体 CN Normal" w:hAnsi="思源黑体 CN Normal" w:eastAsia="思源黑体 CN Normal"/>
        </w:rPr>
        <w:t xml:space="preserve"> 。</w:t>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N</w:t>
      </w:r>
      <w:r>
        <w:rPr>
          <w:rFonts w:ascii="思源黑体 CN Normal" w:hAnsi="思源黑体 CN Normal" w:eastAsia="思源黑体 CN Normal"/>
        </w:rPr>
        <w:t xml:space="preserve">FS </w:t>
      </w:r>
      <w:r>
        <w:rPr>
          <w:rFonts w:hint="eastAsia" w:ascii="思源黑体 CN Normal" w:hAnsi="思源黑体 CN Normal" w:eastAsia="思源黑体 CN Normal"/>
        </w:rPr>
        <w:t>原理</w:t>
      </w:r>
    </w:p>
    <w:p>
      <w:pPr>
        <w:rPr>
          <w:rFonts w:ascii="思源黑体 CN Normal" w:hAnsi="思源黑体 CN Normal" w:eastAsia="思源黑体 CN Normal"/>
        </w:rPr>
      </w:pPr>
      <w:r>
        <w:rPr>
          <w:rFonts w:ascii="思源黑体 CN Normal" w:hAnsi="思源黑体 CN Normal" w:eastAsia="思源黑体 CN Normal"/>
        </w:rPr>
        <w:t>NFS 使用 RPC (Remote Procedure Call) 的机制进行实现，RPC 使得客户端可以调用服务端的函数。同时，由于有 VFS 的存在，客户端可以像使用其它普通文件系统一样使用 NFS 文件系统。经由操作系统的内核，将 NFS 文件系统的调用请求通过 TCP/IP 发送至服务端的 NFS 服务。NFS 服务器执行相关的操作，并将操作结果返回给客户端。</w:t>
      </w:r>
    </w:p>
    <w:p>
      <w:pPr>
        <w:rPr>
          <w:rFonts w:ascii="思源黑体 CN Normal" w:hAnsi="思源黑体 CN Normal" w:eastAsia="思源黑体 CN Normal"/>
        </w:rPr>
      </w:pPr>
      <w:r>
        <w:rPr>
          <w:rFonts w:ascii="思源黑体 CN Normal" w:hAnsi="思源黑体 CN Normal" w:eastAsia="思源黑体 CN Normal"/>
        </w:rPr>
        <w:drawing>
          <wp:inline distT="0" distB="0" distL="0" distR="0">
            <wp:extent cx="6120130" cy="3394710"/>
            <wp:effectExtent l="0" t="0" r="0" b="0"/>
            <wp:docPr id="88" name="图片 88" descr="C:\Users\allen\Desktop\1335928-20180604090750551-51977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llen\Desktop\1335928-20180604090750551-51977806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120130" cy="3394955"/>
                    </a:xfrm>
                    <a:prstGeom prst="rect">
                      <a:avLst/>
                    </a:prstGeom>
                    <a:noFill/>
                    <a:ln>
                      <a:noFill/>
                    </a:ln>
                  </pic:spPr>
                </pic:pic>
              </a:graphicData>
            </a:graphic>
          </wp:inline>
        </w:drawing>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ascii="思源黑体 CN Normal" w:hAnsi="思源黑体 CN Normal" w:eastAsia="思源黑体 CN Normal"/>
        </w:rPr>
        <w:t>NFS 服务主要进程</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rpc.nfsd：最主要的 NFS 进程，管理客户端是否可登录</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rpc.mountd：挂载和卸载 NFS 文件系统，包括权限管理</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rpc.lockd：非必要，管理文件锁，避免同时写出错</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rpc.statd：非必要，检查文件一致性，可修复文件</w:t>
      </w:r>
    </w:p>
    <w:p>
      <w:pPr>
        <w:pStyle w:val="6"/>
        <w:rPr>
          <w:rFonts w:ascii="思源黑体 CN Normal" w:hAnsi="思源黑体 CN Normal" w:eastAsia="思源黑体 CN Normal"/>
        </w:rPr>
      </w:pPr>
      <w:r>
        <w:rPr>
          <w:rFonts w:ascii="思源黑体 CN Normal" w:hAnsi="思源黑体 CN Normal" w:eastAsia="思源黑体 CN Normal"/>
        </w:rPr>
        <w:t>NFS 的关键工具</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主要配置文件：</w:t>
      </w:r>
      <w:r>
        <w:rPr>
          <w:rFonts w:ascii="思源黑体 CN Normal" w:hAnsi="思源黑体 CN Normal" w:eastAsia="思源黑体 CN Normal"/>
        </w:rPr>
        <w:t>/etc/exports</w:t>
      </w:r>
    </w:p>
    <w:p>
      <w:pPr>
        <w:pStyle w:val="37"/>
        <w:numPr>
          <w:ilvl w:val="0"/>
          <w:numId w:val="144"/>
        </w:numPr>
        <w:rPr>
          <w:rFonts w:ascii="思源黑体 CN Normal" w:hAnsi="思源黑体 CN Normal" w:eastAsia="思源黑体 CN Normal"/>
        </w:rPr>
      </w:pPr>
      <w:r>
        <w:rPr>
          <w:rFonts w:ascii="思源黑体 CN Normal" w:hAnsi="思源黑体 CN Normal" w:eastAsia="思源黑体 CN Normal"/>
        </w:rPr>
        <w:t>NFS 文件系统维护命令：/usr/bin/exportfs</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共享资源的日志文件：</w:t>
      </w:r>
      <w:r>
        <w:rPr>
          <w:rFonts w:ascii="思源黑体 CN Normal" w:hAnsi="思源黑体 CN Normal" w:eastAsia="思源黑体 CN Normal"/>
        </w:rPr>
        <w:t>/var/lib/nfs/*tab</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客户端查询共享资源命令：</w:t>
      </w:r>
      <w:r>
        <w:rPr>
          <w:rFonts w:ascii="思源黑体 CN Normal" w:hAnsi="思源黑体 CN Normal" w:eastAsia="思源黑体 CN Normal"/>
        </w:rPr>
        <w:t>/usr/sbin/showmount</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端口配置：</w:t>
      </w:r>
      <w:r>
        <w:rPr>
          <w:rFonts w:ascii="思源黑体 CN Normal" w:hAnsi="思源黑体 CN Normal" w:eastAsia="思源黑体 CN Normal"/>
        </w:rPr>
        <w:t>/etc/sysconfig/nfs</w:t>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ascii="思源黑体 CN Normal" w:hAnsi="思源黑体 CN Normal" w:eastAsia="思源黑体 CN Normal"/>
        </w:rPr>
        <w:t>NFS 服务端配置</w:t>
      </w:r>
    </w:p>
    <w:p>
      <w:pPr>
        <w:rPr>
          <w:rFonts w:ascii="思源黑体 CN Normal" w:hAnsi="思源黑体 CN Normal" w:eastAsia="思源黑体 CN Normal"/>
        </w:rPr>
      </w:pPr>
      <w:r>
        <w:rPr>
          <w:rFonts w:hint="eastAsia" w:ascii="思源黑体 CN Normal" w:hAnsi="思源黑体 CN Normal" w:eastAsia="思源黑体 CN Normal"/>
        </w:rPr>
        <w:t>在</w:t>
      </w:r>
      <w:r>
        <w:rPr>
          <w:rFonts w:ascii="思源黑体 CN Normal" w:hAnsi="思源黑体 CN Normal" w:eastAsia="思源黑体 CN Normal"/>
        </w:rPr>
        <w:t xml:space="preserve"> NFS 服务器端的主要配置文件为 /etc/exports 时，通过此配置文件可以设置共享文件目录。每条配置记录由 NFS 共享目录、NFS 客户端地址和参数这 3 部分组成，格式如下：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[NFS 共享目录] [NFS 客户端地址 1 (参数 1, 参数 2, 参数 3……)] [客户端地址 2 (参数 1, 参数 2, 参数 3……)]</w:t>
      </w:r>
    </w:p>
    <w:p>
      <w:pPr>
        <w:pStyle w:val="37"/>
        <w:numPr>
          <w:ilvl w:val="0"/>
          <w:numId w:val="145"/>
        </w:numPr>
        <w:rPr>
          <w:rFonts w:ascii="思源黑体 CN Normal" w:hAnsi="思源黑体 CN Normal" w:eastAsia="思源黑体 CN Normal"/>
        </w:rPr>
      </w:pPr>
      <w:r>
        <w:rPr>
          <w:rFonts w:ascii="思源黑体 CN Normal" w:hAnsi="思源黑体 CN Normal" w:eastAsia="思源黑体 CN Normal"/>
        </w:rPr>
        <w:t>NFS 共享目录：服务器上共享出去的文件目录</w:t>
      </w:r>
    </w:p>
    <w:p>
      <w:pPr>
        <w:pStyle w:val="37"/>
        <w:numPr>
          <w:ilvl w:val="0"/>
          <w:numId w:val="145"/>
        </w:numPr>
        <w:rPr>
          <w:rFonts w:ascii="思源黑体 CN Normal" w:hAnsi="思源黑体 CN Normal" w:eastAsia="思源黑体 CN Normal"/>
        </w:rPr>
      </w:pPr>
      <w:r>
        <w:rPr>
          <w:rFonts w:ascii="思源黑体 CN Normal" w:hAnsi="思源黑体 CN Normal" w:eastAsia="思源黑体 CN Normal"/>
        </w:rPr>
        <w:t>NFS 客户端地址：允许其访问的 NFS 服务器的客户端地址，可以是客户端 IP 地址，也可以是一个网段 (192.168.141.0/24)</w:t>
      </w:r>
    </w:p>
    <w:p>
      <w:pPr>
        <w:pStyle w:val="37"/>
        <w:numPr>
          <w:ilvl w:val="0"/>
          <w:numId w:val="145"/>
        </w:numPr>
        <w:rPr>
          <w:rFonts w:ascii="思源黑体 CN Normal" w:hAnsi="思源黑体 CN Normal" w:eastAsia="思源黑体 CN Normal"/>
        </w:rPr>
      </w:pPr>
      <w:r>
        <w:rPr>
          <w:rFonts w:hint="eastAsia" w:ascii="思源黑体 CN Normal" w:hAnsi="思源黑体 CN Normal" w:eastAsia="思源黑体 CN Normal"/>
        </w:rPr>
        <w:t>访问参数：括号中逗号分隔项，主要是一些权限选项</w:t>
      </w:r>
    </w:p>
    <w:p>
      <w:pPr>
        <w:rPr>
          <w:rFonts w:ascii="思源黑体 CN Normal" w:hAnsi="思源黑体 CN Normal" w:eastAsia="思源黑体 CN Normal"/>
          <w:b/>
        </w:rPr>
      </w:pPr>
      <w:r>
        <w:rPr>
          <w:rFonts w:ascii="思源黑体 CN Normal" w:hAnsi="思源黑体 CN Normal" w:eastAsia="思源黑体 CN Normal"/>
          <w:b/>
        </w:rPr>
        <w:t>访问权限参数</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704"/>
        <w:gridCol w:w="1701"/>
        <w:gridCol w:w="72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序号</w:t>
            </w:r>
          </w:p>
        </w:tc>
        <w:tc>
          <w:tcPr>
            <w:tcW w:w="1701"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选项</w:t>
            </w:r>
          </w:p>
        </w:tc>
        <w:tc>
          <w:tcPr>
            <w:tcW w:w="7223"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1</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ro</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客户端对于共享文件目录为只读权限。默认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2</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rw</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客户端对于共享文件目录具有读写权限</w:t>
            </w:r>
          </w:p>
        </w:tc>
      </w:tr>
    </w:tbl>
    <w:p>
      <w:pPr>
        <w:rPr>
          <w:rFonts w:ascii="思源黑体 CN Normal" w:hAnsi="思源黑体 CN Normal" w:eastAsia="思源黑体 CN Normal"/>
          <w:b/>
        </w:rPr>
      </w:pPr>
    </w:p>
    <w:p>
      <w:pPr>
        <w:rPr>
          <w:rFonts w:ascii="思源黑体 CN Normal" w:hAnsi="思源黑体 CN Normal" w:eastAsia="思源黑体 CN Normal"/>
          <w:b/>
        </w:rPr>
      </w:pPr>
      <w:r>
        <w:rPr>
          <w:rFonts w:ascii="思源黑体 CN Normal" w:hAnsi="思源黑体 CN Normal" w:eastAsia="思源黑体 CN Normal"/>
          <w:b/>
        </w:rPr>
        <w:t>用户映射参数</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699"/>
        <w:gridCol w:w="1802"/>
        <w:gridCol w:w="712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序号</w:t>
            </w:r>
          </w:p>
        </w:tc>
        <w:tc>
          <w:tcPr>
            <w:tcW w:w="1802"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选项</w:t>
            </w:r>
          </w:p>
        </w:tc>
        <w:tc>
          <w:tcPr>
            <w:tcW w:w="7127"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1</w:t>
            </w:r>
          </w:p>
        </w:tc>
        <w:tc>
          <w:tcPr>
            <w:tcW w:w="1802" w:type="dxa"/>
          </w:tcPr>
          <w:p>
            <w:pPr>
              <w:jc w:val="center"/>
              <w:rPr>
                <w:rFonts w:ascii="思源黑体 CN Normal" w:hAnsi="思源黑体 CN Normal" w:eastAsia="思源黑体 CN Normal"/>
                <w:b/>
              </w:rPr>
            </w:pPr>
            <w:r>
              <w:rPr>
                <w:rFonts w:ascii="思源黑体 CN Normal" w:hAnsi="思源黑体 CN Normal" w:eastAsia="思源黑体 CN Normal"/>
              </w:rPr>
              <w:t>root_squash</w:t>
            </w:r>
          </w:p>
        </w:tc>
        <w:tc>
          <w:tcPr>
            <w:tcW w:w="7127" w:type="dxa"/>
          </w:tcPr>
          <w:p>
            <w:pPr>
              <w:rPr>
                <w:rFonts w:ascii="思源黑体 CN Normal" w:hAnsi="思源黑体 CN Normal" w:eastAsia="思源黑体 CN Normal"/>
                <w:b/>
              </w:rPr>
            </w:pPr>
            <w:r>
              <w:rPr>
                <w:rFonts w:ascii="思源黑体 CN Normal" w:hAnsi="思源黑体 CN Normal" w:eastAsia="思源黑体 CN Normal"/>
              </w:rPr>
              <w:t>使客户端使用 root 账户访冋时，服务器映射为服务器本地的匿名账号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2</w:t>
            </w:r>
          </w:p>
        </w:tc>
        <w:tc>
          <w:tcPr>
            <w:tcW w:w="1802" w:type="dxa"/>
          </w:tcPr>
          <w:p>
            <w:pPr>
              <w:jc w:val="center"/>
              <w:rPr>
                <w:rFonts w:ascii="思源黑体 CN Normal" w:hAnsi="思源黑体 CN Normal" w:eastAsia="思源黑体 CN Normal"/>
                <w:b/>
              </w:rPr>
            </w:pPr>
            <w:r>
              <w:rPr>
                <w:rFonts w:ascii="思源黑体 CN Normal" w:hAnsi="思源黑体 CN Normal" w:eastAsia="思源黑体 CN Normal"/>
              </w:rPr>
              <w:t>no_root_squash</w:t>
            </w:r>
          </w:p>
        </w:tc>
        <w:tc>
          <w:tcPr>
            <w:tcW w:w="7127" w:type="dxa"/>
          </w:tcPr>
          <w:p>
            <w:pPr>
              <w:rPr>
                <w:rFonts w:ascii="思源黑体 CN Normal" w:hAnsi="思源黑体 CN Normal" w:eastAsia="思源黑体 CN Normal"/>
                <w:b/>
              </w:rPr>
            </w:pPr>
            <w:r>
              <w:rPr>
                <w:rFonts w:ascii="思源黑体 CN Normal" w:hAnsi="思源黑体 CN Normal" w:eastAsia="思源黑体 CN Normal"/>
              </w:rPr>
              <w:t>客户端连接服务端时如果使用的是 root，那么也拥有对服务端分享的目录的 root 权限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3</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all_squash</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将所有客户端用户请求映射到匿名用户或用户组（nfsnobody)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4</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no_all_squash</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与上相反。默认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5</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anonuid=xxx</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将远程访问的所有用户都映射为匿名用户，并指定该用户为本地用户(UID=xxx)</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6</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anongid=xxx</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将远程访问的所有用户组都映射为匿名用户组账户，并指定该匿名用户组账户为本地用户组账户(GUI=xxx)</w:t>
            </w:r>
          </w:p>
        </w:tc>
      </w:tr>
    </w:tbl>
    <w:p>
      <w:pPr>
        <w:rPr>
          <w:rFonts w:ascii="思源黑体 CN Normal" w:hAnsi="思源黑体 CN Normal" w:eastAsia="思源黑体 CN Normal"/>
          <w:b/>
        </w:rPr>
      </w:pPr>
    </w:p>
    <w:p>
      <w:pPr>
        <w:rPr>
          <w:rFonts w:ascii="思源黑体 CN Normal" w:hAnsi="思源黑体 CN Normal" w:eastAsia="思源黑体 CN Normal"/>
          <w:b/>
        </w:rPr>
      </w:pPr>
      <w:r>
        <w:rPr>
          <w:rFonts w:ascii="思源黑体 CN Normal" w:hAnsi="思源黑体 CN Normal" w:eastAsia="思源黑体 CN Normal"/>
          <w:b/>
        </w:rPr>
        <w:t>其它配置参数</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704"/>
        <w:gridCol w:w="1701"/>
        <w:gridCol w:w="72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序号</w:t>
            </w:r>
          </w:p>
        </w:tc>
        <w:tc>
          <w:tcPr>
            <w:tcW w:w="1701"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选项</w:t>
            </w:r>
          </w:p>
        </w:tc>
        <w:tc>
          <w:tcPr>
            <w:tcW w:w="7223"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1</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sync</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同步写操作，数据写入存储设备后返回成功信息。默认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2</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async</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异步写提作，数据在未完全写入存储设备前就返回成功信息，实际还在内存，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3</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wdelay</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延迟写入选项，将多个写提请求合并后写入硬盘，减少 I/O 次数， NFS 非正常关闭数据可能丢失。默认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4</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no_wdelay</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与上相反，不与 async 同时生效，如果 NFS 服务器主要收到小且不相关的请求，该选项实际会降低性能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5</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subtree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若输出目录是一个子目录，则 NFS 服务器将检查其父目录的权限。默认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6</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no_subtree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即使输出目录是一个子目录， NFS 服务器也不检查其父目录的权限，这样可以提高效率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7</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secure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限制客户端只能从小于 1024 的 TCP/IP 端口连接 NFS 服务器。默认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8</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insecure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允许客户端从大于 1024 的 TCP/IP 端口连接服务器</w:t>
            </w:r>
          </w:p>
        </w:tc>
      </w:tr>
    </w:tbl>
    <w:p>
      <w:pPr>
        <w:rPr>
          <w:rFonts w:ascii="思源黑体 CN Normal" w:hAnsi="思源黑体 CN Normal" w:eastAsia="思源黑体 CN Normal"/>
          <w:b/>
        </w:rPr>
      </w:pPr>
    </w:p>
    <w:p>
      <w:pPr>
        <w:pStyle w:val="5"/>
        <w:rPr>
          <w:rFonts w:ascii="思源黑体 CN Normal" w:hAnsi="思源黑体 CN Normal" w:eastAsia="思源黑体 CN Normal"/>
        </w:rPr>
      </w:pPr>
      <w:r>
        <w:rPr>
          <w:rFonts w:hint="eastAsia" w:ascii="思源黑体 CN Normal" w:hAnsi="思源黑体 CN Normal" w:eastAsia="思源黑体 CN Normal"/>
        </w:rPr>
        <w:t>安装 NFS</w:t>
      </w:r>
      <w:r>
        <w:rPr>
          <w:rFonts w:ascii="思源黑体 CN Normal" w:hAnsi="思源黑体 CN Normal" w:eastAsia="思源黑体 CN Normal"/>
        </w:rPr>
        <w:t xml:space="preserve"> </w:t>
      </w:r>
      <w:r>
        <w:rPr>
          <w:rFonts w:hint="eastAsia" w:ascii="思源黑体 CN Normal" w:hAnsi="思源黑体 CN Normal" w:eastAsia="思源黑体 CN Normal"/>
        </w:rPr>
        <w:t>服务端</w:t>
      </w:r>
    </w:p>
    <w:p>
      <w:pPr>
        <w:rPr>
          <w:rFonts w:ascii="思源黑体 CN Normal" w:hAnsi="思源黑体 CN Normal" w:eastAsia="思源黑体 CN Normal"/>
        </w:rPr>
      </w:pPr>
      <w:r>
        <w:rPr>
          <w:rFonts w:hint="eastAsia" w:ascii="思源黑体 CN Normal" w:hAnsi="思源黑体 CN Normal" w:eastAsia="思源黑体 CN Normal"/>
        </w:rPr>
        <w:t>由于</w:t>
      </w:r>
      <w:r>
        <w:rPr>
          <w:rFonts w:ascii="思源黑体 CN Normal" w:hAnsi="思源黑体 CN Normal" w:eastAsia="思源黑体 CN Normal"/>
        </w:rPr>
        <w:t xml:space="preserve"> NFS 是一套分布式文件系统，我们再创建一台独立的虚拟机作为我们 NFS 服务端，配置如下</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2268"/>
        <w:gridCol w:w="2126"/>
        <w:gridCol w:w="2127"/>
        <w:gridCol w:w="12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1838"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主机名</w:t>
            </w:r>
          </w:p>
        </w:tc>
        <w:tc>
          <w:tcPr>
            <w:tcW w:w="2268"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IP</w:t>
            </w:r>
          </w:p>
        </w:tc>
        <w:tc>
          <w:tcPr>
            <w:tcW w:w="2126" w:type="dxa"/>
          </w:tcPr>
          <w:p>
            <w:pPr>
              <w:jc w:val="center"/>
              <w:rPr>
                <w:rFonts w:ascii="思源黑体 CN Normal" w:hAnsi="思源黑体 CN Normal" w:eastAsia="思源黑体 CN Normal"/>
                <w:b/>
                <w:bCs/>
              </w:rPr>
            </w:pPr>
            <w:r>
              <w:rPr>
                <w:rFonts w:ascii="思源黑体 CN Normal" w:hAnsi="思源黑体 CN Normal" w:eastAsia="思源黑体 CN Normal"/>
                <w:b/>
                <w:bCs/>
              </w:rPr>
              <w:t>系统</w:t>
            </w:r>
          </w:p>
        </w:tc>
        <w:tc>
          <w:tcPr>
            <w:tcW w:w="2127" w:type="dxa"/>
          </w:tcPr>
          <w:p>
            <w:pPr>
              <w:jc w:val="center"/>
              <w:rPr>
                <w:rFonts w:ascii="思源黑体 CN Normal" w:hAnsi="思源黑体 CN Normal" w:eastAsia="思源黑体 CN Normal"/>
                <w:b/>
                <w:bCs/>
              </w:rPr>
            </w:pPr>
            <w:r>
              <w:rPr>
                <w:rFonts w:ascii="思源黑体 CN Normal" w:hAnsi="思源黑体 CN Normal" w:eastAsia="思源黑体 CN Normal"/>
                <w:b/>
                <w:bCs/>
              </w:rPr>
              <w:t>CPU/内存</w:t>
            </w:r>
          </w:p>
        </w:tc>
        <w:tc>
          <w:tcPr>
            <w:tcW w:w="1269"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磁盘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1838"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k8s-volumes</w:t>
            </w:r>
          </w:p>
        </w:tc>
        <w:tc>
          <w:tcPr>
            <w:tcW w:w="2268" w:type="dxa"/>
          </w:tcPr>
          <w:p>
            <w:pPr>
              <w:jc w:val="center"/>
              <w:rPr>
                <w:rFonts w:ascii="思源黑体 CN Normal" w:hAnsi="思源黑体 CN Normal" w:eastAsia="思源黑体 CN Normal"/>
                <w:b/>
                <w:strike/>
              </w:rPr>
            </w:pPr>
            <w:r>
              <w:rPr>
                <w:rFonts w:ascii="思源黑体 CN Normal" w:hAnsi="思源黑体 CN Normal" w:eastAsia="思源黑体 CN Normal"/>
                <w:strike/>
              </w:rPr>
              <w:t>192.168.100.242</w:t>
            </w:r>
          </w:p>
        </w:tc>
        <w:tc>
          <w:tcPr>
            <w:tcW w:w="2126" w:type="dxa"/>
          </w:tcPr>
          <w:p>
            <w:pPr>
              <w:jc w:val="center"/>
              <w:rPr>
                <w:rFonts w:ascii="思源黑体 CN Normal" w:hAnsi="思源黑体 CN Normal" w:eastAsia="思源黑体 CN Normal"/>
              </w:rPr>
            </w:pPr>
            <w:r>
              <w:rPr>
                <w:rFonts w:ascii="思源黑体 CN Normal" w:hAnsi="思源黑体 CN Normal" w:eastAsia="思源黑体 CN Normal"/>
              </w:rPr>
              <w:t>CentOS 7.x</w:t>
            </w:r>
          </w:p>
        </w:tc>
        <w:tc>
          <w:tcPr>
            <w:tcW w:w="2127" w:type="dxa"/>
          </w:tcPr>
          <w:p>
            <w:pPr>
              <w:jc w:val="center"/>
              <w:rPr>
                <w:rFonts w:ascii="思源黑体 CN Normal" w:hAnsi="思源黑体 CN Normal" w:eastAsia="思源黑体 CN Normal"/>
              </w:rPr>
            </w:pPr>
            <w:r>
              <w:rPr>
                <w:rFonts w:ascii="思源黑体 CN Normal" w:hAnsi="思源黑体 CN Normal" w:eastAsia="思源黑体 CN Normal"/>
              </w:rPr>
              <w:t>2核2G</w:t>
            </w:r>
          </w:p>
        </w:tc>
        <w:tc>
          <w:tcPr>
            <w:tcW w:w="1269" w:type="dxa"/>
          </w:tcPr>
          <w:p>
            <w:pPr>
              <w:jc w:val="center"/>
              <w:rPr>
                <w:rFonts w:ascii="思源黑体 CN Normal" w:hAnsi="思源黑体 CN Normal" w:eastAsia="思源黑体 CN Normal"/>
                <w:b/>
              </w:rPr>
            </w:pPr>
            <w:r>
              <w:rPr>
                <w:rFonts w:ascii="思源黑体 CN Normal" w:hAnsi="思源黑体 CN Normal" w:eastAsia="思源黑体 CN Normal"/>
              </w:rPr>
              <w:t>20G</w:t>
            </w:r>
          </w:p>
        </w:tc>
      </w:tr>
    </w:tbl>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创建一个目录作为共享文件目录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mkdir -p /data/k8s/volumes</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给目录增加读写权限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chmod a+rw /data/k8s/volumes</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安装</w:t>
      </w:r>
      <w:r>
        <w:rPr>
          <w:rFonts w:ascii="思源黑体 CN Normal" w:hAnsi="思源黑体 CN Normal" w:eastAsia="思源黑体 CN Normal"/>
        </w:rPr>
        <w:t xml:space="preserve"> NFS 服务端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yum 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yum install -y nfs-utils rpcbind</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配置</w:t>
      </w:r>
      <w:r>
        <w:rPr>
          <w:rFonts w:ascii="思源黑体 CN Normal" w:hAnsi="思源黑体 CN Normal" w:eastAsia="思源黑体 CN Normal"/>
        </w:rPr>
        <w:t xml:space="preserve"> NFS 服务目录，打开文件 vi /etc/exports，在尾部新增一行，内容如下</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w:t>
      </w:r>
      <w:r>
        <w:rPr>
          <w:rFonts w:hint="eastAsia" w:ascii="思源黑体 CN Normal" w:hAnsi="思源黑体 CN Normal" w:eastAsia="思源黑体 CN Normal"/>
        </w:rPr>
        <w:t>data</w:t>
      </w:r>
      <w:r>
        <w:rPr>
          <w:rFonts w:ascii="思源黑体 CN Normal" w:hAnsi="思源黑体 CN Normal" w:eastAsia="思源黑体 CN Normal"/>
        </w:rPr>
        <w:t>/k8s/volumes：作为服务目录向客户端开放</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*：表示任何 IP 都可以访问</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rw：读写权限</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sync：同步权限</w:t>
      </w:r>
    </w:p>
    <w:p>
      <w:pPr>
        <w:rPr>
          <w:rFonts w:ascii="思源黑体 CN Normal" w:hAnsi="思源黑体 CN Normal" w:eastAsia="思源黑体 CN Normal"/>
        </w:rPr>
      </w:pPr>
      <w:r>
        <w:rPr>
          <w:rFonts w:ascii="思源黑体 CN Normal" w:hAnsi="思源黑体 CN Normal" w:eastAsia="思源黑体 CN Normal"/>
        </w:rPr>
        <w:t>no_subtree_check：表示如果输出目录是一个子目录，NFS 服务器不检查其父目录的权限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/data/k8s/volumes *(</w:t>
      </w:r>
      <w:r>
        <w:rPr>
          <w:rFonts w:hint="eastAsia" w:ascii="思源黑体 CN Normal" w:hAnsi="思源黑体 CN Normal" w:eastAsia="思源黑体 CN Normal" w:cs="思源黑体 CN Normal"/>
          <w:sz w:val="20"/>
          <w:szCs w:val="20"/>
        </w:rPr>
        <w:t>rw,sync,no_root_squash,no_all_squash,no_subtree_check</w:t>
      </w:r>
      <w:bookmarkStart w:id="84" w:name="_GoBack"/>
      <w:bookmarkEnd w:id="84"/>
      <w:r>
        <w:rPr>
          <w:rFonts w:ascii="思源黑体 CN Normal" w:hAnsi="思源黑体 CN Normal" w:eastAsia="思源黑体 CN Normal" w:cs="思源黑体 CN Normal"/>
          <w:sz w:val="20"/>
          <w:szCs w:val="20"/>
        </w:rPr>
        <w:t>)</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使配置生效，并启动和设置开机自启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exportfs –r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启动nfs和rpc</w:t>
      </w:r>
      <w:r>
        <w:rPr>
          <w:rFonts w:ascii="思源黑体 CN Normal" w:hAnsi="思源黑体 CN Normal" w:eastAsia="思源黑体 CN Normal" w:cs="思源黑体 CN Normal"/>
          <w:sz w:val="20"/>
          <w:szCs w:val="20"/>
        </w:rPr>
        <w:t>bind</w:t>
      </w:r>
      <w:r>
        <w:rPr>
          <w:rFonts w:hint="eastAsia" w:ascii="思源黑体 CN Normal" w:hAnsi="思源黑体 CN Normal" w:eastAsia="思源黑体 CN Normal" w:cs="思源黑体 CN Normal"/>
          <w:sz w:val="20"/>
          <w:szCs w:val="20"/>
        </w:rPr>
        <w:t>，</w:t>
      </w:r>
      <w:r>
        <w:rPr>
          <w:rFonts w:hint="eastAsia" w:ascii="思源黑体 CN Normal" w:hAnsi="思源黑体 CN Normal" w:eastAsia="思源黑体 CN Normal" w:cs="思源黑体 CN Normal"/>
          <w:sz w:val="20"/>
          <w:szCs w:val="20"/>
          <w:highlight w:val="lightGray"/>
        </w:rPr>
        <w:t>必须先启动</w:t>
      </w:r>
      <w:r>
        <w:rPr>
          <w:rFonts w:ascii="思源黑体 CN Normal" w:hAnsi="思源黑体 CN Normal" w:eastAsia="思源黑体 CN Normal" w:cs="思源黑体 CN Normal"/>
          <w:sz w:val="20"/>
          <w:szCs w:val="20"/>
          <w:highlight w:val="lightGray"/>
        </w:rPr>
        <w:t>rpcbind，再启动nfs，才能让NFS在rpcbind上注册成功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nfs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设置开机自启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enable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enable nfs</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查看</w:t>
      </w:r>
      <w:r>
        <w:rPr>
          <w:rFonts w:ascii="思源黑体 CN Normal" w:hAnsi="思源黑体 CN Normal" w:eastAsia="思源黑体 CN Normal"/>
        </w:rPr>
        <w:t xml:space="preserve"> RPC 服务的注册状况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rpcinfo -p localhost</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查看共享出来的目录</w:t>
      </w:r>
      <w:r>
        <w:rPr>
          <w:rFonts w:ascii="思源黑体 CN Normal" w:hAnsi="思源黑体 CN Normal" w:eastAsia="思源黑体 CN Normal"/>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showmount -e localhost</w:t>
      </w:r>
    </w:p>
    <w:p>
      <w:pPr>
        <w:rPr>
          <w:rFonts w:ascii="思源黑体 CN Normal" w:hAnsi="思源黑体 CN Normal" w:eastAsia="思源黑体 CN Normal"/>
        </w:rPr>
      </w:pPr>
      <w:r>
        <w:rPr>
          <w:rFonts w:ascii="思源黑体 CN Normal" w:hAnsi="思源黑体 CN Normal" w:eastAsia="思源黑体 CN Normal"/>
        </w:rPr>
        <w:t>showmount命令：</w:t>
      </w:r>
    </w:p>
    <w:p>
      <w:pPr>
        <w:rPr>
          <w:rFonts w:ascii="思源黑体 CN Normal" w:hAnsi="思源黑体 CN Normal" w:eastAsia="思源黑体 CN Normal"/>
        </w:rPr>
      </w:pPr>
      <w:r>
        <w:rPr>
          <w:rFonts w:ascii="思源黑体 CN Normal" w:hAnsi="思源黑体 CN Normal" w:eastAsia="思源黑体 CN Normal"/>
        </w:rPr>
        <w:t>-e       显示NFS服务器的共享列表</w:t>
      </w:r>
    </w:p>
    <w:p>
      <w:pPr>
        <w:rPr>
          <w:rFonts w:ascii="思源黑体 CN Normal" w:hAnsi="思源黑体 CN Normal" w:eastAsia="思源黑体 CN Normal"/>
        </w:rPr>
      </w:pPr>
      <w:r>
        <w:rPr>
          <w:rFonts w:ascii="思源黑体 CN Normal" w:hAnsi="思源黑体 CN Normal" w:eastAsia="思源黑体 CN Normal"/>
        </w:rPr>
        <w:t>-a       显示本机挂载的文件资源情况</w:t>
      </w:r>
    </w:p>
    <w:p>
      <w:pPr>
        <w:rPr>
          <w:rFonts w:ascii="思源黑体 CN Normal" w:hAnsi="思源黑体 CN Normal" w:eastAsia="思源黑体 CN Normal"/>
        </w:rPr>
      </w:pPr>
      <w:r>
        <w:rPr>
          <w:rFonts w:ascii="思源黑体 CN Normal" w:hAnsi="思源黑体 CN Normal" w:eastAsia="思源黑体 CN Normal"/>
        </w:rPr>
        <w:t>-v       显示版本号</w:t>
      </w:r>
    </w:p>
    <w:p>
      <w:pPr>
        <w:rPr>
          <w:rFonts w:ascii="思源黑体 CN Normal" w:hAnsi="思源黑体 CN Normal" w:eastAsia="思源黑体 CN Normal"/>
          <w:color w:val="FF0000"/>
          <w:shd w:val="pct10" w:color="auto" w:fill="FFFFFF"/>
        </w:rPr>
      </w:pPr>
      <w:r>
        <w:rPr>
          <w:rFonts w:hint="eastAsia" w:ascii="思源黑体 CN Normal" w:hAnsi="思源黑体 CN Normal" w:eastAsia="思源黑体 CN Normal"/>
          <w:color w:val="FF0000"/>
          <w:shd w:val="pct10" w:color="auto" w:fill="FFFFFF"/>
        </w:rPr>
        <w:t>注意：</w:t>
      </w:r>
      <w:r>
        <w:rPr>
          <w:rFonts w:ascii="思源黑体 CN Normal" w:hAnsi="思源黑体 CN Normal" w:eastAsia="思源黑体 CN Normal"/>
          <w:color w:val="FF0000"/>
          <w:shd w:val="pct10" w:color="auto" w:fill="FFFFFF"/>
        </w:rPr>
        <w:t>NFS服务使用的111和2049端口是固定的，mountd端口是动态的，需要固定，然后在防火墙放行。</w:t>
      </w:r>
    </w:p>
    <w:p>
      <w:pPr>
        <w:pStyle w:val="37"/>
        <w:numPr>
          <w:ilvl w:val="0"/>
          <w:numId w:val="146"/>
        </w:numPr>
        <w:rPr>
          <w:rFonts w:ascii="思源黑体 CN Normal" w:hAnsi="思源黑体 CN Normal" w:eastAsia="思源黑体 CN Normal"/>
          <w:color w:val="FF0000"/>
        </w:rPr>
      </w:pPr>
      <w:r>
        <w:rPr>
          <w:rFonts w:hint="eastAsia" w:ascii="思源黑体 CN Normal" w:hAnsi="思源黑体 CN Normal" w:eastAsia="思源黑体 CN Normal"/>
        </w:rPr>
        <w:t>固定端口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vi /etc/sysconfig/nfs</w:t>
      </w:r>
    </w:p>
    <w:p>
      <w:pPr>
        <w:rPr>
          <w:rFonts w:ascii="思源黑体 CN Normal" w:hAnsi="思源黑体 CN Normal" w:eastAsia="思源黑体 CN Normal"/>
        </w:rPr>
      </w:pPr>
      <w:r>
        <w:rPr>
          <w:rFonts w:hint="eastAsia" w:ascii="思源黑体 CN Normal" w:hAnsi="思源黑体 CN Normal" w:eastAsia="思源黑体 CN Normal"/>
        </w:rPr>
        <w:t>添加内容：</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RQUOTAD_PORT=30001</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LOCKD_TCPPORT=30002</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LOCKD_UDPPORT=30002</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MOUNTD_PORT=30003</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STATD_PORT=30004</w:t>
      </w:r>
    </w:p>
    <w:p>
      <w:pPr>
        <w:rPr>
          <w:rFonts w:ascii="思源黑体 CN Normal" w:hAnsi="思源黑体 CN Normal" w:eastAsia="思源黑体 CN Normal"/>
        </w:rPr>
      </w:pPr>
      <w:r>
        <w:rPr>
          <w:rFonts w:hint="eastAsia" w:ascii="思源黑体 CN Normal" w:hAnsi="思源黑体 CN Normal" w:eastAsia="思源黑体 CN Normal"/>
        </w:rPr>
        <w:t>重启nfs和rpc</w:t>
      </w:r>
      <w:r>
        <w:rPr>
          <w:rFonts w:ascii="思源黑体 CN Normal" w:hAnsi="思源黑体 CN Normal" w:eastAsia="思源黑体 CN Normal"/>
        </w:rPr>
        <w:t>bind</w:t>
      </w:r>
      <w:r>
        <w:rPr>
          <w:rFonts w:hint="eastAsia" w:ascii="思源黑体 CN Normal" w:hAnsi="思源黑体 CN Normal" w:eastAsia="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restart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restart nfs</w:t>
      </w:r>
    </w:p>
    <w:p>
      <w:pPr>
        <w:pStyle w:val="37"/>
        <w:numPr>
          <w:ilvl w:val="0"/>
          <w:numId w:val="146"/>
        </w:numPr>
        <w:rPr>
          <w:rFonts w:ascii="思源黑体 CN Normal" w:hAnsi="思源黑体 CN Normal" w:eastAsia="思源黑体 CN Normal"/>
          <w:color w:val="FF0000"/>
        </w:rPr>
      </w:pPr>
      <w:r>
        <w:rPr>
          <w:rFonts w:hint="eastAsia" w:ascii="思源黑体 CN Normal" w:hAnsi="思源黑体 CN Normal" w:eastAsia="思源黑体 CN Normal"/>
        </w:rPr>
        <w:t>防火墙端口放行</w:t>
      </w:r>
    </w:p>
    <w:p>
      <w:pPr>
        <w:pStyle w:val="37"/>
        <w:numPr>
          <w:ilvl w:val="0"/>
          <w:numId w:val="148"/>
        </w:numPr>
        <w:rPr>
          <w:rFonts w:ascii="思源黑体 CN Normal" w:hAnsi="思源黑体 CN Normal" w:eastAsia="思源黑体 CN Normal"/>
        </w:rPr>
      </w:pPr>
      <w:r>
        <w:rPr>
          <w:rFonts w:hint="eastAsia" w:ascii="思源黑体 CN Normal" w:hAnsi="思源黑体 CN Normal" w:eastAsia="思源黑体 CN Normal"/>
        </w:rPr>
        <w:t>查看防火墙是否开启，如果已经关闭下面的步骤可以不需要执行。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--state</w:t>
      </w:r>
    </w:p>
    <w:p>
      <w:pPr>
        <w:rPr>
          <w:rFonts w:ascii="思源黑体 CN Normal" w:hAnsi="思源黑体 CN Normal" w:eastAsia="思源黑体 CN Normal"/>
        </w:rPr>
      </w:pPr>
      <w:r>
        <w:rPr>
          <w:rFonts w:hint="eastAsia" w:ascii="思源黑体 CN Normal" w:hAnsi="思源黑体 CN Normal" w:eastAsia="思源黑体 CN Normal"/>
        </w:rPr>
        <w:t>2、设置防火墙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--add-port=111/tcp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--add-port=111/udp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--add-port=2049/tcp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--add-port=2049/udp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--add-port=30001-30004/tcp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--add-port=30001-30004/udp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重新加载规则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检查新的防火墙规则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--list-all</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安装 NFS</w:t>
      </w:r>
      <w:r>
        <w:rPr>
          <w:rFonts w:ascii="思源黑体 CN Normal" w:hAnsi="思源黑体 CN Normal" w:eastAsia="思源黑体 CN Normal"/>
        </w:rPr>
        <w:t xml:space="preserve"> </w:t>
      </w:r>
      <w:r>
        <w:rPr>
          <w:rFonts w:hint="eastAsia" w:ascii="思源黑体 CN Normal" w:hAnsi="思源黑体 CN Normal" w:eastAsia="思源黑体 CN Normal"/>
        </w:rPr>
        <w:t>客户端</w:t>
      </w:r>
    </w:p>
    <w:p>
      <w:pPr>
        <w:rPr>
          <w:rFonts w:ascii="思源黑体 CN Normal" w:hAnsi="思源黑体 CN Normal" w:eastAsia="思源黑体 CN Normal"/>
        </w:rPr>
      </w:pPr>
      <w:r>
        <w:rPr>
          <w:rFonts w:hint="eastAsia" w:ascii="思源黑体 CN Normal" w:hAnsi="思源黑体 CN Normal" w:eastAsia="思源黑体 CN Normal"/>
        </w:rPr>
        <w:t>安装客户端的目的是验证是否可以上传文件到服务端，安装命令如下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yum install -y nfs-utils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启动服务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nfs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客户端rpcbind不需要开机启动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systemctl enable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enable nfs</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显示</w:t>
      </w:r>
      <w:r>
        <w:rPr>
          <w:rFonts w:ascii="思源黑体 CN Normal" w:hAnsi="思源黑体 CN Normal" w:eastAsia="思源黑体 CN Normal"/>
        </w:rPr>
        <w:t>NFS服务器共享目录列表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showmount -e </w:t>
      </w:r>
      <w:r>
        <w:rPr>
          <w:rFonts w:ascii="思源黑体 CN Normal" w:hAnsi="思源黑体 CN Normal" w:eastAsia="思源黑体 CN Normal" w:cs="思源黑体 CN Normal"/>
          <w:strike/>
          <w:sz w:val="20"/>
          <w:szCs w:val="20"/>
        </w:rPr>
        <w:t>192.168.100.242</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创建</w:t>
      </w:r>
      <w:r>
        <w:rPr>
          <w:rFonts w:ascii="思源黑体 CN Normal" w:hAnsi="思源黑体 CN Normal" w:eastAsia="思源黑体 CN Normal"/>
        </w:rPr>
        <w:t xml:space="preserve"> NFS 客户端挂载目录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mkdir -p /</w:t>
      </w:r>
      <w:r>
        <w:rPr>
          <w:rFonts w:hint="eastAsia" w:ascii="思源黑体 CN Normal" w:hAnsi="思源黑体 CN Normal" w:eastAsia="思源黑体 CN Normal" w:cs="思源黑体 CN Normal"/>
          <w:sz w:val="20"/>
          <w:szCs w:val="20"/>
        </w:rPr>
        <w:t>data</w:t>
      </w:r>
      <w:r>
        <w:rPr>
          <w:rFonts w:ascii="思源黑体 CN Normal" w:hAnsi="思源黑体 CN Normal" w:eastAsia="思源黑体 CN Normal" w:cs="思源黑体 CN Normal"/>
          <w:sz w:val="20"/>
          <w:szCs w:val="20"/>
        </w:rPr>
        <w:t>/k8s/volumes-mount</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将</w:t>
      </w:r>
      <w:r>
        <w:rPr>
          <w:rFonts w:ascii="思源黑体 CN Normal" w:hAnsi="思源黑体 CN Normal" w:eastAsia="思源黑体 CN Normal"/>
        </w:rPr>
        <w:t xml:space="preserve"> NFS 服务器的 /data/k8s/volumes 目录挂载到客户端的 /data/k8s/volumes-mount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mount 192.168.100.242:/data/k8s/volumes /data/k8s/volumes-mount</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使用</w:t>
      </w:r>
      <w:r>
        <w:rPr>
          <w:rFonts w:ascii="思源黑体 CN Normal" w:hAnsi="思源黑体 CN Normal" w:eastAsia="思源黑体 CN Normal"/>
        </w:rPr>
        <w:t xml:space="preserve"> df 命令查看挂载信息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df</w:t>
      </w:r>
    </w:p>
    <w:p>
      <w:pPr>
        <w:rPr>
          <w:rFonts w:ascii="思源黑体 CN Normal" w:hAnsi="思源黑体 CN Normal" w:eastAsia="思源黑体 CN Normal"/>
        </w:rPr>
      </w:pPr>
      <w:r>
        <w:rPr>
          <w:rFonts w:ascii="思源黑体 CN Normal" w:hAnsi="思源黑体 CN Normal" w:eastAsia="思源黑体 CN Normal"/>
        </w:rPr>
        <w:t># 输出如下</w:t>
      </w:r>
    </w:p>
    <w:p>
      <w:pPr>
        <w:rPr>
          <w:rFonts w:ascii="思源黑体 CN Normal" w:hAnsi="思源黑体 CN Normal" w:eastAsia="思源黑体 CN Normal"/>
        </w:rPr>
      </w:pPr>
      <w:r>
        <w:drawing>
          <wp:inline distT="0" distB="0" distL="0" distR="0">
            <wp:extent cx="6120130" cy="21361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1"/>
                    <a:stretch>
                      <a:fillRect/>
                    </a:stretch>
                  </pic:blipFill>
                  <pic:spPr>
                    <a:xfrm>
                      <a:off x="0" y="0"/>
                      <a:ext cx="6120130" cy="2136140"/>
                    </a:xfrm>
                    <a:prstGeom prst="rect">
                      <a:avLst/>
                    </a:prstGeom>
                  </pic:spPr>
                </pic:pic>
              </a:graphicData>
            </a:graphic>
          </wp:inline>
        </w:drawing>
      </w:r>
    </w:p>
    <w:p>
      <w:pPr>
        <w:rPr>
          <w:rFonts w:ascii="思源黑体 CN Normal" w:hAnsi="思源黑体 CN Normal" w:eastAsia="思源黑体 CN Normal"/>
        </w:rPr>
      </w:pPr>
      <w:r>
        <w:rPr>
          <w:rFonts w:hint="eastAsia" w:ascii="思源黑体 CN Normal" w:hAnsi="思源黑体 CN Normal" w:eastAsia="思源黑体 CN Normal"/>
        </w:rPr>
        <w:t>使用mount</w:t>
      </w:r>
      <w:r>
        <w:rPr>
          <w:rFonts w:ascii="思源黑体 CN Normal" w:hAnsi="思源黑体 CN Normal" w:eastAsia="思源黑体 CN Normal"/>
        </w:rPr>
        <w:t xml:space="preserve"> | grep nfs </w:t>
      </w:r>
      <w:r>
        <w:rPr>
          <w:rFonts w:hint="eastAsia" w:ascii="思源黑体 CN Normal" w:hAnsi="思源黑体 CN Normal" w:eastAsia="思源黑体 CN Normal"/>
        </w:rPr>
        <w:t>查看挂载状态。</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验证 NFS</w:t>
      </w:r>
      <w:r>
        <w:rPr>
          <w:rFonts w:ascii="思源黑体 CN Normal" w:hAnsi="思源黑体 CN Normal" w:eastAsia="思源黑体 CN Normal"/>
        </w:rPr>
        <w:t xml:space="preserve"> </w:t>
      </w:r>
      <w:r>
        <w:rPr>
          <w:rFonts w:hint="eastAsia" w:ascii="思源黑体 CN Normal" w:hAnsi="思源黑体 CN Normal" w:eastAsia="思源黑体 CN Normal"/>
        </w:rPr>
        <w:t>服务</w:t>
      </w:r>
    </w:p>
    <w:p>
      <w:pPr>
        <w:rPr>
          <w:rFonts w:ascii="思源黑体 CN Normal" w:hAnsi="思源黑体 CN Normal" w:eastAsia="思源黑体 CN Normal"/>
        </w:rPr>
      </w:pPr>
      <w:r>
        <w:rPr>
          <w:rFonts w:hint="eastAsia" w:ascii="思源黑体 CN Normal" w:hAnsi="思源黑体 CN Normal" w:eastAsia="思源黑体 CN Normal"/>
        </w:rPr>
        <w:t>测试文件上传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ip addr &gt; /data/k8s/volumes-mount/test.txt</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rPr>
        <w:t>查看</w:t>
      </w:r>
      <w:r>
        <w:rPr>
          <w:rFonts w:ascii="思源黑体 CN Normal" w:hAnsi="思源黑体 CN Normal" w:eastAsia="思源黑体 CN Normal"/>
        </w:rPr>
        <w:t xml:space="preserve"> /data/k8s/volumes 目录下是否有 test.txt 文件，有则表示成功</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NFS</w:t>
      </w:r>
      <w:r>
        <w:rPr>
          <w:rFonts w:ascii="思源黑体 CN Normal" w:hAnsi="思源黑体 CN Normal" w:eastAsia="思源黑体 CN Normal"/>
        </w:rPr>
        <w:t xml:space="preserve"> </w:t>
      </w:r>
      <w:r>
        <w:rPr>
          <w:rFonts w:hint="eastAsia" w:ascii="思源黑体 CN Normal" w:hAnsi="思源黑体 CN Normal" w:eastAsia="思源黑体 CN Normal"/>
        </w:rPr>
        <w:t>开机自动挂载</w:t>
      </w:r>
    </w:p>
    <w:p>
      <w:pPr>
        <w:rPr>
          <w:rFonts w:ascii="思源黑体 CN Normal" w:hAnsi="思源黑体 CN Normal" w:eastAsia="思源黑体 CN Normal"/>
        </w:rPr>
      </w:pPr>
      <w:r>
        <w:rPr>
          <w:rFonts w:hint="eastAsia" w:ascii="思源黑体 CN Normal" w:hAnsi="思源黑体 CN Normal" w:eastAsia="思源黑体 CN Normal"/>
        </w:rPr>
        <w:t>系统服务未完全启动，挂载会失败，在系统启动以后，再挂载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vi /etc/rc.local</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#添加</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sleep 30</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mount 192.168.100.242:/data/k8s/volumes /data/k8s/volumes-mount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#赋予可执行权限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chmod +x /etc/rc.local</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取消 NFS</w:t>
      </w:r>
      <w:r>
        <w:rPr>
          <w:rFonts w:ascii="思源黑体 CN Normal" w:hAnsi="思源黑体 CN Normal" w:eastAsia="思源黑体 CN Normal"/>
        </w:rPr>
        <w:t xml:space="preserve"> </w:t>
      </w:r>
      <w:r>
        <w:rPr>
          <w:rFonts w:hint="eastAsia" w:ascii="思源黑体 CN Normal" w:hAnsi="思源黑体 CN Normal" w:eastAsia="思源黑体 CN Normal"/>
        </w:rPr>
        <w:t>客户端挂载</w:t>
      </w:r>
    </w:p>
    <w:p>
      <w:pPr>
        <w:rPr>
          <w:rFonts w:ascii="思源黑体 CN Normal" w:hAnsi="思源黑体 CN Normal" w:eastAsia="思源黑体 CN Normal"/>
          <w:color w:val="FF0000"/>
          <w:shd w:val="pct10" w:color="auto" w:fill="FFFFFF"/>
        </w:rPr>
      </w:pPr>
      <w:r>
        <w:rPr>
          <w:rFonts w:hint="eastAsia" w:ascii="思源黑体 CN Normal" w:hAnsi="思源黑体 CN Normal" w:eastAsia="思源黑体 CN Normal"/>
          <w:color w:val="FF0000"/>
          <w:shd w:val="pct10" w:color="auto" w:fill="FFFFFF"/>
        </w:rPr>
        <w:t>注意：</w:t>
      </w:r>
      <w:r>
        <w:rPr>
          <w:rFonts w:ascii="思源黑体 CN Normal" w:hAnsi="思源黑体 CN Normal" w:eastAsia="思源黑体 CN Normal"/>
          <w:color w:val="FF0000"/>
          <w:shd w:val="pct10" w:color="auto" w:fill="FFFFFF"/>
        </w:rPr>
        <w:t xml:space="preserve"> 不要直接在挂载目录下执行，否则会报错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umount /</w:t>
      </w:r>
      <w:r>
        <w:rPr>
          <w:rFonts w:hint="eastAsia" w:ascii="思源黑体 CN Normal" w:hAnsi="思源黑体 CN Normal" w:eastAsia="思源黑体 CN Normal" w:cs="思源黑体 CN Normal"/>
          <w:sz w:val="20"/>
          <w:szCs w:val="20"/>
        </w:rPr>
        <w:t>data</w:t>
      </w:r>
      <w:r>
        <w:rPr>
          <w:rFonts w:ascii="思源黑体 CN Normal" w:hAnsi="思源黑体 CN Normal" w:eastAsia="思源黑体 CN Normal" w:cs="思源黑体 CN Normal"/>
          <w:sz w:val="20"/>
          <w:szCs w:val="20"/>
        </w:rPr>
        <w:t>/k8s/volumes-mount</w:t>
      </w:r>
    </w:p>
    <w:p>
      <w:pPr>
        <w:rPr>
          <w:rFonts w:ascii="思源黑体 CN Normal" w:hAnsi="思源黑体 CN Normal" w:eastAsia="思源黑体 CN Normal"/>
          <w:color w:val="FF0000"/>
          <w:shd w:val="pct10" w:color="auto" w:fill="FFFFFF"/>
        </w:rPr>
      </w:pPr>
    </w:p>
    <w:p>
      <w:pPr>
        <w:rPr>
          <w:rFonts w:ascii="思源黑体 CN Normal" w:hAnsi="思源黑体 CN Normal" w:eastAsia="思源黑体 CN Normal"/>
          <w:color w:val="FF0000"/>
          <w:shd w:val="pct10" w:color="auto" w:fill="FFFFFF"/>
        </w:rPr>
      </w:pPr>
    </w:p>
    <w:p>
      <w:pPr>
        <w:pStyle w:val="4"/>
        <w:rPr>
          <w:rFonts w:ascii="思源黑体 CN Normal" w:hAnsi="思源黑体 CN Normal" w:eastAsia="思源黑体 CN Normal"/>
        </w:rPr>
      </w:pPr>
      <w:r>
        <w:rPr>
          <w:rFonts w:hint="eastAsia" w:ascii="思源黑体 CN Normal" w:hAnsi="思源黑体 CN Normal" w:eastAsia="思源黑体 CN Normal"/>
        </w:rPr>
        <w:t>实现数据持久化</w:t>
      </w:r>
    </w:p>
    <w:p>
      <w:pPr>
        <w:rPr>
          <w:rFonts w:ascii="思源黑体 CN Normal" w:hAnsi="思源黑体 CN Normal" w:eastAsia="思源黑体 CN Normal"/>
        </w:rPr>
      </w:pPr>
      <w:r>
        <w:rPr>
          <w:rFonts w:hint="eastAsia" w:ascii="思源黑体 CN Normal" w:hAnsi="思源黑体 CN Normal" w:eastAsia="思源黑体 CN Normal"/>
        </w:rPr>
        <w:t>存储管理与计算管理是两个不同的问题。</w:t>
      </w:r>
      <w:r>
        <w:rPr>
          <w:rFonts w:ascii="思源黑体 CN Normal" w:hAnsi="思源黑体 CN Normal" w:eastAsia="思源黑体 CN Normal"/>
        </w:rPr>
        <w:t>Persistent Volume 子系统，对存储的供应和使用做了抽象，以 API 形式提供给管理员和用户使用。要完成这一任务，我们引入了两个新的 API 资源：</w:t>
      </w:r>
      <w:r>
        <w:rPr>
          <w:rFonts w:ascii="思源黑体 CN Normal" w:hAnsi="思源黑体 CN Normal" w:eastAsia="思源黑体 CN Normal"/>
          <w:b/>
        </w:rPr>
        <w:t>Persistent Volume（持久卷）</w:t>
      </w:r>
      <w:r>
        <w:rPr>
          <w:rFonts w:ascii="思源黑体 CN Normal" w:hAnsi="思源黑体 CN Normal" w:eastAsia="思源黑体 CN Normal"/>
        </w:rPr>
        <w:t xml:space="preserve"> 和 </w:t>
      </w:r>
      <w:r>
        <w:rPr>
          <w:rFonts w:ascii="思源黑体 CN Normal" w:hAnsi="思源黑体 CN Normal" w:eastAsia="思源黑体 CN Normal"/>
          <w:b/>
        </w:rPr>
        <w:t>Persistent Volume Claim（持久卷消费者）</w:t>
      </w:r>
      <w:r>
        <w:rPr>
          <w:rFonts w:ascii="思源黑体 CN Normal" w:hAnsi="思源黑体 CN Normal" w:eastAsia="思源黑体 CN Normal"/>
        </w:rPr>
        <w:t>。</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rPr>
        <w:t>Persistent Volume（PV）是集群之中的一块网络存储。跟 Node 一样，也是集群的资源。PV 跟 Volume (卷) 类似，不过会有独立于 Pod 的生命周期。这一 API 对象包含了存储的实现细节，例如 NFS、iSCSI 或者其他的云提供商的存储系统。Persistent Volume Claim (PVC) 是用户的一个请求。跟 Pod 类似，Pod 消费 Node 的资源，PVC 消费 PV 的资源。Pod 能够申请特定的资源（CPU 和内存）；Claim 能够请求特定的尺寸和访问</w:t>
      </w:r>
      <w:r>
        <w:rPr>
          <w:rFonts w:hint="eastAsia" w:ascii="思源黑体 CN Normal" w:hAnsi="思源黑体 CN Normal" w:eastAsia="思源黑体 CN Normal"/>
        </w:rPr>
        <w:t>模式（例如可以加载一个读写，以及多个只读实例）</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PV</w:t>
      </w:r>
      <w:r>
        <w:rPr>
          <w:rFonts w:ascii="思源黑体 CN Normal" w:hAnsi="思源黑体 CN Normal" w:eastAsia="思源黑体 CN Normal"/>
        </w:rPr>
        <w:t xml:space="preserve"> </w:t>
      </w:r>
      <w:r>
        <w:rPr>
          <w:rFonts w:hint="eastAsia" w:ascii="思源黑体 CN Normal" w:hAnsi="思源黑体 CN Normal" w:eastAsia="思源黑体 CN Normal"/>
        </w:rPr>
        <w:t>与 PVC</w:t>
      </w:r>
    </w:p>
    <w:p>
      <w:pPr>
        <w:rPr>
          <w:rFonts w:ascii="思源黑体 CN Normal" w:hAnsi="思源黑体 CN Normal" w:eastAsia="思源黑体 CN Normal"/>
        </w:rPr>
      </w:pPr>
      <w:r>
        <w:rPr>
          <w:rFonts w:ascii="思源黑体 CN Normal" w:hAnsi="思源黑体 CN Normal" w:eastAsia="思源黑体 CN Normal"/>
        </w:rPr>
        <w:t>PV 是集群的资源。PVC 是对这一资源的请求，也是对资源的所有权的检验。PV 和 PVC 之间的互动遵循如下的生命周期。</w:t>
      </w:r>
    </w:p>
    <w:p>
      <w:pPr>
        <w:rPr>
          <w:rFonts w:ascii="思源黑体 CN Normal" w:hAnsi="思源黑体 CN Normal" w:eastAsia="思源黑体 CN Normal"/>
        </w:rPr>
      </w:pP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供应：</w:t>
      </w:r>
      <w:r>
        <w:rPr>
          <w:rFonts w:ascii="思源黑体 CN Normal" w:hAnsi="思源黑体 CN Normal" w:eastAsia="思源黑体 CN Normal"/>
        </w:rPr>
        <w:t xml:space="preserve"> 集群管理员会创建一系列的 PV。这些 PV 包含了为集群用户提供的真实存储资源，它们可利用 Kubernetes API 来消费。</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绑定：</w:t>
      </w:r>
      <w:r>
        <w:rPr>
          <w:rFonts w:ascii="思源黑体 CN Normal" w:hAnsi="思源黑体 CN Normal" w:eastAsia="思源黑体 CN Normal"/>
        </w:rPr>
        <w:t xml:space="preserve"> 用户创建一个包含了容量和访问模式的持久卷申请。Master 会监听 PVC 的产生，并尝试根据请求内容查找匹配的 PV，并把 PV 和 PVC 进行绑定。用户能够获取满足需要的资源，并且在使用过程中可能超出请求数量。如果找不到合适的卷，这一申请就会持续处于非绑定状态，一直到出现合适的 PV。例如一个集群准备了很多的 50G 大小的持久卷，（虽然总量足够）也是无法响应 100G 的申请的，除非把 100G 的 PV 加入集群。</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使用：</w:t>
      </w:r>
      <w:r>
        <w:rPr>
          <w:rFonts w:ascii="思源黑体 CN Normal" w:hAnsi="思源黑体 CN Normal" w:eastAsia="思源黑体 CN Normal"/>
        </w:rPr>
        <w:t xml:space="preserve"> Pod 把申请作为卷来使用。集群会通过 PVC 查找绑定的 PV，并 Mount 给 Pod。对于支持多种访问方式的卷，用户在使用 PVC 作为卷的时候，可以指定需要的访问方式。一旦用户拥有了一个已经绑定的 PVC，被绑定的 PV 就归该用户所有了。用户的 Pods 能够通过在 Pod 的卷中包含的 PVC 来访问他们占有的 PV。</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释放：</w:t>
      </w:r>
      <w:r>
        <w:rPr>
          <w:rFonts w:ascii="思源黑体 CN Normal" w:hAnsi="思源黑体 CN Normal" w:eastAsia="思源黑体 CN Normal"/>
        </w:rPr>
        <w:t xml:space="preserve"> 当用户完成对卷的使用时，就可以利用 API 删除 PVC 对象了，而且他还可以重新申请。删除 PVC 后，对应的卷被视为 “被释放”，但是这时还不能给其他的 PVC 使用。之前的 PVC 数据还保存在卷中，要根据策略来进行后续处理。</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回收：</w:t>
      </w:r>
      <w:r>
        <w:rPr>
          <w:rFonts w:ascii="思源黑体 CN Normal" w:hAnsi="思源黑体 CN Normal" w:eastAsia="思源黑体 CN Normal"/>
        </w:rPr>
        <w:t xml:space="preserve"> PV 的回收策略向集群阐述了在 PVC 释放卷的时候，应如何进行后续工作。目前可以采用三种策略：保留，回收或者删除。保留策略允许重新申请这一资源。在持久卷能够支持的情况下，删除策略会同时删除持久卷以及 AWS EBS/GCE PD 或者 Cinder 卷中的存储内容。如果插件能够支持，回收策略会执行基础的擦除操作（rm -rf /thevolume/*），这一卷就能被重新申请了。</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定义 PV</w:t>
      </w:r>
    </w:p>
    <w:p>
      <w:pPr>
        <w:pStyle w:val="6"/>
        <w:rPr>
          <w:rFonts w:ascii="思源黑体 CN Normal" w:hAnsi="思源黑体 CN Normal" w:eastAsia="思源黑体 CN Normal"/>
        </w:rPr>
      </w:pPr>
      <w:r>
        <w:rPr>
          <w:rFonts w:hint="eastAsia" w:ascii="思源黑体 CN Normal" w:hAnsi="思源黑体 CN Normal" w:eastAsia="思源黑体 CN Normal"/>
        </w:rPr>
        <w:t>持久卷插件</w:t>
      </w:r>
    </w:p>
    <w:p>
      <w:pPr>
        <w:rPr>
          <w:rFonts w:ascii="思源黑体 CN Normal" w:hAnsi="思源黑体 CN Normal" w:eastAsia="思源黑体 CN Normal"/>
        </w:rPr>
      </w:pPr>
      <w:r>
        <w:rPr>
          <w:rFonts w:hint="eastAsia" w:ascii="思源黑体 CN Normal" w:hAnsi="思源黑体 CN Normal" w:eastAsia="思源黑体 CN Normal"/>
        </w:rPr>
        <w:t>持久卷是以插件方式实现的，目前支持的插件如下：</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GCEPersistentDisk</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AWSElasticBlockStore</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NFS（我们采用的是该方案）</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iSCSI</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RBD (Ceph Block Device)</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Glusterfs</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HostPath (单节点测试使用)</w:t>
      </w:r>
    </w:p>
    <w:p>
      <w:pPr>
        <w:pStyle w:val="37"/>
        <w:numPr>
          <w:ilvl w:val="0"/>
          <w:numId w:val="151"/>
        </w:numPr>
        <w:rPr>
          <w:rFonts w:ascii="思源黑体 CN Normal" w:hAnsi="思源黑体 CN Normal" w:eastAsia="思源黑体 CN Normal"/>
        </w:rPr>
      </w:pPr>
      <w:r>
        <w:rPr>
          <w:rFonts w:hint="eastAsia" w:ascii="思源黑体 CN Normal" w:hAnsi="思源黑体 CN Normal" w:eastAsia="思源黑体 CN Normal"/>
        </w:rPr>
        <w:t>本地持久卷</w:t>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ascii="思源黑体 CN Normal" w:hAnsi="思源黑体 CN Normal" w:eastAsia="思源黑体 CN Normal"/>
        </w:rPr>
        <w:t>YAML 配置</w:t>
      </w:r>
    </w:p>
    <w:p>
      <w:pPr>
        <w:rPr>
          <w:rFonts w:ascii="思源黑体 CN Normal" w:hAnsi="思源黑体 CN Normal" w:eastAsia="思源黑体 CN Normal"/>
        </w:rPr>
      </w:pPr>
      <w:r>
        <w:rPr>
          <w:rFonts w:hint="eastAsia" w:ascii="思源黑体 CN Normal" w:hAnsi="思源黑体 CN Normal" w:eastAsia="思源黑体 CN Normal"/>
        </w:rPr>
        <w:t>创建一个名为</w:t>
      </w:r>
      <w:r>
        <w:rPr>
          <w:rFonts w:ascii="思源黑体 CN Normal" w:hAnsi="思源黑体 CN Normal" w:eastAsia="思源黑体 CN Normal"/>
        </w:rPr>
        <w:t xml:space="preserve"> nfs-pv-mysql.yml 的配置文件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nfs-pv-mysql.yml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PersistentVolume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nfs-pv-mysql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设置容量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capacity: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storage: 5Gi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访问模式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accessModes: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该卷能够以读写模式被多个节点同时加载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ReadWriteMany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回收策略，这里是基础擦除 rm –rf /thevolume/*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persistentVolumeReclaimPolicy: Recycle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nfs: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NFS 服务端配置的路径</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path: "/data/k8s/volumes"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NFS 服务端地址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server: 192.168.141.140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readOnly: false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EOF</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操作：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create -f nfs-pv-mysql.yml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删除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delete -f nfs-pv-mysql.yml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查看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get pv</w:t>
      </w:r>
    </w:p>
    <w:p>
      <w:pPr>
        <w:rPr>
          <w:rFonts w:ascii="思源黑体 CN Normal" w:hAnsi="思源黑体 CN Normal" w:eastAsia="思源黑体 CN Normal"/>
          <w:strike/>
          <w:sz w:val="20"/>
          <w:szCs w:val="20"/>
          <w:u w:val="single"/>
          <w:shd w:val="pct10" w:color="auto" w:fill="FFFFFF"/>
        </w:rPr>
      </w:pPr>
      <w:r>
        <w:drawing>
          <wp:inline distT="0" distB="0" distL="0" distR="0">
            <wp:extent cx="6120130" cy="448310"/>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2"/>
                    <a:stretch>
                      <a:fillRect/>
                    </a:stretch>
                  </pic:blipFill>
                  <pic:spPr>
                    <a:xfrm>
                      <a:off x="0" y="0"/>
                      <a:ext cx="6120130" cy="448310"/>
                    </a:xfrm>
                    <a:prstGeom prst="rect">
                      <a:avLst/>
                    </a:prstGeom>
                  </pic:spPr>
                </pic:pic>
              </a:graphicData>
            </a:graphic>
          </wp:inline>
        </w:drawing>
      </w:r>
    </w:p>
    <w:p>
      <w:pPr>
        <w:rPr>
          <w:rFonts w:ascii="思源黑体 CN Normal" w:hAnsi="思源黑体 CN Normal" w:eastAsia="思源黑体 CN Normal"/>
          <w:sz w:val="20"/>
          <w:szCs w:val="20"/>
        </w:rPr>
      </w:pPr>
    </w:p>
    <w:p>
      <w:pPr>
        <w:pStyle w:val="6"/>
        <w:rPr>
          <w:rFonts w:ascii="思源黑体 CN Normal" w:hAnsi="思源黑体 CN Normal" w:eastAsia="思源黑体 CN Normal"/>
        </w:rPr>
      </w:pPr>
      <w:r>
        <w:rPr>
          <w:rFonts w:ascii="思源黑体 CN Normal" w:hAnsi="思源黑体 CN Normal" w:eastAsia="思源黑体 CN Normal"/>
        </w:rPr>
        <w:t>配置说明</w:t>
      </w:r>
    </w:p>
    <w:p>
      <w:pPr>
        <w:rPr>
          <w:rFonts w:ascii="思源黑体 CN Normal" w:hAnsi="思源黑体 CN Normal" w:eastAsia="思源黑体 CN Normal"/>
          <w:b/>
        </w:rPr>
      </w:pPr>
      <w:r>
        <w:rPr>
          <w:rFonts w:ascii="思源黑体 CN Normal" w:hAnsi="思源黑体 CN Normal" w:eastAsia="思源黑体 CN Normal"/>
          <w:b/>
        </w:rPr>
        <w:t>Capacity（容量）</w:t>
      </w:r>
    </w:p>
    <w:p>
      <w:pPr>
        <w:rPr>
          <w:rFonts w:ascii="思源黑体 CN Normal" w:hAnsi="思源黑体 CN Normal" w:eastAsia="思源黑体 CN Normal"/>
        </w:rPr>
      </w:pPr>
      <w:r>
        <w:rPr>
          <w:rFonts w:hint="eastAsia" w:ascii="思源黑体 CN Normal" w:hAnsi="思源黑体 CN Normal" w:eastAsia="思源黑体 CN Normal"/>
        </w:rPr>
        <w:t>一般来说，</w:t>
      </w:r>
      <w:r>
        <w:rPr>
          <w:rFonts w:ascii="思源黑体 CN Normal" w:hAnsi="思源黑体 CN Normal" w:eastAsia="思源黑体 CN Normal"/>
        </w:rPr>
        <w:t>PV 会指定存储容量。这里需要使用 PV 的 capcity 属性。目前存储大小是唯一一个能够被申请的指标，今后会加入更多属性，例如 IOPS，吞吐能力等。</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AccessModes（访问模式）</w:t>
      </w:r>
    </w:p>
    <w:p>
      <w:pPr>
        <w:rPr>
          <w:rFonts w:ascii="思源黑体 CN Normal" w:hAnsi="思源黑体 CN Normal" w:eastAsia="思源黑体 CN Normal"/>
        </w:rPr>
      </w:pPr>
      <w:r>
        <w:rPr>
          <w:rFonts w:hint="eastAsia" w:ascii="思源黑体 CN Normal" w:hAnsi="思源黑体 CN Normal" w:eastAsia="思源黑体 CN Normal"/>
        </w:rPr>
        <w:t>只要资源提供者支持，持久卷能够被用任何方式加载到主机上。每种存储都会有不同的能力，每个</w:t>
      </w:r>
      <w:r>
        <w:rPr>
          <w:rFonts w:ascii="思源黑体 CN Normal" w:hAnsi="思源黑体 CN Normal" w:eastAsia="思源黑体 CN Normal"/>
        </w:rPr>
        <w:t xml:space="preserve"> PV 的访问模式也会被设置成为该卷所支持的特定模式。例如 NFS 能够支持多个读写客户端，但是某个 NFS PV 可能会在服务器上以只读方式使用。每个 PV 都有自己的一系列的访问模式，这些访问模式取决于 PV 的能力。访问模式的可选范围如下：</w:t>
      </w:r>
    </w:p>
    <w:p>
      <w:pPr>
        <w:pStyle w:val="37"/>
        <w:numPr>
          <w:ilvl w:val="0"/>
          <w:numId w:val="152"/>
        </w:numPr>
        <w:rPr>
          <w:rFonts w:ascii="思源黑体 CN Normal" w:hAnsi="思源黑体 CN Normal" w:eastAsia="思源黑体 CN Normal"/>
        </w:rPr>
      </w:pPr>
      <w:r>
        <w:rPr>
          <w:rFonts w:ascii="思源黑体 CN Normal" w:hAnsi="思源黑体 CN Normal" w:eastAsia="思源黑体 CN Normal"/>
        </w:rPr>
        <w:t>ReadWriteOnce：该卷能够以读写模式被加载到一个节点上</w:t>
      </w:r>
    </w:p>
    <w:p>
      <w:pPr>
        <w:pStyle w:val="37"/>
        <w:numPr>
          <w:ilvl w:val="0"/>
          <w:numId w:val="152"/>
        </w:numPr>
        <w:rPr>
          <w:rFonts w:ascii="思源黑体 CN Normal" w:hAnsi="思源黑体 CN Normal" w:eastAsia="思源黑体 CN Normal"/>
        </w:rPr>
      </w:pPr>
      <w:r>
        <w:rPr>
          <w:rFonts w:ascii="思源黑体 CN Normal" w:hAnsi="思源黑体 CN Normal" w:eastAsia="思源黑体 CN Normal"/>
        </w:rPr>
        <w:t>ReadOnlyMany：该卷能够以只读模式加载到多个节点上</w:t>
      </w:r>
    </w:p>
    <w:p>
      <w:pPr>
        <w:pStyle w:val="37"/>
        <w:numPr>
          <w:ilvl w:val="0"/>
          <w:numId w:val="152"/>
        </w:numPr>
        <w:rPr>
          <w:rFonts w:ascii="思源黑体 CN Normal" w:hAnsi="思源黑体 CN Normal" w:eastAsia="思源黑体 CN Normal"/>
        </w:rPr>
      </w:pPr>
      <w:r>
        <w:rPr>
          <w:rFonts w:ascii="思源黑体 CN Normal" w:hAnsi="思源黑体 CN Normal" w:eastAsia="思源黑体 CN Normal"/>
        </w:rPr>
        <w:t>ReadWriteMany：该卷能够以读写模式被多个节点同时加载</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在</w:t>
      </w:r>
      <w:r>
        <w:rPr>
          <w:rFonts w:ascii="思源黑体 CN Normal" w:hAnsi="思源黑体 CN Normal" w:eastAsia="思源黑体 CN Normal"/>
        </w:rPr>
        <w:t xml:space="preserve"> CLI 下，访问模式缩写为：</w:t>
      </w:r>
    </w:p>
    <w:p>
      <w:pPr>
        <w:pStyle w:val="37"/>
        <w:numPr>
          <w:ilvl w:val="0"/>
          <w:numId w:val="153"/>
        </w:numPr>
        <w:rPr>
          <w:rFonts w:ascii="思源黑体 CN Normal" w:hAnsi="思源黑体 CN Normal" w:eastAsia="思源黑体 CN Normal"/>
        </w:rPr>
      </w:pPr>
      <w:r>
        <w:rPr>
          <w:rFonts w:ascii="思源黑体 CN Normal" w:hAnsi="思源黑体 CN Normal" w:eastAsia="思源黑体 CN Normal"/>
        </w:rPr>
        <w:t>RWO：ReadWriteOnce</w:t>
      </w:r>
    </w:p>
    <w:p>
      <w:pPr>
        <w:pStyle w:val="37"/>
        <w:numPr>
          <w:ilvl w:val="0"/>
          <w:numId w:val="153"/>
        </w:numPr>
        <w:rPr>
          <w:rFonts w:ascii="思源黑体 CN Normal" w:hAnsi="思源黑体 CN Normal" w:eastAsia="思源黑体 CN Normal"/>
        </w:rPr>
      </w:pPr>
      <w:r>
        <w:rPr>
          <w:rFonts w:ascii="思源黑体 CN Normal" w:hAnsi="思源黑体 CN Normal" w:eastAsia="思源黑体 CN Normal"/>
        </w:rPr>
        <w:t>ROX：ReadOnlyMany</w:t>
      </w:r>
    </w:p>
    <w:p>
      <w:pPr>
        <w:pStyle w:val="37"/>
        <w:numPr>
          <w:ilvl w:val="0"/>
          <w:numId w:val="153"/>
        </w:numPr>
        <w:rPr>
          <w:rFonts w:ascii="思源黑体 CN Normal" w:hAnsi="思源黑体 CN Normal" w:eastAsia="思源黑体 CN Normal"/>
        </w:rPr>
      </w:pPr>
      <w:r>
        <w:rPr>
          <w:rFonts w:ascii="思源黑体 CN Normal" w:hAnsi="思源黑体 CN Normal" w:eastAsia="思源黑体 CN Normal"/>
        </w:rPr>
        <w:t>RWX：ReadWriteMany</w:t>
      </w:r>
    </w:p>
    <w:p>
      <w:pPr>
        <w:rPr>
          <w:rFonts w:ascii="思源黑体 CN Normal" w:hAnsi="思源黑体 CN Normal" w:eastAsia="思源黑体 CN Normal"/>
        </w:rPr>
      </w:pPr>
      <w:r>
        <w:rPr>
          <w:rFonts w:hint="eastAsia" w:ascii="思源黑体 CN Normal" w:hAnsi="思源黑体 CN Normal" w:eastAsia="思源黑体 CN Normal"/>
        </w:rPr>
        <w:t>另外，一个卷不论支持多少种访问模式，同时只能以一种访问模式加载。例如一个</w:t>
      </w:r>
      <w:r>
        <w:rPr>
          <w:rFonts w:ascii="思源黑体 CN Normal" w:hAnsi="思源黑体 CN Normal" w:eastAsia="思源黑体 CN Normal"/>
        </w:rPr>
        <w:t xml:space="preserve"> GCE Persistent Disk 既能支持 ReadWriteOnce，也能支持 ReadOnlyMany。</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RecyclingPolicy（回收策略）</w:t>
      </w:r>
    </w:p>
    <w:p>
      <w:pPr>
        <w:rPr>
          <w:rFonts w:ascii="思源黑体 CN Normal" w:hAnsi="思源黑体 CN Normal" w:eastAsia="思源黑体 CN Normal"/>
        </w:rPr>
      </w:pPr>
      <w:r>
        <w:rPr>
          <w:rFonts w:hint="eastAsia" w:ascii="思源黑体 CN Normal" w:hAnsi="思源黑体 CN Normal" w:eastAsia="思源黑体 CN Normal"/>
        </w:rPr>
        <w:t>当前的回收策略可选值包括：</w:t>
      </w:r>
    </w:p>
    <w:p>
      <w:pPr>
        <w:pStyle w:val="37"/>
        <w:numPr>
          <w:ilvl w:val="0"/>
          <w:numId w:val="154"/>
        </w:numPr>
        <w:rPr>
          <w:rFonts w:ascii="思源黑体 CN Normal" w:hAnsi="思源黑体 CN Normal" w:eastAsia="思源黑体 CN Normal"/>
        </w:rPr>
      </w:pPr>
      <w:r>
        <w:rPr>
          <w:rFonts w:ascii="思源黑体 CN Normal" w:hAnsi="思源黑体 CN Normal" w:eastAsia="思源黑体 CN Normal"/>
        </w:rPr>
        <w:t>Retain：人工重新申请</w:t>
      </w:r>
    </w:p>
    <w:p>
      <w:pPr>
        <w:pStyle w:val="37"/>
        <w:numPr>
          <w:ilvl w:val="0"/>
          <w:numId w:val="154"/>
        </w:numPr>
        <w:rPr>
          <w:rFonts w:ascii="思源黑体 CN Normal" w:hAnsi="思源黑体 CN Normal" w:eastAsia="思源黑体 CN Normal"/>
        </w:rPr>
      </w:pPr>
      <w:r>
        <w:rPr>
          <w:rFonts w:ascii="思源黑体 CN Normal" w:hAnsi="思源黑体 CN Normal" w:eastAsia="思源黑体 CN Normal"/>
        </w:rPr>
        <w:t>Recycle：基础擦除（rm-rf/thevolume/*）</w:t>
      </w:r>
    </w:p>
    <w:p>
      <w:pPr>
        <w:pStyle w:val="37"/>
        <w:numPr>
          <w:ilvl w:val="0"/>
          <w:numId w:val="154"/>
        </w:numPr>
        <w:rPr>
          <w:rFonts w:ascii="思源黑体 CN Normal" w:hAnsi="思源黑体 CN Normal" w:eastAsia="思源黑体 CN Normal"/>
        </w:rPr>
      </w:pPr>
      <w:r>
        <w:rPr>
          <w:rFonts w:ascii="思源黑体 CN Normal" w:hAnsi="思源黑体 CN Normal" w:eastAsia="思源黑体 CN Normal"/>
        </w:rPr>
        <w:t>Delete：相关的存储资产例如 AWS EBS，GCE PD 或者 OpenStack Cinder 卷一并删除</w:t>
      </w:r>
    </w:p>
    <w:p>
      <w:pPr>
        <w:rPr>
          <w:rFonts w:ascii="思源黑体 CN Normal" w:hAnsi="思源黑体 CN Normal" w:eastAsia="思源黑体 CN Normal"/>
        </w:rPr>
      </w:pPr>
      <w:r>
        <w:rPr>
          <w:rFonts w:hint="eastAsia" w:ascii="思源黑体 CN Normal" w:hAnsi="思源黑体 CN Normal" w:eastAsia="思源黑体 CN Normal"/>
        </w:rPr>
        <w:t>目前，只有</w:t>
      </w:r>
      <w:r>
        <w:rPr>
          <w:rFonts w:ascii="思源黑体 CN Normal" w:hAnsi="思源黑体 CN Normal" w:eastAsia="思源黑体 CN Normal"/>
        </w:rPr>
        <w:t xml:space="preserve"> NFS 和 HostPath 支持 Recycle 策略，AWS EBS、GCE PD 以及 Cinder 卷支持 Delete 策略。</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阶段（Phase）</w:t>
      </w:r>
    </w:p>
    <w:p>
      <w:pPr>
        <w:rPr>
          <w:rFonts w:ascii="思源黑体 CN Normal" w:hAnsi="思源黑体 CN Normal" w:eastAsia="思源黑体 CN Normal"/>
        </w:rPr>
      </w:pPr>
      <w:r>
        <w:rPr>
          <w:rFonts w:hint="eastAsia" w:ascii="思源黑体 CN Normal" w:hAnsi="思源黑体 CN Normal" w:eastAsia="思源黑体 CN Normal"/>
        </w:rPr>
        <w:t>一个卷会处于如下阶段之一：</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Available：可用资源，尚未被绑定到 PVC 上</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Bound：该卷已经被绑定</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Released：PVC 已经被删除，但该资源尚未被集群回收</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Failed：该卷的自动回收过程失败</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定义 PVC</w:t>
      </w:r>
    </w:p>
    <w:p>
      <w:pPr>
        <w:rPr>
          <w:rFonts w:ascii="思源黑体 CN Normal" w:hAnsi="思源黑体 CN Normal" w:eastAsia="思源黑体 CN Normal"/>
        </w:rPr>
      </w:pPr>
      <w:r>
        <w:rPr>
          <w:rFonts w:hint="eastAsia" w:ascii="思源黑体 CN Normal" w:hAnsi="思源黑体 CN Normal" w:eastAsia="思源黑体 CN Normal"/>
        </w:rPr>
        <w:t>创建一个名为</w:t>
      </w:r>
      <w:r>
        <w:rPr>
          <w:rFonts w:ascii="思源黑体 CN Normal" w:hAnsi="思源黑体 CN Normal" w:eastAsia="思源黑体 CN Normal"/>
        </w:rPr>
        <w:t xml:space="preserve"> nfs-pvc-mysql-mall.yml 的配置文件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nfs-pvc-mysql-mall.yml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PersistentVolumeClaim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nfs-pvc-mysql-mall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accessModes: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需要使用和 PV 一致的访问模式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ReadWriteMany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按需分配资源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requests: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storage: 1Gi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EOF</w:t>
      </w:r>
    </w:p>
    <w:p>
      <w:pPr>
        <w:rPr>
          <w:rFonts w:ascii="思源黑体 CN Normal" w:hAnsi="思源黑体 CN Normal" w:eastAsia="思源黑体 CN Normal"/>
        </w:rPr>
      </w:pPr>
      <w:r>
        <w:rPr>
          <w:rFonts w:hint="eastAsia" w:ascii="思源黑体 CN Normal" w:hAnsi="思源黑体 CN Normal" w:eastAsia="思源黑体 CN Normal"/>
        </w:rPr>
        <w:t>操作：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create -f nfs-pvc-mysql-mall.yml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删除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delete -f nfs-pvc-mysql-mall.yml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查看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get pvc</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 xml:space="preserve">案例 </w:t>
      </w:r>
      <w:r>
        <w:rPr>
          <w:rFonts w:ascii="思源黑体 CN Normal" w:hAnsi="思源黑体 CN Normal" w:eastAsia="思源黑体 CN Normal"/>
        </w:rPr>
        <w:t xml:space="preserve">– </w:t>
      </w:r>
      <w:r>
        <w:rPr>
          <w:rFonts w:hint="eastAsia" w:ascii="思源黑体 CN Normal" w:hAnsi="思源黑体 CN Normal" w:eastAsia="思源黑体 CN Normal"/>
        </w:rPr>
        <w:t>部署MySQL</w:t>
      </w:r>
    </w:p>
    <w:p>
      <w:pPr>
        <w:rPr>
          <w:rFonts w:ascii="思源黑体 CN Normal" w:hAnsi="思源黑体 CN Normal" w:eastAsia="思源黑体 CN Normal"/>
          <w:color w:val="FF0000"/>
          <w:shd w:val="pct10" w:color="auto" w:fill="FFFFFF"/>
        </w:rPr>
      </w:pPr>
      <w:r>
        <w:rPr>
          <w:rFonts w:hint="eastAsia" w:ascii="思源黑体 CN Normal" w:hAnsi="思源黑体 CN Normal" w:eastAsia="思源黑体 CN Normal"/>
          <w:color w:val="FF0000"/>
          <w:shd w:val="pct10" w:color="auto" w:fill="FFFFFF"/>
        </w:rPr>
        <w:t>注意：</w:t>
      </w:r>
      <w:r>
        <w:rPr>
          <w:rFonts w:ascii="思源黑体 CN Normal" w:hAnsi="思源黑体 CN Normal" w:eastAsia="思源黑体 CN Normal"/>
          <w:color w:val="FF0000"/>
          <w:shd w:val="pct10" w:color="auto" w:fill="FFFFFF"/>
        </w:rPr>
        <w:t xml:space="preserve"> 要确保每台 Node 都安装了 NFS 客户端，yum install -y nfs-common</w:t>
      </w:r>
    </w:p>
    <w:p>
      <w:pPr>
        <w:rPr>
          <w:rFonts w:ascii="思源黑体 CN Normal" w:hAnsi="思源黑体 CN Normal" w:eastAsia="思源黑体 CN Normal"/>
        </w:rPr>
      </w:pPr>
      <w:r>
        <w:rPr>
          <w:rFonts w:hint="eastAsia" w:ascii="思源黑体 CN Normal" w:hAnsi="思源黑体 CN Normal" w:eastAsia="思源黑体 CN Normal"/>
        </w:rPr>
        <w:t>创建一个名为</w:t>
      </w:r>
      <w:r>
        <w:rPr>
          <w:rFonts w:ascii="思源黑体 CN Normal" w:hAnsi="思源黑体 CN Normal" w:eastAsia="思源黑体 CN Normal"/>
        </w:rPr>
        <w:t xml:space="preserve"> k8s-pvc-mysql.yml 的配置文件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k8s-pvc-mysql.yml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 mysql:8.0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只有镜像不存在时，才会进行镜像拉取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imagePullPolicy: IfNotPresent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containerPort: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同 Docker 配置中的 environment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env:</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MYSQL_ROOT_PASSWORD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value: "123456"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容器中的挂载目录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volumeMounts: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mountPath: /var/lib/mysql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挂载到数据卷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persistentVolumeClaim: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claimName: nfs-pvc-mysql-mall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targetPort: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LoadBalancer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EOF</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测试运行</w:t>
      </w:r>
    </w:p>
    <w:p>
      <w:pPr>
        <w:rPr>
          <w:rFonts w:ascii="思源黑体 CN Normal" w:hAnsi="思源黑体 CN Normal" w:eastAsia="思源黑体 CN Normal"/>
        </w:rPr>
      </w:pPr>
      <w:r>
        <w:rPr>
          <w:rFonts w:hint="eastAsia" w:ascii="思源黑体 CN Normal" w:hAnsi="思源黑体 CN Normal" w:eastAsia="思源黑体 CN Normal"/>
        </w:rPr>
        <w:t>部署成功后可以使用</w:t>
      </w:r>
      <w:r>
        <w:rPr>
          <w:rFonts w:ascii="思源黑体 CN Normal" w:hAnsi="思源黑体 CN Normal" w:eastAsia="思源黑体 CN Normal"/>
        </w:rPr>
        <w:t xml:space="preserve"> kubectl get service 查看我们 MySQL 的运行端口，再使用连接工具连接会报如下错误</w:t>
      </w:r>
    </w:p>
    <w:p>
      <w:pPr>
        <w:rPr>
          <w:rFonts w:ascii="思源黑体 CN Normal" w:hAnsi="思源黑体 CN Normal" w:eastAsia="思源黑体 CN Normal"/>
        </w:rPr>
      </w:pPr>
      <w:r>
        <w:drawing>
          <wp:inline distT="0" distB="0" distL="0" distR="0">
            <wp:extent cx="5581650" cy="12287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3"/>
                    <a:stretch>
                      <a:fillRect/>
                    </a:stretch>
                  </pic:blipFill>
                  <pic:spPr>
                    <a:xfrm>
                      <a:off x="0" y="0"/>
                      <a:ext cx="5581650" cy="1228725"/>
                    </a:xfrm>
                    <a:prstGeom prst="rect">
                      <a:avLst/>
                    </a:prstGeom>
                  </pic:spPr>
                </pic:pic>
              </a:graphicData>
            </a:graphic>
          </wp:inline>
        </w:drawing>
      </w:r>
    </w:p>
    <w:p>
      <w:pPr>
        <w:rPr>
          <w:rFonts w:ascii="思源黑体 CN Normal" w:hAnsi="思源黑体 CN Normal" w:eastAsia="思源黑体 CN Normal"/>
        </w:rPr>
      </w:pPr>
      <w:r>
        <w:rPr>
          <w:rFonts w:hint="eastAsia" w:ascii="思源黑体 CN Normal" w:hAnsi="思源黑体 CN Normal" w:eastAsia="思源黑体 CN Normal"/>
        </w:rPr>
        <w:t>意思为无法使用密码的方式登录，在</w:t>
      </w:r>
      <w:r>
        <w:rPr>
          <w:rFonts w:ascii="思源黑体 CN Normal" w:hAnsi="思源黑体 CN Normal" w:eastAsia="思源黑体 CN Normal"/>
        </w:rPr>
        <w:t xml:space="preserve"> Docker 部署时我们可以在 YAML 中配置相关参数解决这个问题；下一节我们讲解在 Kubernetes 中采用 ConfigMap 的方式配置 MySQL8</w:t>
      </w:r>
      <w:r>
        <w:rPr>
          <w:rFonts w:hint="eastAsia" w:ascii="思源黑体 CN Normal" w:hAnsi="思源黑体 CN Normal" w:eastAsia="思源黑体 CN Normal"/>
        </w:rPr>
        <w:t>。</w:t>
      </w:r>
    </w:p>
    <w:p>
      <w:pPr>
        <w:rPr>
          <w:rFonts w:ascii="思源黑体 CN Normal" w:hAnsi="思源黑体 CN Normal" w:eastAsia="思源黑体 CN Normal"/>
        </w:rPr>
      </w:pPr>
    </w:p>
    <w:p>
      <w:pPr>
        <w:rPr>
          <w:rFonts w:ascii="思源黑体 CN Normal" w:hAnsi="思源黑体 CN Normal" w:eastAsia="思源黑体 CN Normal"/>
          <w:b/>
        </w:rPr>
      </w:pPr>
      <w:r>
        <w:rPr>
          <w:rFonts w:hint="eastAsia" w:ascii="思源黑体 CN Normal" w:hAnsi="思源黑体 CN Normal" w:eastAsia="思源黑体 CN Normal"/>
          <w:b/>
        </w:rPr>
        <w:t>附：</w:t>
      </w:r>
      <w:r>
        <w:rPr>
          <w:rFonts w:ascii="思源黑体 CN Normal" w:hAnsi="思源黑体 CN Normal" w:eastAsia="思源黑体 CN Normal"/>
          <w:b/>
        </w:rPr>
        <w:t>ImagePullPolicy</w:t>
      </w:r>
    </w:p>
    <w:p>
      <w:pPr>
        <w:rPr>
          <w:rFonts w:ascii="思源黑体 CN Normal" w:hAnsi="思源黑体 CN Normal" w:eastAsia="思源黑体 CN Normal"/>
        </w:rPr>
      </w:pPr>
      <w:r>
        <w:rPr>
          <w:rFonts w:hint="eastAsia" w:ascii="思源黑体 CN Normal" w:hAnsi="思源黑体 CN Normal" w:eastAsia="思源黑体 CN Normal"/>
        </w:rPr>
        <w:t>支持三种</w:t>
      </w:r>
      <w:r>
        <w:rPr>
          <w:rFonts w:ascii="思源黑体 CN Normal" w:hAnsi="思源黑体 CN Normal" w:eastAsia="思源黑体 CN Normal"/>
        </w:rPr>
        <w:t xml:space="preserve"> ImagePullPolicy</w:t>
      </w:r>
    </w:p>
    <w:p>
      <w:pPr>
        <w:pStyle w:val="37"/>
        <w:numPr>
          <w:ilvl w:val="0"/>
          <w:numId w:val="156"/>
        </w:numPr>
        <w:rPr>
          <w:rFonts w:ascii="思源黑体 CN Normal" w:hAnsi="思源黑体 CN Normal" w:eastAsia="思源黑体 CN Normal"/>
        </w:rPr>
      </w:pPr>
      <w:r>
        <w:rPr>
          <w:rFonts w:ascii="思源黑体 CN Normal" w:hAnsi="思源黑体 CN Normal" w:eastAsia="思源黑体 CN Normal"/>
        </w:rPr>
        <w:t>Always： 不管镜像是否存在都会进行一次拉取</w:t>
      </w:r>
    </w:p>
    <w:p>
      <w:pPr>
        <w:pStyle w:val="37"/>
        <w:numPr>
          <w:ilvl w:val="0"/>
          <w:numId w:val="156"/>
        </w:numPr>
        <w:rPr>
          <w:rFonts w:ascii="思源黑体 CN Normal" w:hAnsi="思源黑体 CN Normal" w:eastAsia="思源黑体 CN Normal"/>
        </w:rPr>
      </w:pPr>
      <w:r>
        <w:rPr>
          <w:rFonts w:ascii="思源黑体 CN Normal" w:hAnsi="思源黑体 CN Normal" w:eastAsia="思源黑体 CN Normal"/>
        </w:rPr>
        <w:t>Never： 不管镜像是否存在都不会进行拉取</w:t>
      </w:r>
    </w:p>
    <w:p>
      <w:pPr>
        <w:pStyle w:val="37"/>
        <w:numPr>
          <w:ilvl w:val="0"/>
          <w:numId w:val="156"/>
        </w:numPr>
        <w:rPr>
          <w:rFonts w:ascii="思源黑体 CN Normal" w:hAnsi="思源黑体 CN Normal" w:eastAsia="思源黑体 CN Normal"/>
        </w:rPr>
      </w:pPr>
      <w:r>
        <w:rPr>
          <w:rFonts w:ascii="思源黑体 CN Normal" w:hAnsi="思源黑体 CN Normal" w:eastAsia="思源黑体 CN Normal"/>
        </w:rPr>
        <w:t>IfNotPresent： 只有镜像不存在时，才会进行镜像拉取</w:t>
      </w:r>
    </w:p>
    <w:p>
      <w:pPr>
        <w:rPr>
          <w:rFonts w:ascii="思源黑体 CN Normal" w:hAnsi="思源黑体 CN Normal" w:eastAsia="思源黑体 CN Normal"/>
        </w:rPr>
      </w:pPr>
      <w:r>
        <w:rPr>
          <w:rFonts w:hint="eastAsia" w:ascii="思源黑体 CN Normal" w:hAnsi="思源黑体 CN Normal" w:eastAsia="思源黑体 CN Normal"/>
        </w:rPr>
        <w:t>注意</w:t>
      </w:r>
    </w:p>
    <w:p>
      <w:pPr>
        <w:pStyle w:val="37"/>
        <w:numPr>
          <w:ilvl w:val="0"/>
          <w:numId w:val="157"/>
        </w:numPr>
        <w:rPr>
          <w:rFonts w:ascii="思源黑体 CN Normal" w:hAnsi="思源黑体 CN Normal" w:eastAsia="思源黑体 CN Normal"/>
        </w:rPr>
      </w:pPr>
      <w:r>
        <w:rPr>
          <w:rFonts w:hint="eastAsia" w:ascii="思源黑体 CN Normal" w:hAnsi="思源黑体 CN Normal" w:eastAsia="思源黑体 CN Normal"/>
        </w:rPr>
        <w:t>默认为</w:t>
      </w:r>
      <w:r>
        <w:rPr>
          <w:rFonts w:ascii="思源黑体 CN Normal" w:hAnsi="思源黑体 CN Normal" w:eastAsia="思源黑体 CN Normal"/>
        </w:rPr>
        <w:t xml:space="preserve"> IfNotPresent，但 :latest 标签的镜像默认为 Always</w:t>
      </w:r>
    </w:p>
    <w:p>
      <w:pPr>
        <w:pStyle w:val="37"/>
        <w:numPr>
          <w:ilvl w:val="0"/>
          <w:numId w:val="157"/>
        </w:numPr>
        <w:rPr>
          <w:rFonts w:ascii="思源黑体 CN Normal" w:hAnsi="思源黑体 CN Normal" w:eastAsia="思源黑体 CN Normal"/>
        </w:rPr>
      </w:pPr>
      <w:r>
        <w:rPr>
          <w:rFonts w:hint="eastAsia" w:ascii="思源黑体 CN Normal" w:hAnsi="思源黑体 CN Normal" w:eastAsia="思源黑体 CN Normal"/>
        </w:rPr>
        <w:t>拉取镜像时</w:t>
      </w:r>
      <w:r>
        <w:rPr>
          <w:rFonts w:ascii="思源黑体 CN Normal" w:hAnsi="思源黑体 CN Normal" w:eastAsia="思源黑体 CN Normal"/>
        </w:rPr>
        <w:t xml:space="preserve"> Docker 会进行校验，如果镜像中的 MD5 码没有变，则不会拉取镜像数据</w:t>
      </w:r>
    </w:p>
    <w:p>
      <w:pPr>
        <w:pStyle w:val="37"/>
        <w:numPr>
          <w:ilvl w:val="0"/>
          <w:numId w:val="157"/>
        </w:numPr>
        <w:rPr>
          <w:rFonts w:ascii="思源黑体 CN Normal" w:hAnsi="思源黑体 CN Normal" w:eastAsia="思源黑体 CN Normal"/>
        </w:rPr>
      </w:pPr>
      <w:r>
        <w:rPr>
          <w:rFonts w:hint="eastAsia" w:ascii="思源黑体 CN Normal" w:hAnsi="思源黑体 CN Normal" w:eastAsia="思源黑体 CN Normal"/>
        </w:rPr>
        <w:t>生产环境中应该尽量避免使用</w:t>
      </w:r>
      <w:r>
        <w:rPr>
          <w:rFonts w:ascii="思源黑体 CN Normal" w:hAnsi="思源黑体 CN Normal" w:eastAsia="思源黑体 CN Normal"/>
        </w:rPr>
        <w:t xml:space="preserve"> :latest 标签，而开发环境中可以借助 :latest 标签自动拉取最新的镜像</w:t>
      </w:r>
    </w:p>
    <w:p>
      <w:pPr>
        <w:rPr>
          <w:rFonts w:ascii="思源黑体 CN Normal" w:hAnsi="思源黑体 CN Normal" w:eastAsia="思源黑体 CN Normal"/>
        </w:rPr>
      </w:pPr>
    </w:p>
    <w:p>
      <w:pPr>
        <w:rPr>
          <w:rFonts w:ascii="思源黑体 CN Normal" w:hAnsi="思源黑体 CN Normal" w:eastAsia="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p>
    <w:p>
      <w:pPr>
        <w:ind w:firstLine="42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很多情况下我们为某一应用做好镜像，当我们想修改其中的一些参数的时候，就变得比较麻烦，又要重新制作镜像，我们是不是有一种方式，让镜像根据不同的场景调用我们不同的配置文件呢，那我们就需要用到 k8s 的另外一种资源，那就是 ConfigMap。</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知道，在几乎所有的应用开发中，都会涉及到配置文件的变更，比如说在web的程序中，需要连接数据库，缓存甚至是队列等等。而我们的一个应用程序从写第一行代码开始，要经历开发环境、测试环境、预发布环境只到最终的线上环境。而每一个环境都要定义其独立的各种配置。如果我们不能很好的管理这些配置文件，你的运维工作将顿时变的无比的繁琐。为此业内的一些大公司专门开发了自己的一套配置管理中心，如携程apollo，阿里nacos config，360的Qcon，百度的disconf等。kubernetes也提供了自己的一套方案，即ConfigMap。kubernetes通过ConfigMap来实现对容器中应用的配置管理。</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API资源提供了将配置数据注入容器的机制，同时保持容器不受kubernetes的影响。ConfigMap可用于存储细粒度信息如单个属性，或粗粒度信息如整个配置文件或JSON对象。</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API资源保存配置数据的键值对，可以在pods中使用或者可以用于存储系统组件的配置数据。ConfigMap类似于Secrets，但是旨在更方便的使用不包含敏感信息的字符串。</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w:t>
      </w:r>
      <w:r>
        <w:rPr>
          <w:rFonts w:hint="eastAsia" w:ascii="思源黑体 CN Normal" w:hAnsi="思源黑体 CN Normal" w:eastAsia="思源黑体 CN Normal" w:cs="思源黑体 CN Normal"/>
          <w:szCs w:val="21"/>
          <w:highlight w:val="lightGray"/>
        </w:rPr>
        <w:t>ConfigMap不打算充当属性文件的替换者</w:t>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创建ConfigMap</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ConfigMap是用来存储配置文件的kubernetes资源对象，所有的配置内容都存储在etcd中。</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创建ConfigMap的方式有4种：</w:t>
      </w:r>
    </w:p>
    <w:p>
      <w:pPr>
        <w:numPr>
          <w:ilvl w:val="0"/>
          <w:numId w:val="158"/>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通过直接在命令行中指定configmap参数创建，即--from-literal；</w:t>
      </w:r>
    </w:p>
    <w:p>
      <w:pPr>
        <w:numPr>
          <w:ilvl w:val="0"/>
          <w:numId w:val="158"/>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通过指定文件创建，即将一个配置文件创建为一个ConfigMap，--from-file=&lt;文件&gt;;</w:t>
      </w:r>
    </w:p>
    <w:p>
      <w:pPr>
        <w:numPr>
          <w:ilvl w:val="0"/>
          <w:numId w:val="158"/>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通过一个文件内多个键值对，--from-env-file=&lt;文件&gt;；</w:t>
      </w:r>
    </w:p>
    <w:p>
      <w:pPr>
        <w:numPr>
          <w:ilvl w:val="0"/>
          <w:numId w:val="159"/>
        </w:numPr>
        <w:ind w:left="-420" w:firstLine="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事先写好标准的configmap的yaml文件，然后kubectl create -f 创建</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--from-literal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configmap test-config1 --from-literal=db.host=172.18.8.200 --from-literal=db.port='3306'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test-config1 -o yaml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--from-file</w:t>
      </w:r>
    </w:p>
    <w:p>
      <w:pPr>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rPr>
        <w:t>也可以通过--from-file指定文件，并将他多次传递给kubectc。下面的命令和上面的示例产生相同的结果：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-n 172.18.8.200 &gt; ./db.host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-n 3306 &gt; ./db.port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cm test-config2 --from-file=./db.host --from-file=./db.port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test-config2 -o 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每个文件内容对应一个信息条目。</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--from-env-file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 EOF &gt; env.txt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db.host=172.18.8.200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db.port=3306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cm test-config3 --from-env-file=env.txt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test-config3 -o yaml</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通过YAML配置文件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配置文件内容如下。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db.host: 172.18.8.200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db.port: "3306"</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创建并查看其内容。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apply -f db.yaml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test-config4 -o yaml</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ConfigMap有以下几种使用方式：</w:t>
      </w:r>
    </w:p>
    <w:p>
      <w:pPr>
        <w:pStyle w:val="37"/>
        <w:numPr>
          <w:ilvl w:val="0"/>
          <w:numId w:val="160"/>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通过环境变量的方式，填充环境变量的值，传递给pod</w:t>
      </w:r>
    </w:p>
    <w:p>
      <w:pPr>
        <w:pStyle w:val="37"/>
        <w:numPr>
          <w:ilvl w:val="0"/>
          <w:numId w:val="160"/>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设置容器内的命令行参数</w:t>
      </w:r>
    </w:p>
    <w:p>
      <w:pPr>
        <w:pStyle w:val="37"/>
        <w:numPr>
          <w:ilvl w:val="0"/>
          <w:numId w:val="160"/>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作为volume的方式挂载到pod内</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通过环境变量使用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highlight w:val="lightGray"/>
        </w:rPr>
        <w:t>valueFrom</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configMapKeyRef</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name</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key</w:t>
      </w:r>
      <w:r>
        <w:rPr>
          <w:rFonts w:hint="eastAsia" w:ascii="思源黑体 CN Normal" w:hAnsi="思源黑体 CN Normal" w:eastAsia="思源黑体 CN Normal" w:cs="思源黑体 CN Normal"/>
          <w:szCs w:val="21"/>
        </w:rPr>
        <w:t>指定要用的key。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DB_HOST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configMapKeyRef: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db.host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DB_PORT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configMapKeyRef: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db.port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还可以通过envFrom、configMapRef、name使得configmap中的所有key/value对都自动变成环境变量。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configMapRef: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test-config3</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作为volume挂载使用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把test-config4所有key/value挂载进来：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readOnly: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进入容器查看，看到在db文件夹下以每一个key为文件名value为值创建了多个文件。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-it mypod -- /bin/sh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/etc/db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cat db.h</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ConfigMap的热更新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Env 不会同步更新；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Volume 中的数据需要一段时间（实测大概10秒）才能同步更新。</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最佳使用方法</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大多数情况下，配置信息都以文件形式提供，所以在创建 ConfigMap 时通常采用 --from-file 或 YAML 方式，读取 ConfigMap 时通常采用 Volume 方式。</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使用ConfigMap配置MySQL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rPr>
        <w:t>比如我们的 MySQL 配置文件/etc/my.cnf。</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datadir=/var/lib/mysql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socket=/var/lib/mysql/mysql.sock</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symbolic-links=0</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[mysqld_safe]</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log-error=/var/log/mariadb/mariadb.log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pid-file=/var/run/mariadb/mariadb.pid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!includedir /etc/my.cnf.d</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create cm mysql-cm --from-file=/etc/my.cnf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cm mysql-cm -o yaml</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Pod 中使用此 ConfigMap，配置文件为：</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mountPath: "/tmp"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mysql-cm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items: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key: my.cnf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path: mysql/my.cnf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 Pod 并读取配置信息：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exec -it mypod 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zCs w:val="21"/>
        </w:rPr>
      </w:pPr>
      <w:r>
        <w:rPr>
          <w:rFonts w:ascii="思源黑体 CN Normal" w:hAnsi="思源黑体 CN Normal" w:eastAsia="思源黑体 CN Normal" w:cs="思源黑体 CN Normal"/>
          <w:color w:val="393A34"/>
          <w:spacing w:val="3"/>
          <w:sz w:val="20"/>
          <w:szCs w:val="20"/>
        </w:rPr>
        <w:t># cat /tmp/mysql/my.cnf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关于挂在路径大家可以自行进行修改。</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r>
        <w:rPr>
          <w:rFonts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PVC配置MySQL</w:t>
      </w:r>
      <w:r>
        <w:rPr>
          <w:rFonts w:ascii="思源黑体 CN Normal" w:hAnsi="思源黑体 CN Normal" w:eastAsia="思源黑体 CN Normal" w:cs="思源黑体 CN Normal"/>
        </w:rPr>
        <w:t>8</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准备</w:t>
      </w:r>
      <w:r>
        <w:rPr>
          <w:rFonts w:ascii="思源黑体 CN Normal" w:hAnsi="思源黑体 CN Normal" w:eastAsia="思源黑体 CN Normal" w:cs="思源黑体 CN Normal"/>
          <w:szCs w:val="21"/>
        </w:rPr>
        <w:t>MySQL</w:t>
      </w:r>
      <w:r>
        <w:rPr>
          <w:rFonts w:hint="eastAsia" w:ascii="思源黑体 CN Normal" w:hAnsi="思源黑体 CN Normal" w:eastAsia="思源黑体 CN Normal" w:cs="思源黑体 CN Normal"/>
          <w:szCs w:val="21"/>
        </w:rPr>
        <w:t>的配置文件</w:t>
      </w:r>
      <w:r>
        <w:rPr>
          <w:rFonts w:ascii="思源黑体 CN Normal" w:hAnsi="思源黑体 CN Normal" w:eastAsia="思源黑体 CN Normal" w:cs="思源黑体 CN Normal"/>
          <w:szCs w:val="21"/>
        </w:rPr>
        <w:t>mysqld.cnf</w:t>
      </w:r>
      <w:r>
        <w:rPr>
          <w:rFonts w:hint="eastAsia" w:ascii="思源黑体 CN Normal" w:hAnsi="思源黑体 CN Normal" w:eastAsia="思源黑体 CN Normal" w:cs="思源黑体 CN Normal"/>
          <w:szCs w:val="21"/>
        </w:rPr>
        <w:t>（mysql</w:t>
      </w:r>
      <w:r>
        <w:rPr>
          <w:rFonts w:ascii="思源黑体 CN Normal" w:hAnsi="思源黑体 CN Normal" w:eastAsia="思源黑体 CN Normal" w:cs="思源黑体 CN Normal"/>
          <w:szCs w:val="21"/>
        </w:rPr>
        <w:t>8</w:t>
      </w:r>
      <w:r>
        <w:rPr>
          <w:rFonts w:hint="eastAsia" w:ascii="思源黑体 CN Normal" w:hAnsi="思源黑体 CN Normal" w:eastAsia="思源黑体 CN Normal" w:cs="思源黑体 CN Normal"/>
          <w:szCs w:val="21"/>
        </w:rPr>
        <w:t>默认在/</w:t>
      </w:r>
      <w:r>
        <w:rPr>
          <w:rFonts w:ascii="思源黑体 CN Normal" w:hAnsi="思源黑体 CN Normal" w:eastAsia="思源黑体 CN Normal" w:cs="思源黑体 CN Normal"/>
          <w:szCs w:val="21"/>
        </w:rPr>
        <w:t>etc/mysql/conf.d/mysqld.cnf</w:t>
      </w:r>
      <w:r>
        <w:rPr>
          <w:rFonts w:hint="eastAsia" w:ascii="思源黑体 CN Normal" w:hAnsi="思源黑体 CN Normal" w:eastAsia="思源黑体 CN Normal" w:cs="思源黑体 CN Normal"/>
          <w:szCs w:val="21"/>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port=3306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no-auto-rehash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[mysqld]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skip-host-cache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skip-name-resolve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default-authentication-plugin=mysql_native_password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character-set-server=utf8mb4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collation-server=utf8mb4_general_ci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explicit_defaults_for_timestamp=true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lower_case_table_names=1</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kubectl create cm </w:t>
      </w:r>
      <w:r>
        <w:rPr>
          <w:rFonts w:ascii="思源黑体 CN Normal" w:hAnsi="思源黑体 CN Normal" w:eastAsia="思源黑体 CN Normal" w:cs="思源黑体 CN Normal"/>
          <w:color w:val="393A34"/>
          <w:spacing w:val="3"/>
          <w:sz w:val="20"/>
          <w:szCs w:val="20"/>
        </w:rPr>
        <w:t>mysql-mall-config</w:t>
      </w:r>
      <w:r>
        <w:rPr>
          <w:rFonts w:hint="default" w:ascii="思源黑体 CN Normal" w:hAnsi="思源黑体 CN Normal" w:eastAsia="思源黑体 CN Normal" w:cs="思源黑体 CN Normal"/>
          <w:color w:val="393A34"/>
          <w:spacing w:val="3"/>
          <w:sz w:val="20"/>
          <w:szCs w:val="20"/>
        </w:rPr>
        <w:t xml:space="preserve"> --from-file=/</w:t>
      </w:r>
      <w:r>
        <w:rPr>
          <w:rFonts w:ascii="思源黑体 CN Normal" w:hAnsi="思源黑体 CN Normal" w:eastAsia="思源黑体 CN Normal" w:cs="思源黑体 CN Normal"/>
          <w:color w:val="393A34"/>
          <w:spacing w:val="3"/>
          <w:sz w:val="20"/>
          <w:szCs w:val="20"/>
        </w:rPr>
        <w:t>root</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mysqld.cnf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w:t>
      </w:r>
      <w:r>
        <w:rPr>
          <w:rFonts w:ascii="思源黑体 CN Normal" w:hAnsi="思源黑体 CN Normal" w:eastAsia="思源黑体 CN Normal" w:cs="思源黑体 CN Normal"/>
          <w:color w:val="393A34"/>
          <w:spacing w:val="3"/>
          <w:sz w:val="20"/>
          <w:szCs w:val="20"/>
        </w:rPr>
        <w:t>ubect</w:t>
      </w:r>
      <w:r>
        <w:rPr>
          <w:rFonts w:hint="default" w:ascii="思源黑体 CN Normal" w:hAnsi="思源黑体 CN Normal" w:eastAsia="思源黑体 CN Normal" w:cs="思源黑体 CN Normal"/>
          <w:color w:val="393A34"/>
          <w:spacing w:val="3"/>
          <w:sz w:val="20"/>
          <w:szCs w:val="20"/>
        </w:rPr>
        <w:t>l get 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输出成yaml格式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kubectl get cm </w:t>
      </w:r>
      <w:r>
        <w:rPr>
          <w:rFonts w:ascii="思源黑体 CN Normal" w:hAnsi="思源黑体 CN Normal" w:eastAsia="思源黑体 CN Normal" w:cs="思源黑体 CN Normal"/>
          <w:color w:val="393A34"/>
          <w:spacing w:val="3"/>
          <w:sz w:val="20"/>
          <w:szCs w:val="20"/>
        </w:rPr>
        <w:t>mysql-mall-config</w:t>
      </w:r>
      <w:r>
        <w:rPr>
          <w:rFonts w:hint="default" w:ascii="思源黑体 CN Normal" w:hAnsi="思源黑体 CN Normal" w:eastAsia="思源黑体 CN Normal" w:cs="思源黑体 CN Normal"/>
          <w:color w:val="393A34"/>
          <w:spacing w:val="3"/>
          <w:sz w:val="20"/>
          <w:szCs w:val="20"/>
        </w:rPr>
        <w:t xml:space="preserve"> -o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查看详情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w:t>
      </w:r>
      <w:r>
        <w:rPr>
          <w:rFonts w:hint="default" w:ascii="思源黑体 CN Normal" w:hAnsi="思源黑体 CN Normal" w:eastAsia="思源黑体 CN Normal" w:cs="思源黑体 CN Normal"/>
          <w:color w:val="393A34"/>
          <w:spacing w:val="3"/>
          <w:sz w:val="20"/>
          <w:szCs w:val="20"/>
        </w:rPr>
        <w:t>ubectl describe cm mysql-mall-config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在 Pod 中使用此 ConfigMap（以前面章节中的 </w:t>
      </w:r>
      <w:r>
        <w:rPr>
          <w:rFonts w:ascii="思源黑体 CN Normal" w:hAnsi="思源黑体 CN Normal" w:eastAsia="思源黑体 CN Normal"/>
        </w:rPr>
        <w:t xml:space="preserve">k8s-pvc-mysql.yml </w:t>
      </w:r>
      <w:r>
        <w:rPr>
          <w:rFonts w:hint="eastAsia" w:ascii="思源黑体 CN Normal" w:hAnsi="思源黑体 CN Normal" w:eastAsia="思源黑体 CN Normal" w:cs="思源黑体 CN Normal"/>
          <w:szCs w:val="21"/>
        </w:rPr>
        <w:t>配置文件为基础修改）：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k8s-pvc-mysql</w:t>
      </w:r>
      <w:r>
        <w:rPr>
          <w:rFonts w:hint="eastAsia" w:ascii="思源黑体 CN Normal" w:hAnsi="思源黑体 CN Normal" w:eastAsia="思源黑体 CN Normal" w:cs="思源黑体 CN Normal"/>
          <w:sz w:val="20"/>
          <w:szCs w:val="20"/>
        </w:rPr>
        <w:t>-cm</w:t>
      </w:r>
      <w:r>
        <w:rPr>
          <w:rFonts w:ascii="思源黑体 CN Normal" w:hAnsi="思源黑体 CN Normal" w:eastAsia="思源黑体 CN Normal" w:cs="思源黑体 CN Normal"/>
          <w:sz w:val="20"/>
          <w:szCs w:val="20"/>
        </w:rPr>
        <w:t>.yml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 mysql:8.0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imagePullPolicy: IfNotPresent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containerPort: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env:</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MYSQL_ROOT_PASSWORD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value: "root"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volumeMounts: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以数据卷的形式挂载 MySQL 配置文件目录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cm-vol-mall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mountPath: /etc/mysql/conf.d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mountPath: /var/lib/mysql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将 ConfigMap 中的内容以文件形式挂载进数据卷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cm-vol-mall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configMap: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items: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ConfigMap 中的 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key: mysqld.cnf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ConfigMap Key 匹配的 Value 写入名为 mysqld.cnf 的文件中</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path: mysqld.cnf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persistentVolumeClaim: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claimName: nfs-pvc-mysql-mall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targetPort: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nodePort: 32036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LoadBalancer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EOF</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使用ConfigMap配置Redis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让我看另一个真实示例：使用ConfigMap配置redis。加入我们想用推荐的配置注入redis作为缓存。redis的配置文件应该包含：</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 2mb</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maxmemory-policy allkeys-lru</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这个文件在</w:t>
      </w:r>
      <w:r>
        <w:rPr>
          <w:rFonts w:hint="eastAsia" w:ascii="思源黑体 CN Normal" w:hAnsi="思源黑体 CN Normal" w:eastAsia="思源黑体 CN Normal" w:cs="思源黑体 CN Normal"/>
          <w:color w:val="393A34"/>
          <w:spacing w:val="3"/>
          <w:sz w:val="20"/>
          <w:szCs w:val="20"/>
        </w:rPr>
        <w:t>/root/k8s-configmap</w:t>
      </w:r>
      <w:r>
        <w:rPr>
          <w:rFonts w:hint="eastAsia" w:ascii="思源黑体 CN Normal" w:hAnsi="思源黑体 CN Normal" w:eastAsia="思源黑体 CN Normal" w:cs="思源黑体 CN Normal"/>
          <w:szCs w:val="21"/>
        </w:rPr>
        <w:t>/redis，我们可以用下面的命令新建一个ConfigMap：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configmap example-redis-config --from-file=/root/k8s-configmap</w:t>
      </w:r>
      <w:r>
        <w:rPr>
          <w:rFonts w:ascii="思源黑体 CN Normal" w:hAnsi="思源黑体 CN Normal" w:eastAsia="思源黑体 CN Normal" w:cs="思源黑体 CN Normal"/>
          <w:sz w:val="20"/>
          <w:szCs w:val="20"/>
        </w:rPr>
        <w:t>/redis/redis-config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configmap example-redis-config -o yaml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redis-config: |</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 2mb</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maxmemory-policy allkeys-lru</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creationTimestamp: 2016-03-30T18:14:41Z</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resourceVersion: "24686"</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selfLink: /api/v1/namespaces/default/configmaps/example-redis-config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uid: 460a2b6e-f6a3-11e5-8ae5-42010af00002</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现在我们新建一个pod使用这个配置：</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redis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redis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kubernetes/redis:v1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MASTER</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 "true"</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6379</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limits: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cpu: "0.1"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volumeMounts: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emptyDir: {}</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items: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key: redis-config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path: redis.conf</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注意，这个pod有一个ConfigMap卷，它将example-redis-config ConfigMap的redis-config键的值放入一个名为redis.conf的文件中。这个卷是挂载到redis容器里面的/redis-master目录里面，我们的配置文件在/redis-master/redis.conf，这个redis注解点在镜像里面的配置文件。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/root/k8s-configmap/redis/redis-pod.yaml</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运行kubectl exec进入到这个pod里面并运行redis-cli工具，可以检查我们的配置是否正确应用：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-it redis redis-cli</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2) "2097152"</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maxmemory-policy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"maxmemory-policy"</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2) "allkeys-lru"</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限制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ConfigMap必须在pod消耗他之前创建，除非被标记为可选。对于不存在的ConfigMap将阻止它启动。控制器可能被写入以容忍丢失数据，可以个根据具体情况查看通过ConfigMap配置的各个组件。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通过configMapKeyRef引用命名ConfigMap中不存在的键将阻止他的启动。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s用于填充环境变量通过envFrom,它们被认为具有无效的环境变量名称的键将跳过这些键。该pod被允许启动。将会有一个事件，原因是InvalidVariabelNames,该消息包含被跳过的无效的键的列表。该示例显示一个pod它指的是 default/myconfig ConfigMap包含两个无效的键,1badkey和2alsobad。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zCs w:val="21"/>
        </w:rPr>
      </w:pPr>
      <w:r>
        <w:rPr>
          <w:rFonts w:ascii="思源黑体 CN Normal" w:hAnsi="思源黑体 CN Normal" w:eastAsia="思源黑体 CN Normal" w:cs="思源黑体 CN Normal"/>
          <w:color w:val="393A34"/>
          <w:spacing w:val="3"/>
          <w:sz w:val="20"/>
          <w:szCs w:val="20"/>
        </w:rPr>
        <w:t>kubectl get events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ConfigMap驻留到namespace里面。他们可以被引用和pod相同的namespace。ConfigMap配额大小是一个计划功能。</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kubelet仅支持pod使用ConfigMap获取从API server。这包括使用kubectl创建每个pod,或者间接通过副本控制器。</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业务系统部署方案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本章节我们来学习使用k8s发布服务</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docker、k8s部署一个简单应用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下面使用Docker+Kubernetes搭建一个简单的Hello World Node.js应用程序。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准备好一个k8s集群（前面章节已经准备好了，准备系统资源足够），安装nodejs环境。</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yum install nodejs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编写node.js应用程序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将此代码保存在以文件名命名hellonode 的文件夹中server.js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这可以先试用node server.js来运行一下，应该能够在http：// localhost：8080 /上看到“Hello World！”消息。按Ctrl-C停止正在运行的Node.js服务器。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将应用程序打包到docker容器中</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这里需要使用Dockerfile文件来创建容器，在server.js文件夹内创建Dockerfile文件，如下：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Docker镜像的这个配置从Docker注册表中的官方Node.js LTS镜像开始，公开端口8080，将server.js文件复制到镜像并启动Node.js服务器。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使用build指令根据Dockerfile文件创建镜像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使用Docker守护进程构建Docker镜像（注意尾随点）：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hello-node:v1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创建部署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Pod是一个由一个或多个容器组成的组合，用于管理和联网。本教程中的Pod只有一个Container。Kubernetes 部署会检查Pod的运行状况，并在Pod终止时重新启动Pod的容器。部署是管理Pod的创建和扩展的推荐方法。使用该kubectl run命令创建管理Pod的Deployment。Pod根据hello-node:v1Docker镜像运行Container 。将 --image-pull-policy标志设置Never为始终使用本地映像，而不是从Docker注册表中提取它（因为您还没有将它推到那里）：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run hello-node --image=hello-node:v1 --port=8080 --image-pull-policy=Never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deployments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默认情况下，Pod只能通过Kubernetes集群中的内部IP地址访问。要从hello-nodeKubernetes虚拟网络外部访问Container，须将Pod公开为Kubernetes 服务。可以使用以下kubectl expose命令将Pod公开到公共Internet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expose deployment hello-node --type=LoadBalancer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查看刚刚创建的服务：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services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--type=LoadBalancer标志表示在群集外部公开的服务。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使用本地IP地址自动打开浏览器窗口，并显示“Hello World”消息。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这编辑server.js文件以返回新消息：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response.end(' www.</w:t>
      </w:r>
      <w:r>
        <w:rPr>
          <w:rFonts w:hint="eastAsia" w:ascii="思源黑体 CN Normal" w:hAnsi="思源黑体 CN Normal" w:eastAsia="思源黑体 CN Normal" w:cs="思源黑体 CN Normal"/>
          <w:color w:val="393A34"/>
          <w:spacing w:val="3"/>
          <w:kern w:val="0"/>
          <w:sz w:val="20"/>
          <w:szCs w:val="20"/>
          <w:lang w:val="en-US" w:eastAsia="zh-CN"/>
        </w:rPr>
        <w:t>dongnaoedu</w:t>
      </w:r>
      <w:r>
        <w:rPr>
          <w:rFonts w:hint="eastAsia" w:ascii="思源黑体 CN Normal" w:hAnsi="思源黑体 CN Normal" w:eastAsia="思源黑体 CN Normal" w:cs="思源黑体 CN Normal"/>
          <w:color w:val="393A34"/>
          <w:spacing w:val="3"/>
          <w:kern w:val="0"/>
          <w:sz w:val="20"/>
          <w:szCs w:val="20"/>
        </w:rPr>
        <w:t>.com');</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重新构建版本的镜像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hello-node:v2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更新部署的镜像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deployment/hello-node hello-node=hello-node:v2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再次运行您的应用以查看新消息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k8s仪表盘</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docker、k8s部署一个java web应用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本章节部署tomcat+mysql实现Jave Web应用。此应用是JSP页面通过JDBC访问Mysql数据库，只要程序正确连接到数据库上，就会自动完成对应的Table的创建与初始化数据的准备工作。当我们通过浏览器访问此应用时，就会显示一个表格的页面，数据则来自数据库。</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此应用需要启动两个容器：Web App容器和MySQL容器，并且Web App容器需要访问MySQL容器。现在我们就来看看通过Kubernetes是如何实现Java Web应用的。</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创建并配置mysql容器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创建mysql的Deployment定义文件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mysql-dep.yaml文件内容如下：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                  #apiserver的版本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                              #副本控制器deployment，管理pod和RS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mysql                                 #deployment的名称，全局唯一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                                   #Pod副本期待数量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                              #定义RS的标签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#符合目标的Pod拥有此标签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                                    #定义升级的策略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RollingUpdate                         #滚动升级，逐步替换的策略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                          #根据此模板创建Pod的副本（实例）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#Pod副本的标签，对应RS的Selector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#Pod里容器的定义部分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                  #容器的名称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mysql:5.7             #容器对应的docker镜像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               #容器内挂载点的定义部分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             #容器内挂载点名称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/etc/localtime     #容器内挂载点路径，可以是文件或目录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/var/lib/mysql    #容器内mysql的数据目录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/var/log/mysql   #容器内mysql的日志目录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3306           #容器暴露的端口号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                         #写入到容器内的环境容量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MYSQL_ROOT_PASSWORD   #定义了一个mysql的root密码的变量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"123456"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                        #本地需要挂载到容器里的数据卷定义部分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                #数据卷名称，需要与容器内挂载点名称一致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/etc/localtime           #挂载到容器里的路径，将localtime文件挂载到容器里，可让容器使用本地的时区</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/data/mysql/data        #本地存放mysql数据的目录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/data/mysql/logs      #本地存入mysql日志的目录</w:t>
      </w:r>
    </w:p>
    <w:p>
      <w:pPr>
        <w:rPr>
          <w:rFonts w:ascii="思源黑体 CN Normal" w:hAnsi="思源黑体 CN Normal" w:eastAsia="思源黑体 CN Normal" w:cs="思源黑体 CN Normal"/>
          <w:szCs w:val="21"/>
        </w:rPr>
      </w:pP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apiVersion：定义使用apiserver的哪个版本，可通过kubectl api-versions命令查看apiserver有哪些版本；</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kind：用来表明此资源对象的类型，比如这里的值为“Deployment”，表示这是一个deployment；</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spec：RS相关属性定义，spec.selector是RS的Pod标签（Label）选择器，即监控和管理拥有这些标签的Pod实例，确保当前集群上始终有且仅有replicas个Pod实例在运行，这里设置replicas=1表示只能运行一个Mysql Pod实例。</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strategy：定义Pod的升级方案，Recreate表示删除所有已存在的Pod，重新创建新的；RollingUpdate表示滚动升级，逐步替换的策略，滚动升级时支持更多的附加参数，例如设置最大不可用Pod数量，最小升级间隔时间等等。</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spec.template：当集群中运行的Pod数量小于replicas时，RS会根据spec.template中定义的Pod模板来生成一个新的Pod实例，spec.template.metadata.labels指定了该Pod的标签，需要特别注意的是，这里的labels必须匹配之前的spec.selector。</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spec.template.spec.containers：容器的定义部分，包括容器的名称、使用的docker镜像、挂载数据卷、服务的端口号、变量等内容。</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spec.template.spec.volumes：需要挂载到容器里的本地数据卷的定义部分，数据卷的名称要与容器内挂载点的名称一致，path定义本地的数据卷路径。</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创建deployment、RS、Pod和容器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创建过程需要先下载镜像，时间会比较久，可喝杯茶撩撩旁边的妹子，哈哈，请耐心等待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mysql-dep.yaml</w:t>
      </w:r>
    </w:p>
    <w:p>
      <w:pPr>
        <w:rPr>
          <w:rFonts w:ascii="思源黑体 CN Normal" w:hAnsi="思源黑体 CN Normal" w:eastAsia="思源黑体 CN Normal" w:cs="思源黑体 CN Normal"/>
          <w:color w:val="393A34"/>
          <w:spacing w:val="3"/>
          <w:sz w:val="20"/>
          <w:szCs w:val="20"/>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查看创建好的deployment运行情况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查看ReplicaSet（RS）的运行情况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rs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注：READY的值是1/1，并且STATUS的值是Running，表示运行正常</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由于Pod的创建需要花费一些时间，在还没有创建好容器时，STATUS的状态会是ContainerCreating，表示正在创建容器，这时只需要等待。Pod创建好后，STATUS的状态会是Running，这时可以通过docker ps命令查看容器运行的情况。</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查看容器的运行情况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查看Pod里容器的时间，检查时间是否与本地时间一致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mysql-3238461207-vvwt8 date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注：exec后面跟pod的名称</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创建mysql的service定义文件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mysql-svc.yaml文件内容如下：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     #表示Kubernetes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mysql   #Service的名称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3306   #Service提供服务的端口号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#Service对应的Pod的标签</w:t>
      </w:r>
    </w:p>
    <w:p>
      <w:pPr>
        <w:pStyle w:val="37"/>
        <w:numPr>
          <w:ilvl w:val="0"/>
          <w:numId w:val="16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metadata.name：Service的服务名称</w:t>
      </w:r>
    </w:p>
    <w:p>
      <w:pPr>
        <w:pStyle w:val="37"/>
        <w:numPr>
          <w:ilvl w:val="0"/>
          <w:numId w:val="16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spec.ports：Service提供的服务端口号，对应容器的服务端口号</w:t>
      </w:r>
    </w:p>
    <w:p>
      <w:pPr>
        <w:pStyle w:val="37"/>
        <w:numPr>
          <w:ilvl w:val="0"/>
          <w:numId w:val="16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spec.selector：确定哪些Pod副本（实例）对应到此Service</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创建service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mysql-svc.yaml</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kubernetes会给Service分配一个Cluster IP，这是个虚拟IP地址，此后集群中的其他新创建的Pod就可以通过此Cluster IP+端口号的方式来连接和访问mysql服务了。</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创建并配置tomcat容器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myweb-dep.yaml文件的内容如下：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RollingUpdate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kubeguide/tomcat-app:v1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/etc/localtime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/usr/local/tomcat/logs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MYSQL_SERVICE_HOST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'mysql.default'      #使用dns服务发现，此处为mysql服务名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MYSQL_SERVICE_PORT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/etc/localtime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/data/tomcat/logs</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创建tomcat的deployment、RS、Pod和容器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myweb-dep.yaml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创建过程比较久，请耐心等待，pod的STATUS状态为Running时表示创建成功。</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创建tomcat的Service定义文件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myweb-svc.yaml文件的内容如下：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nodePort: 30001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此Service开启了NodePort方式的外网访问模式，端口为30001，此端口会映射到tomcat容器的8080端口上。</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myweb-svc.yaml</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可使用curl命令测试tomcat服务是否能正常访问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http://192.168.2.238:30001</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通过浏览器访问网页</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1、通过浏览器访问</w:t>
      </w:r>
      <w:r>
        <w:fldChar w:fldCharType="begin"/>
      </w:r>
      <w:r>
        <w:instrText xml:space="preserve"> HYPERLINK "http://192.168.100.246:30001/demo/"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:30001/demo/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2、登陆mysql数据库验证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 -it 5252cd76009a /bin/bash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 -uroot -p123456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 HPE_APP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select * from T_USERS;</w:t>
      </w:r>
    </w:p>
    <w:p>
      <w:pPr>
        <w:rPr>
          <w:rFonts w:ascii="思源黑体 CN Normal" w:hAnsi="思源黑体 CN Normal" w:eastAsia="思源黑体 CN Normal" w:cs="思源黑体 CN Normal"/>
        </w:rPr>
      </w:pPr>
      <w:r>
        <w:drawing>
          <wp:inline distT="0" distB="0" distL="114300" distR="114300">
            <wp:extent cx="2657475" cy="3421380"/>
            <wp:effectExtent l="0" t="0" r="952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6"/>
                    <a:stretch>
                      <a:fillRect/>
                    </a:stretch>
                  </pic:blipFill>
                  <pic:spPr>
                    <a:xfrm>
                      <a:off x="0" y="0"/>
                      <a:ext cx="2657475" cy="342138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K8s部署微服务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后续以录播方式提供会好很多，课件中不在展示部署过程。</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当有镜像发布新版本，新版本服务上线时如何实现服务的滚动和平滑升级？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滚动更新的含义：</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一次只更新一小部分副本，成功后，再更新更多的副本，最终完成所有副本的更新。</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滚动更新的好处：</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最大好处是零停机，整个更新过程始终有副本在运行，从而保证了业务的连续性。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如果你使用ReplicationController创建的pod可以使用kubectl rollingupdate命令滚动升级，如果使用的是Deployment创建的Pod可以直接修改yaml文件后执行kubectl apply即可。</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Deployment已经内置了RollingUpdate strategy，因此不用再调用kubectl rollingupdate命令，升级的过程是先创建新版的pod将流量导入到新pod上后销毁原来的旧的pod。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 Update适用于Deployment、Replication Controller，官方推荐使用Deployment而不再使用Replication Controller。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使用ReplicationController时的滚动升级请参考官网说明：</w:t>
      </w:r>
      <w:r>
        <w:fldChar w:fldCharType="begin"/>
      </w:r>
      <w:r>
        <w:instrText xml:space="preserve"> HYPERLINK "https://kubernetes.io/docs/tasks/run-application/rolling-update-replication-controller/" </w:instrText>
      </w:r>
      <w:r>
        <w:fldChar w:fldCharType="separate"/>
      </w:r>
      <w:r>
        <w:rPr>
          <w:rStyle w:val="27"/>
          <w:rFonts w:hint="eastAsia" w:ascii="思源黑体 CN Normal" w:hAnsi="思源黑体 CN Normal" w:eastAsia="思源黑体 CN Normal" w:cs="思源黑体 CN Normal"/>
        </w:rPr>
        <w:t>https://kubernetes.io/docs/tasks/run-application/rolling-update-replication-controller/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RC与Deployment的关系</w:t>
      </w:r>
      <w:r>
        <w:rPr>
          <w:rFonts w:ascii="思源黑体 CN Normal" w:hAnsi="思源黑体 CN Normal" w:eastAsia="思源黑体 CN Normal" w:cs="思源黑体 CN Normal"/>
          <w:b/>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ReplicationController和Deployment的RollingUpdate命令有些不同，但是实现的机制是一样的，关于这两个kind的关系我引用了</w:t>
      </w:r>
      <w:r>
        <w:fldChar w:fldCharType="begin"/>
      </w:r>
      <w:r>
        <w:instrText xml:space="preserve"> HYPERLINK "https://segmentfault.com/a/1190000008232770" </w:instrText>
      </w:r>
      <w:r>
        <w:fldChar w:fldCharType="separate"/>
      </w:r>
      <w:r>
        <w:rPr>
          <w:rStyle w:val="27"/>
          <w:rFonts w:hint="eastAsia" w:ascii="思源黑体 CN Normal" w:hAnsi="思源黑体 CN Normal" w:eastAsia="思源黑体 CN Normal" w:cs="思源黑体 CN Normal"/>
        </w:rPr>
        <w:t>ReplicationController与Deployment的区别</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中的部分内容如下，详细区别请查看原文。</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Controller为Kubernetes的一个核心内容，应用托管到Kubernetes之后，需要保证应用能够持续的运行，Replication Controller就是这个保证的key，主要的功能如下：</w:t>
      </w:r>
    </w:p>
    <w:p>
      <w:pPr>
        <w:rPr>
          <w:rFonts w:ascii="思源黑体 CN Normal" w:hAnsi="思源黑体 CN Normal" w:eastAsia="思源黑体 CN Normal" w:cs="思源黑体 CN Normal"/>
        </w:rPr>
      </w:pP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确保pod数量：它会确保Kubernetes中有指定数量的Pod在运行。如果少于指定数量的pod，Replication Controller会创建新的，反之则会删除掉多余的以保证Pod数量不变。</w:t>
      </w: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确保pod健康：当pod不健康，运行出错或者无法提供服务时，Replication Controller也会杀死不健康的pod，重新创建新的。</w:t>
      </w: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弹性伸缩 ：在业务高峰或者低峰期的时候，可以通过Replication Controller动态的调整pod的数量来提高资源的利用率。同时，配置相应的监控功能（Hroizontal Pod Autoscaler），会定时自动从监控平台获取Replication Controller关联pod的整体资源使用情况，做到自动伸缩。</w:t>
      </w: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滚动升级：滚动升级为一种平滑的升级方式，通过逐步替换的策略，保证整体系统的稳定，在初始化升级的时候就可以及时发现和解决问题，避免问题不断扩大。</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pPr>
        <w:rPr>
          <w:rFonts w:ascii="思源黑体 CN Normal" w:hAnsi="思源黑体 CN Normal" w:eastAsia="思源黑体 CN Normal" w:cs="思源黑体 CN Normal"/>
        </w:rPr>
      </w:pP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Controller全部功能：Deployment继承了上面描述的Replication Controller全部功能。</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事件和状态查看：可以查看Deployment的升级详细进度和状态。</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回滚：当升级pod镜像或者相关参数的时候发现问题，可以使用回滚操作回滚到上一个稳定的版本或者指定的版本。</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版本记录: 每一次对Deployment的操作，都能保存下来，给予后续可能的回滚使用。</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暂停和启动：对于每一次升级，都能够随时暂停和启动。</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多种升级方案：Recreate：删除所有已存在的pod,重新创建新的; RollingUpdate：滚动升级，逐步替换的策略，同时滚动升级时，支持更多的附加参数，例如设置最大不可用pod数量，最小升级间隔时间等等。</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hint="eastAsia" w:ascii="思源黑体 CN Normal" w:hAnsi="思源黑体 CN Normal" w:eastAsia="思源黑体 CN Normal"/>
        </w:rPr>
        <w:t>设置滚动更新</w:t>
      </w: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创建测试镜像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我们来创建一个特别简单的web服务，当你访问网页时，将输出一句版本信息。通过区分这句版本信息输出我们就可以断定升级是否完成。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所有配置和代码见gitlab源码项目</w:t>
      </w:r>
      <w:r>
        <w:fldChar w:fldCharType="begin"/>
      </w:r>
      <w:r>
        <w:instrText xml:space="preserve"> HYPERLINK "http://59.111.92.219/java/subject-3-k8s" </w:instrText>
      </w:r>
      <w:r>
        <w:fldChar w:fldCharType="separate"/>
      </w:r>
      <w:r>
        <w:rPr>
          <w:rStyle w:val="27"/>
          <w:rFonts w:hint="eastAsia" w:ascii="思源黑体 CN Normal" w:hAnsi="思源黑体 CN Normal" w:eastAsia="思源黑体 CN Normal" w:cs="思源黑体 CN Normal"/>
        </w:rPr>
        <w:t>subject-3-k8s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中的rolling-update-test目录；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这里我们还是拿前面讲过的nodejs代码来做演示，server.js：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创建Dockerfile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注意修改添加的文件的名称。</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创建Makefile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修改镜像仓库的地址为你自己的私有镜像仓库地址。</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修改Makefile中的TAG为新的版本号。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 xml:space="preserve">docker build -t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 xml:space="preserve">docker push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/study/hello-node:${TAG}</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编译</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all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分别修改server.js中的输出语句、Makefile中的TAG，创建两个版本的镜像。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测试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我们使用Deployment部署服务来测试。</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配置文件rolling-update-test.yaml：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w:t>
      </w:r>
      <w:r>
        <w:rPr>
          <w:rFonts w:ascii="思源黑体 CN Normal" w:hAnsi="思源黑体 CN Normal" w:eastAsia="思源黑体 CN Normal" w:cs="思源黑体 CN Normal"/>
          <w:color w:val="393A34"/>
          <w:spacing w:val="3"/>
          <w:kern w:val="0"/>
          <w:sz w:val="20"/>
          <w:szCs w:val="20"/>
        </w:rPr>
        <w:t>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nodePort: 30321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LoadBalancer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部署service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-f 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get deployments | grep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查看部署列表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get pods | grep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查看正在运行的pod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get deployment -o wide | grep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查看正在运行的pod使用的镜像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kubectl describe pods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 xml:space="preserve"> -7c6fd4b</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通过pod描述，查看服务的当前映像版本</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打开浏览器访问 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:30321 将会看到以下输出：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Hello World！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滚动升级</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只需要将rolling-update-test.yaml文件中的image改成新版本的镜像名（推荐），然后执行：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apply -f rolling-update-test.yaml</w:t>
      </w:r>
      <w:r>
        <w:rPr>
          <w:rFonts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color w:val="393A34"/>
          <w:spacing w:val="3"/>
          <w:kern w:val="0"/>
          <w:sz w:val="20"/>
          <w:szCs w:val="20"/>
        </w:rPr>
        <w:t>record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记得一定需要带有</w:t>
      </w:r>
      <w:r>
        <w:rPr>
          <w:rFonts w:ascii="思源黑体 CN Normal" w:hAnsi="思源黑体 CN Normal" w:eastAsia="思源黑体 CN Normal" w:cs="思源黑体 CN Normal"/>
        </w:rPr>
        <w:t xml:space="preserve"> --record，否则没有版本的信息记录，不利于回滚定位。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也可以参考</w:t>
      </w:r>
      <w:r>
        <w:fldChar w:fldCharType="begin"/>
      </w:r>
      <w:r>
        <w:instrText xml:space="preserve"> HYPERLINK "https://kubernetes.io/docs/concepts/workloads/controllers/deployment/" </w:instrText>
      </w:r>
      <w:r>
        <w:fldChar w:fldCharType="separate"/>
      </w:r>
      <w:r>
        <w:rPr>
          <w:rStyle w:val="27"/>
          <w:rFonts w:hint="eastAsia" w:ascii="思源黑体 CN Normal" w:hAnsi="思源黑体 CN Normal" w:eastAsia="思源黑体 CN Normal" w:cs="思源黑体 CN Normal"/>
        </w:rPr>
        <w:t>Kubernetes Deployment Concept</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中的方法，直接设置新的镜像。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deployment/rolling-update-test rolling-update-test=</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/study/hello-node:v2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或者使用kubectl edit deployment/rolling-update-test修改镜像名称后保存。</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使用以下命令查看升级进度：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hint="eastAsia" w:ascii="思源黑体 CN Normal" w:hAnsi="思源黑体 CN Normal" w:eastAsia="思源黑体 CN Normal" w:cs="思源黑体 CN Normal"/>
          <w:color w:val="393A34"/>
          <w:spacing w:val="3"/>
          <w:kern w:val="0"/>
          <w:sz w:val="20"/>
          <w:szCs w:val="20"/>
        </w:rPr>
        <w:t>kubectl rollout status deployment/rolling-update-test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rollout pause </w:t>
      </w:r>
      <w:r>
        <w:rPr>
          <w:rFonts w:hint="eastAsia" w:ascii="思源黑体 CN Normal" w:hAnsi="思源黑体 CN Normal" w:eastAsia="思源黑体 CN Normal" w:cs="思源黑体 CN Normal"/>
          <w:color w:val="393A34"/>
          <w:spacing w:val="3"/>
          <w:kern w:val="0"/>
          <w:sz w:val="20"/>
          <w:szCs w:val="20"/>
        </w:rPr>
        <w:t>deployment/rolling-update-test</w:t>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暂停升级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rollout resume </w:t>
      </w:r>
      <w:r>
        <w:rPr>
          <w:rFonts w:hint="eastAsia" w:ascii="思源黑体 CN Normal" w:hAnsi="思源黑体 CN Normal" w:eastAsia="思源黑体 CN Normal" w:cs="思源黑体 CN Normal"/>
          <w:color w:val="393A34"/>
          <w:spacing w:val="3"/>
          <w:kern w:val="0"/>
          <w:sz w:val="20"/>
          <w:szCs w:val="20"/>
        </w:rPr>
        <w:t>deployment/rolling-update-test</w:t>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继续升级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kubectl get rs</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升级结束后，继续查看rs的状态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kubectl describe deployment familytree-api</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#用</w:t>
      </w:r>
      <w:r>
        <w:rPr>
          <w:rFonts w:hint="eastAsia" w:ascii="微软雅黑" w:hAnsi="微软雅黑" w:eastAsia="微软雅黑"/>
          <w:color w:val="4D4D4D"/>
          <w:shd w:val="clear" w:color="auto" w:fill="FFFFFF"/>
        </w:rPr>
        <w:t>describe命令可以查看升级的全部信息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升级完成后在浏览器中刷新 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:30321 将会看到以下输出：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www.</w:t>
      </w:r>
      <w:r>
        <w:rPr>
          <w:rFonts w:hint="eastAsia" w:ascii="思源黑体 CN Normal" w:hAnsi="思源黑体 CN Normal" w:eastAsia="思源黑体 CN Normal" w:cs="思源黑体 CN Normal"/>
          <w:lang w:eastAsia="zh-CN"/>
        </w:rPr>
        <w:t>dongnaoedu</w:t>
      </w:r>
      <w:r>
        <w:rPr>
          <w:rFonts w:hint="eastAsia" w:ascii="思源黑体 CN Normal" w:hAnsi="思源黑体 CN Normal" w:eastAsia="思源黑体 CN Normal" w:cs="思源黑体 CN Normal"/>
        </w:rPr>
        <w:t>.com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说明滚动升级成功。</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使用ReplicationController创建的Pod如何RollingUpdate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以上讲解使用Deployment创建的Pod的RollingUpdate方式，那么如果使用传统的ReplicationController创建的Pod如何Update呢？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举个例子：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kubectl -n node-cluster rolling-update </w:t>
      </w:r>
      <w:r>
        <w:rPr>
          <w:rFonts w:ascii="思源黑体 CN Normal" w:hAnsi="思源黑体 CN Normal" w:eastAsia="思源黑体 CN Normal" w:cs="思源黑体 CN Normal"/>
          <w:color w:val="393A34"/>
          <w:spacing w:val="3"/>
          <w:kern w:val="0"/>
          <w:sz w:val="20"/>
          <w:szCs w:val="20"/>
        </w:rPr>
        <w:t>hello-</w:t>
      </w:r>
      <w:r>
        <w:rPr>
          <w:rFonts w:hint="eastAsia" w:ascii="思源黑体 CN Normal" w:hAnsi="思源黑体 CN Normal" w:eastAsia="思源黑体 CN Normal" w:cs="思源黑体 CN Normal"/>
          <w:color w:val="393A34"/>
          <w:spacing w:val="3"/>
          <w:kern w:val="0"/>
          <w:sz w:val="20"/>
          <w:szCs w:val="20"/>
        </w:rPr>
        <w:t xml:space="preserve">node --image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/study/hello-node:v2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只需要指定新的镜像即可，当然你可以配置RollingUpdate的策略。</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hint="eastAsia" w:ascii="思源黑体 CN Normal" w:hAnsi="思源黑体 CN Normal" w:eastAsia="思源黑体 CN Normal"/>
        </w:rPr>
        <w:t>服务存活探针和监控检测探针</w:t>
      </w:r>
    </w:p>
    <w:p>
      <w:pPr>
        <w:rPr>
          <w:rFonts w:ascii="思源黑体 CN Normal" w:hAnsi="思源黑体 CN Normal" w:eastAsia="思源黑体 CN Normal" w:cs="思源黑体 CN Normal"/>
        </w:rPr>
      </w:pPr>
      <w:r>
        <w:fldChar w:fldCharType="begin"/>
      </w:r>
      <w:r>
        <w:instrText xml:space="preserve"> HYPERLINK "https://kubernetes.io/docs/tasks/configure-pod-container/configure-liveness-readiness-startup-probes/" \l "define-readiness-probes" </w:instrText>
      </w:r>
      <w:r>
        <w:fldChar w:fldCharType="separate"/>
      </w:r>
      <w:r>
        <w:rPr>
          <w:rStyle w:val="27"/>
          <w:rFonts w:hint="eastAsia" w:ascii="思源黑体 CN Normal" w:hAnsi="思源黑体 CN Normal" w:eastAsia="思源黑体 CN Normal" w:cs="思源黑体 CN Normal"/>
        </w:rPr>
        <w:t>探针官网介绍</w:t>
      </w:r>
      <w:r>
        <w:rPr>
          <w:rStyle w:val="27"/>
          <w:rFonts w:hint="eastAsia" w:ascii="思源黑体 CN Normal" w:hAnsi="思源黑体 CN Normal" w:eastAsia="思源黑体 CN Normal" w:cs="思源黑体 CN Normal"/>
        </w:rPr>
        <w:fldChar w:fldCharType="end"/>
      </w:r>
      <w:r>
        <w:rPr>
          <w:rFonts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使用上面的发布步骤并不能保证</w:t>
      </w:r>
      <w:r>
        <w:rPr>
          <w:rFonts w:ascii="思源黑体 CN Normal" w:hAnsi="思源黑体 CN Normal" w:eastAsia="思源黑体 CN Normal" w:cs="思源黑体 CN Normal"/>
        </w:rPr>
        <w:t xml:space="preserve"> 服务完全平滑。</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w:t>
      </w:r>
      <w:r>
        <w:rPr>
          <w:rFonts w:ascii="思源黑体 CN Normal" w:hAnsi="思源黑体 CN Normal" w:eastAsia="思源黑体 CN Normal" w:cs="思源黑体 CN Normal"/>
        </w:rPr>
        <w:t>k8s不能判断 一个的服务是否已经可用，只要pod正常启动就会判断成 可用。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w:t>
      </w:r>
      <w:r>
        <w:rPr>
          <w:rFonts w:ascii="思源黑体 CN Normal" w:hAnsi="思源黑体 CN Normal" w:eastAsia="思源黑体 CN Normal" w:cs="思源黑体 CN Normal"/>
        </w:rPr>
        <w:t>pod启动后并不代表服务可用，比如java的程序 可能还需要启动spring boot框架，去连接数据库等待。</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这样就会导致</w:t>
      </w:r>
      <w:r>
        <w:rPr>
          <w:rFonts w:ascii="思源黑体 CN Normal" w:hAnsi="思源黑体 CN Normal" w:eastAsia="思源黑体 CN Normal" w:cs="思源黑体 CN Normal"/>
        </w:rPr>
        <w:t xml:space="preserve"> 短暂的 服务不可用。</w:t>
      </w:r>
    </w:p>
    <w:p>
      <w:pPr>
        <w:pStyle w:val="5"/>
        <w:rPr>
          <w:rFonts w:ascii="思源黑体 CN Normal" w:hAnsi="思源黑体 CN Normal" w:eastAsia="思源黑体 CN Normal"/>
        </w:rPr>
      </w:pPr>
      <w:r>
        <w:rPr>
          <w:rFonts w:hint="eastAsia" w:ascii="思源黑体 CN Normal" w:hAnsi="思源黑体 CN Normal" w:eastAsia="思源黑体 CN Normal"/>
        </w:rPr>
        <w:t>服务不可用示例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olor w:val="4D4D4D"/>
          <w:shd w:val="clear" w:color="auto" w:fill="FFFFFF"/>
        </w:rPr>
        <w:t>比如我们一直访问上面滚动升级的node服务，查询接口如下：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sz w:val="20"/>
          <w:szCs w:val="20"/>
        </w:rPr>
        <w:t>while :; do curl 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 sleep 1; done</w:t>
      </w:r>
    </w:p>
    <w:p>
      <w:pPr>
        <w:rPr>
          <w:rFonts w:ascii="思源黑体 CN Normal" w:hAnsi="思源黑体 CN Normal" w:eastAsia="思源黑体 CN Normal"/>
          <w:color w:val="4D4D4D"/>
          <w:shd w:val="clear" w:color="auto" w:fill="FFFFFF"/>
        </w:rPr>
      </w:pPr>
      <w:r>
        <w:rPr>
          <w:rFonts w:hint="eastAsia" w:ascii="思源黑体 CN Normal" w:hAnsi="思源黑体 CN Normal" w:eastAsia="思源黑体 CN Normal"/>
          <w:color w:val="4D4D4D"/>
          <w:shd w:val="clear" w:color="auto" w:fill="FFFFFF"/>
        </w:rPr>
        <w:t>然后进行版本更新发布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kubectl apply -f </w:t>
      </w:r>
      <w:r>
        <w:rPr>
          <w:rFonts w:hint="eastAsia" w:ascii="思源黑体 CN Normal" w:hAnsi="思源黑体 CN Normal" w:eastAsia="思源黑体 CN Normal" w:cs="思源黑体 CN Normal"/>
        </w:rPr>
        <w:t>rolling-update-test</w:t>
      </w:r>
      <w:r>
        <w:rPr>
          <w:rFonts w:ascii="思源黑体 CN Normal" w:hAnsi="思源黑体 CN Normal" w:eastAsia="思源黑体 CN Normal" w:cs="思源黑体 CN Normal"/>
          <w:sz w:val="20"/>
          <w:szCs w:val="20"/>
        </w:rPr>
        <w:t>.yml --record</w:t>
      </w:r>
    </w:p>
    <w:p>
      <w:pPr>
        <w:rPr>
          <w:rFonts w:ascii="思源黑体 CN Normal" w:hAnsi="思源黑体 CN Normal" w:eastAsia="思源黑体 CN Normal" w:cs="思源黑体 CN Normal"/>
        </w:rPr>
      </w:pPr>
      <w:r>
        <w:rPr>
          <w:rFonts w:hint="eastAsia" w:ascii="思源黑体 CN Normal" w:hAnsi="思源黑体 CN Normal" w:eastAsia="思源黑体 CN Normal"/>
          <w:color w:val="4D4D4D"/>
          <w:shd w:val="clear" w:color="auto" w:fill="FFFFFF"/>
        </w:rPr>
        <w:t>输出如下：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root</w:t>
      </w:r>
      <w:r>
        <w:rPr>
          <w:rFonts w:ascii="思源黑体 CN Normal" w:hAnsi="思源黑体 CN Normal" w:eastAsia="思源黑体 CN Normal" w:cs="思源黑体 CN Normal"/>
        </w:rPr>
        <w:t xml:space="preserve">@k8s-1 ~]$  while :; do curl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xml:space="preserve">; sleep 1; done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dongnaoedu</w:t>
      </w:r>
      <w:r>
        <w:rPr>
          <w:rFonts w:ascii="思源黑体 CN Normal" w:hAnsi="思源黑体 CN Normal" w:eastAsia="思源黑体 CN Normal" w:cs="思源黑体 CN Normal"/>
        </w:rPr>
        <w:t>.com tony dabaojian 500 ::: 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dongnaoedu</w:t>
      </w:r>
      <w:r>
        <w:rPr>
          <w:rFonts w:ascii="思源黑体 CN Normal" w:hAnsi="思源黑体 CN Normal" w:eastAsia="思源黑体 CN Normal" w:cs="思源黑体 CN Normal"/>
        </w:rPr>
        <w:t>.com tony dabaojian 500 ::: 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dongnaoedu</w:t>
      </w:r>
      <w:r>
        <w:rPr>
          <w:rFonts w:ascii="思源黑体 CN Normal" w:hAnsi="思源黑体 CN Normal" w:eastAsia="思源黑体 CN Normal" w:cs="思源黑体 CN Normal"/>
        </w:rPr>
        <w:t>.com tony dabaojian 500 ::: v2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curl: (7) Failed to connect to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Connection refused</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curl: (7) Failed to connect to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xml:space="preserve">: Connection refused </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curl: (7) Failed to connect to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xml:space="preserve">: Connection refused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dongnaoedu</w:t>
      </w:r>
      <w:r>
        <w:rPr>
          <w:rFonts w:ascii="思源黑体 CN Normal" w:hAnsi="思源黑体 CN Normal" w:eastAsia="思源黑体 CN Normal" w:cs="思源黑体 CN Normal"/>
        </w:rPr>
        <w:t>.com tony dabaojian 500 ::: 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dongnaoedu</w:t>
      </w:r>
      <w:r>
        <w:rPr>
          <w:rFonts w:ascii="思源黑体 CN Normal" w:hAnsi="思源黑体 CN Normal" w:eastAsia="思源黑体 CN Normal" w:cs="思源黑体 CN Normal"/>
        </w:rPr>
        <w:t>.com tony dabaojian 500 ::: 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dongnaoedu</w:t>
      </w:r>
      <w:r>
        <w:rPr>
          <w:rFonts w:ascii="思源黑体 CN Normal" w:hAnsi="思源黑体 CN Normal" w:eastAsia="思源黑体 CN Normal" w:cs="思源黑体 CN Normal"/>
        </w:rPr>
        <w:t>.com tony dabaojian 500 ::: 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我们可以发现镜像版本已经修改到V</w:t>
      </w:r>
      <w:r>
        <w:rPr>
          <w:rFonts w:ascii="思源黑体 CN Normal" w:hAnsi="思源黑体 CN Normal" w:eastAsia="思源黑体 CN Normal" w:cs="思源黑体 CN Normal"/>
        </w:rPr>
        <w:t>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我们可以在V</w:t>
      </w:r>
      <w:r>
        <w:rPr>
          <w:rFonts w:ascii="思源黑体 CN Normal" w:hAnsi="思源黑体 CN Normal" w:eastAsia="思源黑体 CN Normal" w:cs="思源黑体 CN Normal"/>
        </w:rPr>
        <w:t>2镜像中加入延迟启动服务，也就是说，会先sleep 20s，然后才去启动app服务。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这就模拟了在服务启动过程中，虽然</w:t>
      </w:r>
      <w:r>
        <w:rPr>
          <w:rFonts w:ascii="思源黑体 CN Normal" w:hAnsi="思源黑体 CN Normal" w:eastAsia="思源黑体 CN Normal" w:cs="思源黑体 CN Normal"/>
        </w:rPr>
        <w:t>pod已经是存在的状态，但是并没有真正提供服务。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可以看到，由于延迟启动，</w:t>
      </w:r>
      <w:r>
        <w:rPr>
          <w:rFonts w:ascii="思源黑体 CN Normal" w:hAnsi="思源黑体 CN Normal" w:eastAsia="思源黑体 CN Normal" w:cs="思源黑体 CN Normal"/>
        </w:rPr>
        <w:t>api并没有真正做好准备提供服务，此时流量已经发到后端，导致服务不可用的状态</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pPr>
      <w:r>
        <w:rPr>
          <w:rFonts w:hint="eastAsia"/>
        </w:rPr>
        <w:t>解决方案-探针检测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在实际生产环境中会遇到这样那样的问题，比如：容器里面应用挂了或者说新启动的容器里面应用还没有就绪等等，所以说就需要进行探测来检验容器是否满足需求。</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那么一般的检测分为几种，比如：进程检测、业务检测。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进程检测呢很好理解，也就是说通过检测容器进程来验证容器内应用是否存活。</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Kubelet会定期通过Docker Daemon获取所有Docker进程的运行情况，如果发现某个Docker容器未正常运行，则重新启动该容器进程。目前，进程级的健康检查都是默认启用的。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业务检测呢也好理解，有些人会问，有了进程检测不就挺好的么，为什么要进行业务检测？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因为在很多实际场景下，仅仅使用进程级健康检查还远远不够。有时，从</w:t>
      </w:r>
      <w:r>
        <w:rPr>
          <w:rFonts w:ascii="思源黑体 CN Normal" w:hAnsi="思源黑体 CN Normal" w:eastAsia="思源黑体 CN Normal" w:cs="思源黑体 CN Normal"/>
        </w:rPr>
        <w:t>Docker的角度来看，容器进程依旧在运行；但是如果从应用程序的角度来看，假设应用代码处于死锁状态的话，那每次调度到这个容器的时候永远都无法正常响应用户的业务。比如对于使用java web服务的应用来说，并不是简单地说tomcat启动成功就可以对外提供服务的，还需要等待spring容器初始化，数据库连接连接上等等。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为了解决以上问题，</w:t>
      </w:r>
      <w:r>
        <w:rPr>
          <w:rFonts w:ascii="思源黑体 CN Normal" w:hAnsi="思源黑体 CN Normal" w:eastAsia="思源黑体 CN Normal" w:cs="思源黑体 CN Normal"/>
        </w:rPr>
        <w:t>Kubernetes引人了一个在容器内执行的活性探针（liveness probe）的概念，以支持用户自己实现应用业务级的健康检查。这些检查项由Kubelet代为执行，以确保用户的应用程序正确运转，至于什么样的状态才算“正确”，则由用户自己定义。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Kubernetes支持3种类型的应用健康检查动作，分别为HTTP Get、Container Exec和TCP Socket。exec的方式比较通用的，因为不是每个服务都有http服务，但每个服务都可以在自己内部定义健康检查的job，定期执行，然后将检查结果保存到一个特定的文件中，外部探针就不断的查看这个健康文件就OK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介绍完存活性探针（</w:t>
      </w:r>
      <w:r>
        <w:rPr>
          <w:rFonts w:ascii="思源黑体 CN Normal" w:hAnsi="思源黑体 CN Normal" w:eastAsia="思源黑体 CN Normal" w:cs="思源黑体 CN Normal"/>
        </w:rPr>
        <w:t>liveness probe）之后我们来看看就绪探针（readiness probe），就绪探针是来确定容器是否已经就绪可以接受访问，只有当Pod中的容器都处于就绪状态时kubelet才会认定该Pod处于就绪状态，至于什么样的状态才算 ”就绪”，还是由用户自己定义。该状态的作用就是控制哪些Pod可以作为service的后端，如果Pod处于非就绪状态，那么它们将会被从service的load balancer中移除，防止 流量分发到 异常的pod中。</w:t>
      </w:r>
    </w:p>
    <w:p>
      <w:pPr>
        <w:rPr>
          <w:rFonts w:ascii="思源黑体 CN Normal" w:hAnsi="思源黑体 CN Normal" w:eastAsia="思源黑体 CN Normal" w:cs="思源黑体 CN Normal"/>
        </w:rPr>
      </w:pPr>
    </w:p>
    <w:p>
      <w:pPr>
        <w:pStyle w:val="5"/>
      </w:pPr>
      <w:r>
        <w:rPr>
          <w:rFonts w:hint="eastAsia"/>
        </w:rPr>
        <w:t>存活性探针（</w:t>
      </w:r>
      <w:r>
        <w:t>liveness probe）和就绪探针（readiness probe）的区别</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readinessProbe检查成功与否，决定这个pod是否会被加入到Service的load balancer列表中，即是否给它分配访问的流量，并不影响Pod本身的生命周期</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如果容器中的进程能够在遇到问题或不健康的情况下自行崩溃，则不一定需要存活探针</w:t>
      </w:r>
      <w:r>
        <w:rPr>
          <w:rFonts w:ascii="思源黑体 CN Normal" w:hAnsi="思源黑体 CN Normal" w:eastAsia="思源黑体 CN Normal" w:cs="思源黑体 CN Normal"/>
        </w:rPr>
        <w:t>; kubelet 将根据Pod的restartPolicy自动执行正确的操作。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如果您希望容器在探测失败时被杀死并重新启动，那么请指定一个存活探针，并指定</w:t>
      </w:r>
      <w:r>
        <w:rPr>
          <w:rFonts w:ascii="思源黑体 CN Normal" w:hAnsi="思源黑体 CN Normal" w:eastAsia="思源黑体 CN Normal" w:cs="思源黑体 CN Normal"/>
        </w:rPr>
        <w:t>restartPolicy为Always或OnFailure。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如果要仅在探测成功时才开始向</w:t>
      </w:r>
      <w:r>
        <w:rPr>
          <w:rFonts w:ascii="思源黑体 CN Normal" w:hAnsi="思源黑体 CN Normal" w:eastAsia="思源黑体 CN Normal" w:cs="思源黑体 CN Normal"/>
        </w:rPr>
        <w:t xml:space="preserve"> Pod 发送流量，请指定就绪探针。在这种情况下，就绪探针可能与存活探针相同，但是spec中的就绪探针的存在意味着Pod将在没有接收到任何流量的情况下启动，并且只有在探针探测成功后才开始接收流量。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两种探测的配置方法完全一样，支持的配置参数也一样，既可单独探测又可结合者一起执行。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LivenessProbe:用于判断容器是否存活（running状态），如果LivenessProbe探针探测到容器不健康，则kubelet杀掉该容器，并根据容器的重启策略做相应的处理。如果一个容器不包含LivenessProbe探针，则kubelet认为该容器的LivenessProbe探针返回的值永远是“Succes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ReadinessProbe：用于判断容器是否启动完成（ready状态），可以接收请求。如果ReadinessProbe探针检测到失败，则Pod的状态被修改。Endpoint Controller将从Service的Endpoint中删除包含该容器所在Pod的Endpoint。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存活性探测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livenessProbe：存活性探测，最主要是用来探测pod是否需要重启–决定把pod删除重新创建</w:t>
      </w:r>
    </w:p>
    <w:p>
      <w:pPr>
        <w:pStyle w:val="37"/>
        <w:numPr>
          <w:ilvl w:val="0"/>
          <w:numId w:val="1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spec的containers中增加</w:t>
      </w:r>
    </w:p>
    <w:p>
      <w:pPr>
        <w:pStyle w:val="37"/>
        <w:numPr>
          <w:ilvl w:val="0"/>
          <w:numId w:val="1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ascii="思源黑体 CN Normal" w:hAnsi="思源黑体 CN Normal" w:eastAsia="思源黑体 CN Normal" w:cs="思源黑体 CN Normal"/>
        </w:rPr>
        <w:t>image同级</w:t>
      </w:r>
    </w:p>
    <w:p>
      <w:pPr>
        <w:rPr>
          <w:rFonts w:ascii="思源黑体 CN Normal" w:hAnsi="思源黑体 CN Normal" w:eastAsia="思源黑体 CN Normal" w:cs="思源黑体 CN Normal"/>
          <w:b/>
        </w:rPr>
      </w:pPr>
      <w:r>
        <w:rPr>
          <w:rFonts w:ascii="思源黑体 CN Normal" w:hAnsi="思源黑体 CN Normal" w:eastAsia="思源黑体 CN Normal" w:cs="思源黑体 CN Normal"/>
          <w:b/>
        </w:rPr>
        <w:t>exec探针</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exec: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command: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cat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/tmp/healthy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10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timeoutSeconds: 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failureThreshold: 3       </w:t>
      </w:r>
    </w:p>
    <w:p>
      <w:pPr>
        <w:rPr>
          <w:rFonts w:ascii="思源黑体 CN Normal" w:hAnsi="思源黑体 CN Normal" w:eastAsia="思源黑体 CN Normal" w:cs="思源黑体 CN Normal"/>
          <w:b/>
        </w:rPr>
      </w:pPr>
      <w:r>
        <w:rPr>
          <w:rFonts w:ascii="思源黑体 CN Normal" w:hAnsi="思源黑体 CN Normal" w:eastAsia="思源黑体 CN Normal" w:cs="思源黑体 CN Normal"/>
          <w:b/>
        </w:rPr>
        <w:t>http探针</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scheme: HTTP</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r>
        <w:rPr>
          <w:rFonts w:ascii="思源黑体 CN Normal" w:hAnsi="思源黑体 CN Normal" w:eastAsia="思源黑体 CN Normal" w:cs="思源黑体 CN Normal"/>
          <w:b/>
        </w:rPr>
        <w:t>h</w:t>
      </w:r>
      <w:r>
        <w:rPr>
          <w:rFonts w:hint="eastAsia" w:ascii="思源黑体 CN Normal" w:hAnsi="思源黑体 CN Normal" w:eastAsia="思源黑体 CN Normal" w:cs="思源黑体 CN Normal"/>
          <w:b/>
        </w:rPr>
        <w:t>c</w:t>
      </w:r>
      <w:r>
        <w:rPr>
          <w:rFonts w:ascii="思源黑体 CN Normal" w:hAnsi="思源黑体 CN Normal" w:eastAsia="思源黑体 CN Normal" w:cs="思源黑体 CN Normal"/>
          <w:b/>
        </w:rPr>
        <w:t>p探针</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tcpSocket: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8080</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periodSeconds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规定kubelet要每隔10秒执行一次liveness probe 检查。</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initialDelaySeconds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告诉kubelet在第一次执行probe之前要的等待5秒钟。</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timeoutSeconds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超长时长，默认为1s,最小值也为1s</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failureThreshold</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处于成功状态时，探测操作至少连续多少次的失败才被视为检测不通过，默认为3，最小为1</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探针检测命令是在容器中执行</w:t>
      </w:r>
      <w:r>
        <w:rPr>
          <w:rFonts w:ascii="思源黑体 CN Normal" w:hAnsi="思源黑体 CN Normal" w:eastAsia="思源黑体 CN Normal" w:cs="思源黑体 CN Normal"/>
        </w:rPr>
        <w:t xml:space="preserve"> cat /tmp/healthy 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如果命令执行成功，将返回</w:t>
      </w:r>
      <w:r>
        <w:rPr>
          <w:rFonts w:ascii="思源黑体 CN Normal" w:hAnsi="思源黑体 CN Normal" w:eastAsia="思源黑体 CN Normal" w:cs="思源黑体 CN Normal"/>
        </w:rPr>
        <w:t>0，kubelet就会认为该容器是活着的并且很健康。如果返回非0值，kubelet就会杀掉这个容器并重启它。</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就绪性探测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readinessProbe：就绪性探测，用来探测pod是否已经能够提供服务–决定是否参与分配流量</w:t>
      </w:r>
    </w:p>
    <w:p>
      <w:pPr>
        <w:pStyle w:val="37"/>
        <w:numPr>
          <w:ilvl w:val="0"/>
          <w:numId w:val="1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spec的containers中增加</w:t>
      </w:r>
    </w:p>
    <w:p>
      <w:pPr>
        <w:pStyle w:val="37"/>
        <w:numPr>
          <w:ilvl w:val="0"/>
          <w:numId w:val="1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ascii="思源黑体 CN Normal" w:hAnsi="思源黑体 CN Normal" w:eastAsia="思源黑体 CN Normal" w:cs="思源黑体 CN Normal"/>
        </w:rPr>
        <w:t>image同级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readinessProbe: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tcpSocket: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10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readinessProbe: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/api/version</w:t>
      </w: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ab/>
      </w:r>
      <w:r>
        <w:rPr>
          <w:rFonts w:hint="eastAsia" w:ascii="思源黑体 CN Normal" w:hAnsi="思源黑体 CN Normal" w:eastAsia="思源黑体 CN Normal" w:cs="思源黑体 CN Normal"/>
          <w:sz w:val="20"/>
          <w:szCs w:val="20"/>
        </w:rPr>
        <w:t>#这个是用户自定义的一个接口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httpHeaders: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name : X-Custom-Header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xml:space="preserve">  value: Awesome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10</w:t>
      </w:r>
    </w:p>
    <w:p>
      <w:pPr>
        <w:pStyle w:val="37"/>
        <w:numPr>
          <w:ilvl w:val="0"/>
          <w:numId w:val="16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periodSeconds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规定kubelet要每隔10秒执行一次readinessProbe 检查。</w:t>
      </w:r>
    </w:p>
    <w:p>
      <w:pPr>
        <w:pStyle w:val="37"/>
        <w:numPr>
          <w:ilvl w:val="0"/>
          <w:numId w:val="16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initialDelaySeconds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告诉kubelet在第一次执行probe之前要的等待5秒钟。</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探针检测命令是检查</w:t>
      </w:r>
      <w:r>
        <w:rPr>
          <w:rFonts w:ascii="思源黑体 CN Normal" w:hAnsi="思源黑体 CN Normal" w:eastAsia="思源黑体 CN Normal" w:cs="思源黑体 CN Normal"/>
          <w:szCs w:val="21"/>
        </w:rPr>
        <w:t>tcp连接 端口80 是否畅通。</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也可以检查某个</w:t>
      </w:r>
      <w:r>
        <w:rPr>
          <w:rFonts w:ascii="思源黑体 CN Normal" w:hAnsi="思源黑体 CN Normal" w:eastAsia="思源黑体 CN Normal" w:cs="思源黑体 CN Normal"/>
          <w:szCs w:val="21"/>
        </w:rPr>
        <w:t>http 请求是否返回成功码。</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如果返回一个成功的返回码，</w:t>
      </w:r>
      <w:r>
        <w:rPr>
          <w:rFonts w:ascii="思源黑体 CN Normal" w:hAnsi="思源黑体 CN Normal" w:eastAsia="思源黑体 CN Normal" w:cs="思源黑体 CN Normal"/>
          <w:szCs w:val="21"/>
        </w:rPr>
        <w:t>kubelet就会认定该容器服务是可用的。</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如果返回失败的返回码，</w:t>
      </w:r>
      <w:r>
        <w:rPr>
          <w:rFonts w:ascii="思源黑体 CN Normal" w:hAnsi="思源黑体 CN Normal" w:eastAsia="思源黑体 CN Normal" w:cs="思源黑体 CN Normal"/>
          <w:szCs w:val="21"/>
        </w:rPr>
        <w:t>kubelet将该pod改为not ready，将会被从service的load balancer中移除。</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注意：任何大于</w:t>
      </w:r>
      <w:r>
        <w:rPr>
          <w:rFonts w:ascii="思源黑体 CN Normal" w:hAnsi="思源黑体 CN Normal" w:eastAsia="思源黑体 CN Normal" w:cs="思源黑体 CN Normal"/>
          <w:szCs w:val="21"/>
        </w:rPr>
        <w:t>200小于400的返回码都会认定是成功的返回码。其他返回码都会被认为是失败的返回码。</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由于设置了</w:t>
      </w:r>
      <w:r>
        <w:rPr>
          <w:rFonts w:ascii="思源黑体 CN Normal" w:hAnsi="思源黑体 CN Normal" w:eastAsia="思源黑体 CN Normal" w:cs="思源黑体 CN Normal"/>
          <w:szCs w:val="21"/>
        </w:rPr>
        <w:t>readinessProbe，虽然pod已经启动起来了，但是并不会立即投入使用，会出现了 READY: 0/1 的情况</w:t>
      </w:r>
      <w:r>
        <w:rPr>
          <w:rFonts w:hint="eastAsia" w:ascii="思源黑体 CN Normal" w:hAnsi="思源黑体 CN Normal" w:eastAsia="思源黑体 CN Normal" w:cs="思源黑体 CN Normal"/>
          <w:szCs w:val="21"/>
        </w:rPr>
        <w:t>；并且有</w:t>
      </w:r>
      <w:r>
        <w:rPr>
          <w:rFonts w:ascii="思源黑体 CN Normal" w:hAnsi="思源黑体 CN Normal" w:eastAsia="思源黑体 CN Normal" w:cs="思源黑体 CN Normal"/>
          <w:szCs w:val="21"/>
        </w:rPr>
        <w:t>pod出现了一直持续Terminating状态，因为滚动更新的限制，至少要保证有pod可用</w:t>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再查看</w:t>
      </w:r>
      <w:r>
        <w:rPr>
          <w:rFonts w:ascii="思源黑体 CN Normal" w:hAnsi="思源黑体 CN Normal" w:eastAsia="思源黑体 CN Normal" w:cs="思源黑体 CN Normal"/>
        </w:rPr>
        <w:t>curl的状态，image的版本平滑更新到</w:t>
      </w:r>
      <w:r>
        <w:rPr>
          <w:rFonts w:hint="eastAsia" w:ascii="思源黑体 CN Normal" w:hAnsi="思源黑体 CN Normal" w:eastAsia="思源黑体 CN Normal" w:cs="思源黑体 CN Normal"/>
        </w:rPr>
        <w:t>V</w:t>
      </w:r>
      <w:r>
        <w:rPr>
          <w:rFonts w:ascii="思源黑体 CN Normal" w:hAnsi="思源黑体 CN Normal" w:eastAsia="思源黑体 CN Normal" w:cs="思源黑体 CN Normal"/>
        </w:rPr>
        <w:t>2，没有出现报错的状况</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r>
        <w:rPr>
          <w:rFonts w:hint="eastAsia" w:ascii="思源黑体 CN Normal" w:hAnsi="思源黑体 CN Normal" w:eastAsia="思源黑体 CN Normal" w:cs="思源黑体 CN Normal"/>
          <w:sz w:val="20"/>
          <w:szCs w:val="20"/>
        </w:rPr>
        <w:t>root</w:t>
      </w:r>
      <w:r>
        <w:rPr>
          <w:rFonts w:ascii="思源黑体 CN Normal" w:hAnsi="思源黑体 CN Normal" w:eastAsia="思源黑体 CN Normal" w:cs="思源黑体 CN Normal"/>
          <w:sz w:val="20"/>
          <w:szCs w:val="20"/>
        </w:rPr>
        <w:t>@k8s-1 ~]$  while :; do curl 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 xml:space="preserve">:30321/; sleep 1; done </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lang w:eastAsia="zh-CN"/>
        </w:rPr>
        <w:t>dongnaoedu</w:t>
      </w:r>
      <w:r>
        <w:rPr>
          <w:rFonts w:ascii="思源黑体 CN Normal" w:hAnsi="思源黑体 CN Normal" w:eastAsia="思源黑体 CN Normal" w:cs="思源黑体 CN Normal"/>
          <w:sz w:val="20"/>
          <w:szCs w:val="20"/>
        </w:rPr>
        <w:t>.com tony dabaojian 500 ::: v2</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lang w:eastAsia="zh-CN"/>
        </w:rPr>
        <w:t>dongnaoedu</w:t>
      </w:r>
      <w:r>
        <w:rPr>
          <w:rFonts w:ascii="思源黑体 CN Normal" w:hAnsi="思源黑体 CN Normal" w:eastAsia="思源黑体 CN Normal" w:cs="思源黑体 CN Normal"/>
          <w:sz w:val="20"/>
          <w:szCs w:val="20"/>
        </w:rPr>
        <w:t>.com tony dabaojian 500 ::: v2</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lang w:eastAsia="zh-CN"/>
        </w:rPr>
        <w:t>dongnaoedu</w:t>
      </w:r>
      <w:r>
        <w:rPr>
          <w:rFonts w:ascii="思源黑体 CN Normal" w:hAnsi="思源黑体 CN Normal" w:eastAsia="思源黑体 CN Normal" w:cs="思源黑体 CN Normal"/>
          <w:sz w:val="20"/>
          <w:szCs w:val="20"/>
        </w:rPr>
        <w:t>.com tony dabaojian 500 ::: v2</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lang w:eastAsia="zh-CN"/>
        </w:rPr>
        <w:t>dongnaoedu</w:t>
      </w:r>
      <w:r>
        <w:rPr>
          <w:rFonts w:ascii="思源黑体 CN Normal" w:hAnsi="思源黑体 CN Normal" w:eastAsia="思源黑体 CN Normal" w:cs="思源黑体 CN Normal"/>
          <w:sz w:val="20"/>
          <w:szCs w:val="20"/>
        </w:rPr>
        <w:t>.com tony dabaojian 500 ::: v2</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lang w:eastAsia="zh-CN"/>
        </w:rPr>
        <w:t>dongnaoedu</w:t>
      </w:r>
      <w:r>
        <w:rPr>
          <w:rFonts w:ascii="思源黑体 CN Normal" w:hAnsi="思源黑体 CN Normal" w:eastAsia="思源黑体 CN Normal" w:cs="思源黑体 CN Normal"/>
          <w:sz w:val="20"/>
          <w:szCs w:val="20"/>
        </w:rPr>
        <w:t>.com tony dabaojian 500 ::: v2</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lang w:eastAsia="zh-CN"/>
        </w:rPr>
        <w:t>dongnaoedu</w:t>
      </w:r>
      <w:r>
        <w:rPr>
          <w:rFonts w:ascii="思源黑体 CN Normal" w:hAnsi="思源黑体 CN Normal" w:eastAsia="思源黑体 CN Normal" w:cs="思源黑体 CN Normal"/>
          <w:sz w:val="20"/>
          <w:szCs w:val="20"/>
        </w:rPr>
        <w:t>.com tony dabaojian 500 ::: v2</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调整参数设置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spec下面添加滚动升级策略：</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ascii="思源黑体 CN Normal" w:hAnsi="思源黑体 CN Normal" w:eastAsia="思源黑体 CN Normal" w:cs="思源黑体 CN Normal"/>
        </w:rPr>
        <w:t>template同级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minReadySeconds: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strategy: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indicate which strategy we want for rolling 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maxSurge: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maxUnavailable: 1</w:t>
      </w:r>
    </w:p>
    <w:p>
      <w:pPr>
        <w:pStyle w:val="37"/>
        <w:numPr>
          <w:ilvl w:val="0"/>
          <w:numId w:val="169"/>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minReadySeconds: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这个值默认是</w:t>
      </w:r>
      <w:r>
        <w:rPr>
          <w:rFonts w:ascii="思源黑体 CN Normal" w:hAnsi="思源黑体 CN Normal" w:eastAsia="思源黑体 CN Normal" w:cs="思源黑体 CN Normal"/>
        </w:rPr>
        <w:t>0，Kubernetes会假设该容器启动起来后就可以提供服务了，会导致用户访问异常</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这里需要估一个比较合理的值，从容器启动到应用正常提供服务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如果没有设置该值，</w:t>
      </w:r>
      <w:r>
        <w:rPr>
          <w:rFonts w:ascii="思源黑体 CN Normal" w:hAnsi="思源黑体 CN Normal" w:eastAsia="思源黑体 CN Normal" w:cs="思源黑体 CN Normal"/>
        </w:rPr>
        <w:t>Kubernetes会假设该容器启动起来后就提供服务了</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如果没有设置该值，在某些极端情况下可能会造成服务不正常运行</w:t>
      </w:r>
    </w:p>
    <w:p>
      <w:pPr>
        <w:pStyle w:val="37"/>
        <w:numPr>
          <w:ilvl w:val="0"/>
          <w:numId w:val="169"/>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maxSurge: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升级过程中最多可以比原先设置多出的</w:t>
      </w:r>
      <w:r>
        <w:rPr>
          <w:rFonts w:ascii="思源黑体 CN Normal" w:hAnsi="思源黑体 CN Normal" w:eastAsia="思源黑体 CN Normal" w:cs="思源黑体 CN Normal"/>
        </w:rPr>
        <w:t>POD数量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r>
        <w:rPr>
          <w:rFonts w:ascii="思源黑体 CN Normal" w:hAnsi="思源黑体 CN Normal" w:eastAsia="思源黑体 CN Normal" w:cs="思源黑体 CN Normal"/>
        </w:rPr>
        <w:t>maxSurage=1，replicas=5,则表示Kubernetes会先启动1一个新的Pod后才删掉一个旧的POD，整个升级过程中最多会有5+1个POD。</w:t>
      </w:r>
    </w:p>
    <w:p>
      <w:pPr>
        <w:pStyle w:val="37"/>
        <w:numPr>
          <w:ilvl w:val="0"/>
          <w:numId w:val="169"/>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maxUnavaible: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升级过程中最多有多少个</w:t>
      </w:r>
      <w:r>
        <w:rPr>
          <w:rFonts w:ascii="思源黑体 CN Normal" w:hAnsi="思源黑体 CN Normal" w:eastAsia="思源黑体 CN Normal" w:cs="思源黑体 CN Normal"/>
        </w:rPr>
        <w:t>POD处于无法提供服务的状态</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w:t>
      </w:r>
      <w:r>
        <w:rPr>
          <w:rFonts w:ascii="思源黑体 CN Normal" w:hAnsi="思源黑体 CN Normal" w:eastAsia="思源黑体 CN Normal" w:cs="思源黑体 CN Normal"/>
        </w:rPr>
        <w:t>maxSurge不为0时，该值也不能为0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r>
        <w:rPr>
          <w:rFonts w:ascii="思源黑体 CN Normal" w:hAnsi="思源黑体 CN Normal" w:eastAsia="思源黑体 CN Normal" w:cs="思源黑体 CN Normal"/>
        </w:rPr>
        <w:t>maxUnavaible=1，则表示Kubernetes整个升级过程中最多会有1个POD处于无法服务的状态。</w:t>
      </w: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格式如下</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rolling-update-probe.yaml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apps/v1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selector: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matchLabels: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app: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minReadySeconds: 120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strategy: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maxSurge: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maxUnavailable: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app: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 </w:t>
      </w:r>
      <w:r>
        <w:rPr>
          <w:rFonts w:ascii="思源黑体 CN Normal" w:hAnsi="思源黑体 CN Normal" w:eastAsia="思源黑体 CN Normal" w:cs="思源黑体 CN Normal"/>
          <w:strike/>
          <w:sz w:val="20"/>
          <w:szCs w:val="20"/>
        </w:rPr>
        <w:t>192.168.100.249</w:t>
      </w:r>
      <w:r>
        <w:rPr>
          <w:rFonts w:ascii="思源黑体 CN Normal" w:hAnsi="思源黑体 CN Normal" w:eastAsia="思源黑体 CN Normal" w:cs="思源黑体 CN Normal"/>
          <w:sz w:val="20"/>
          <w:szCs w:val="20"/>
        </w:rPr>
        <w:t>/study/hello-node:v3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imagePullPolicy: 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10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readinessProbe: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tcpSocket: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10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5</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回滚</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ascii="思源黑体 CN Normal" w:hAnsi="思源黑体 CN Normal" w:eastAsia="思源黑体 CN Normal" w:cs="思源黑体 CN Normal"/>
        </w:rPr>
        <w:t>Deployment的升级历史：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history deployment rolling-update-probe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查看指定版本的升级历史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history deployment rolling-update-probe --revision=3</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假如现在要直接回退到当前版本的前一个版本：</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undo deployment rolling-update-probe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deployment "</w:t>
      </w:r>
      <w:r>
        <w:rPr>
          <w:rFonts w:ascii="思源黑体 CN Normal" w:hAnsi="思源黑体 CN Normal" w:eastAsia="思源黑体 CN Normal" w:cs="思源黑体 CN Normal"/>
          <w:sz w:val="20"/>
          <w:szCs w:val="20"/>
        </w:rPr>
        <w:t xml:space="preserve"> rolling-update-probe</w:t>
      </w:r>
      <w:r>
        <w:rPr>
          <w:rFonts w:ascii="思源黑体 CN Normal" w:hAnsi="思源黑体 CN Normal" w:eastAsia="思源黑体 CN Normal" w:cs="思源黑体 CN Normal"/>
        </w:rPr>
        <w:t xml:space="preserve"> " rolled back</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当然也可以用</w:t>
      </w:r>
      <w:r>
        <w:rPr>
          <w:rFonts w:ascii="思源黑体 CN Normal" w:hAnsi="思源黑体 CN Normal" w:eastAsia="思源黑体 CN Normal" w:cs="思源黑体 CN Normal"/>
        </w:rPr>
        <w:t>revision回退到指定的版本：</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undo deployment rolling-update-probe --to-revision=2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deployment "</w:t>
      </w:r>
      <w:r>
        <w:rPr>
          <w:rFonts w:ascii="思源黑体 CN Normal" w:hAnsi="思源黑体 CN Normal" w:eastAsia="思源黑体 CN Normal" w:cs="思源黑体 CN Normal"/>
          <w:sz w:val="20"/>
          <w:szCs w:val="20"/>
        </w:rPr>
        <w:t xml:space="preserve"> rolling-update-probe</w:t>
      </w:r>
      <w:r>
        <w:rPr>
          <w:rFonts w:ascii="思源黑体 CN Normal" w:hAnsi="思源黑体 CN Normal" w:eastAsia="思源黑体 CN Normal" w:cs="思源黑体 CN Normal"/>
        </w:rPr>
        <w:t xml:space="preserve"> " rolled back</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现在可以用命令查看</w:t>
      </w:r>
      <w:r>
        <w:rPr>
          <w:rFonts w:ascii="思源黑体 CN Normal" w:hAnsi="思源黑体 CN Normal" w:eastAsia="思源黑体 CN Normal" w:cs="思源黑体 CN Normal"/>
        </w:rPr>
        <w:t>Deployment现在的状态了。</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K</w:t>
      </w:r>
      <w:r>
        <w:rPr>
          <w:rFonts w:hint="eastAsia" w:ascii="思源黑体 CN Normal" w:hAnsi="思源黑体 CN Normal" w:eastAsia="思源黑体 CN Normal"/>
        </w:rPr>
        <w:t>8s滚动更新的原理</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ascii="思源黑体 CN Normal" w:hAnsi="思源黑体 CN Normal" w:eastAsia="思源黑体 CN Normal" w:cs="思源黑体 CN Normal"/>
        </w:rPr>
        <w:t>(Deployment)自动创建副本集(ReplicaSet)，副本集根据参数策略可以精确地控制每次替换的Pod数量，从而可以很好的实现滚动更新。具体来说，k8s每次使用一个新的副本控制器(replication controller)来替换已存在的副本控制器，从而始终使用一个新的Pod模板来替换旧的pod模板。</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大致步骤如下：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1、创建一个新的replication controller。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2、增加或减少pod副本数量，直到满足当前批次期望的数量。</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3、删除旧的replication controller。</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部署概况</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使用命令查看部署概况</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get deployment</w:t>
      </w:r>
    </w:p>
    <w:p>
      <w:pPr>
        <w:rPr>
          <w:rFonts w:ascii="思源黑体 CN Normal" w:hAnsi="思源黑体 CN Normal" w:eastAsia="思源黑体 CN Normal" w:cs="思源黑体 CN Normal"/>
        </w:rPr>
      </w:pPr>
      <w:r>
        <w:drawing>
          <wp:inline distT="0" distB="0" distL="0" distR="0">
            <wp:extent cx="6120130" cy="596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
                    <a:stretch>
                      <a:fillRect/>
                    </a:stretch>
                  </pic:blipFill>
                  <pic:spPr>
                    <a:xfrm>
                      <a:off x="0" y="0"/>
                      <a:ext cx="6120130" cy="59626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上图包含的几个滚动发布过程标量，说明如下：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DESIRED 最终期望处于READY状态的副本数</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CURRENT 当前的副本总数</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UP-TO-DATE 当前完成更新的副本数</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AVAILABLE 当前可用的副本数</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部署详情</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使用命令查看部署详情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describe deployment rolling-update-probe</w:t>
      </w:r>
    </w:p>
    <w:p>
      <w:pPr>
        <w:rPr>
          <w:rFonts w:ascii="思源黑体 CN Normal" w:hAnsi="思源黑体 CN Normal" w:eastAsia="思源黑体 CN Normal" w:cs="思源黑体 CN Normal"/>
        </w:rPr>
      </w:pPr>
      <w:r>
        <w:drawing>
          <wp:inline distT="0" distB="0" distL="0" distR="0">
            <wp:extent cx="6120130" cy="25463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8"/>
                    <a:stretch>
                      <a:fillRect/>
                    </a:stretch>
                  </pic:blipFill>
                  <pic:spPr>
                    <a:xfrm>
                      <a:off x="0" y="0"/>
                      <a:ext cx="6120130" cy="254635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从上图可以看到，</w:t>
      </w:r>
      <w:r>
        <w:rPr>
          <w:rFonts w:ascii="思源黑体 CN Normal" w:hAnsi="思源黑体 CN Normal" w:eastAsia="思源黑体 CN Normal" w:cs="思源黑体 CN Normal"/>
        </w:rPr>
        <w:t>k8s精确地控制着整个发布过程，滚动进行，直到所有副本全部更新。其实，k8s提供了两个参数maxSurge和maxUnavailable来精确地控制每次滚动的pod数量，如下：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maxSurge 滚动更新过程中运行操作期望副本数的最大pod数，可以为绝对数值(eg：5)，但不能为0；也可以为百分数(eg：10%)。默认为25%。</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maxUnavailable 滚动更新过程中不可用的最大pod数，可以为绝对数值(eg：5)，但不能为0；也可以为百分数(eg：10%)。默认为25%。</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deployment的常用命令和参数说明</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参考上面</w:t>
      </w:r>
    </w:p>
    <w:p>
      <w:pPr>
        <w:rPr>
          <w:rFonts w:hint="eastAsia"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w:t>
      </w:r>
      <w:r>
        <w:rPr>
          <w:rFonts w:ascii="思源黑体 CN Normal" w:hAnsi="思源黑体 CN Normal" w:eastAsia="思源黑体 CN Normal" w:cs="思源黑体 CN Normal"/>
        </w:rPr>
        <w:t>8S</w:t>
      </w:r>
      <w:r>
        <w:rPr>
          <w:rFonts w:hint="eastAsia" w:ascii="思源黑体 CN Normal" w:hAnsi="思源黑体 CN Normal" w:eastAsia="思源黑体 CN Normal" w:cs="思源黑体 CN Normal"/>
        </w:rPr>
        <w:t xml:space="preserve"> 软件包管理工具 - Helm</w:t>
      </w:r>
    </w:p>
    <w:p>
      <w:pPr>
        <w:ind w:firstLine="420"/>
        <w:rPr>
          <w:rFonts w:ascii="思源黑体 CN Normal" w:hAnsi="思源黑体 CN Normal" w:eastAsia="思源黑体 CN Normal"/>
        </w:rPr>
      </w:pPr>
      <w:r>
        <w:rPr>
          <w:rFonts w:ascii="思源黑体 CN Normal" w:hAnsi="思源黑体 CN Normal" w:eastAsia="思源黑体 CN Normal"/>
        </w:rPr>
        <w:t>Helm is the best way to find, share, and use software built for Kubernetes.</w:t>
      </w:r>
    </w:p>
    <w:p>
      <w:pPr>
        <w:ind w:firstLine="420"/>
        <w:rPr>
          <w:rFonts w:ascii="思源黑体 CN Normal" w:hAnsi="思源黑体 CN Normal" w:eastAsia="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Kubernetes 应用部署的挑战</w:t>
      </w:r>
    </w:p>
    <w:p>
      <w:pPr>
        <w:ind w:firstLine="420"/>
        <w:rPr>
          <w:rFonts w:ascii="思源黑体 CN Normal" w:hAnsi="思源黑体 CN Normal" w:eastAsia="思源黑体 CN Normal"/>
        </w:rPr>
      </w:pPr>
      <w:r>
        <w:rPr>
          <w:rFonts w:ascii="思源黑体 CN Normal" w:hAnsi="思源黑体 CN Normal" w:eastAsia="思源黑体 CN Normal"/>
        </w:rPr>
        <w:t>Kubernetes 是一个提供了基于容器的应用集群管理解决方案，Kubernetes 为容器化应用提供了部署运行、资源调度、服务发现和动态伸缩等一系列完整功能。</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ascii="思源黑体 CN Normal" w:hAnsi="思源黑体 CN Normal" w:eastAsia="思源黑体 CN Normal"/>
        </w:rPr>
        <w:t>Kubernetes 的核心设计理念是: 用户定义要部署的应用程序的规则，而 Kubernetes 则负责按照定义的规则部署并运行应用程序。如果应用程序出现问题导致偏离了定义的规格，Kubernetes 负责对其进行自动修正。例如：定义的应用规则要求部署两个实例（Pod），其中一个实例异常终止了，Kubernetes 会检查到并重新启动一个新的实例。</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hint="eastAsia" w:ascii="思源黑体 CN Normal" w:hAnsi="思源黑体 CN Normal" w:eastAsia="思源黑体 CN Normal"/>
        </w:rPr>
        <w:t>用户通过使用</w:t>
      </w:r>
      <w:r>
        <w:rPr>
          <w:rFonts w:ascii="思源黑体 CN Normal" w:hAnsi="思源黑体 CN Normal" w:eastAsia="思源黑体 CN Normal"/>
        </w:rPr>
        <w:t xml:space="preserve"> Kubernetes API 对象来描述应用程序规则，包括 Pod、Service、Volume、Namespace、ReplicaSet、Deployment、Job等等。一般这些资源对象的定义需要写入一系列的 YAML 文件中，然后通过 Kubernetes 命令行工具 Kubectl 调 Kubernetes API 进行部署。</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hint="eastAsia" w:ascii="思源黑体 CN Normal" w:hAnsi="思源黑体 CN Normal" w:eastAsia="思源黑体 CN Normal"/>
        </w:rPr>
        <w:t>以一个典型的三层应用</w:t>
      </w:r>
      <w:r>
        <w:rPr>
          <w:rFonts w:ascii="思源黑体 CN Normal" w:hAnsi="思源黑体 CN Normal" w:eastAsia="思源黑体 CN Normal"/>
        </w:rPr>
        <w:t xml:space="preserve"> Wordpress 为例，该应用程序就涉及到多个 Kubernetes API 对象，而要描述这些 Kubernetes API 对象就可能要同时维护多个 YAML 文件。</w:t>
      </w:r>
    </w:p>
    <w:p>
      <w:pPr>
        <w:ind w:firstLine="420"/>
        <w:jc w:val="left"/>
        <w:rPr>
          <w:rFonts w:ascii="思源黑体 CN Normal" w:hAnsi="思源黑体 CN Normal" w:eastAsia="思源黑体 CN Normal"/>
        </w:rPr>
      </w:pPr>
      <w:r>
        <w:drawing>
          <wp:inline distT="0" distB="0" distL="0" distR="0">
            <wp:extent cx="5842635" cy="3474720"/>
            <wp:effectExtent l="0" t="0" r="5715" b="0"/>
            <wp:docPr id="86" name="图片 86" descr="https://www.hi-linux.com/img/linux/hel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s://www.hi-linux.com/img/linux/helm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861696" cy="3485746"/>
                    </a:xfrm>
                    <a:prstGeom prst="rect">
                      <a:avLst/>
                    </a:prstGeom>
                    <a:noFill/>
                    <a:ln>
                      <a:noFill/>
                    </a:ln>
                  </pic:spPr>
                </pic:pic>
              </a:graphicData>
            </a:graphic>
          </wp:inline>
        </w:drawing>
      </w:r>
    </w:p>
    <w:p>
      <w:pPr>
        <w:ind w:firstLine="420"/>
        <w:rPr>
          <w:rFonts w:hint="eastAsia" w:ascii="思源黑体 CN Normal" w:hAnsi="思源黑体 CN Normal" w:eastAsia="思源黑体 CN Normal"/>
        </w:rPr>
      </w:pPr>
      <w:r>
        <w:rPr>
          <w:rFonts w:hint="eastAsia" w:ascii="思源黑体 CN Normal" w:hAnsi="思源黑体 CN Normal" w:eastAsia="思源黑体 CN Normal"/>
        </w:rPr>
        <w:t>从上图可以看到，在进行</w:t>
      </w:r>
      <w:r>
        <w:rPr>
          <w:rFonts w:ascii="思源黑体 CN Normal" w:hAnsi="思源黑体 CN Normal" w:eastAsia="思源黑体 CN Normal"/>
        </w:rPr>
        <w:t xml:space="preserve"> Kubernetes 软件部署时，我们面临下述几个问题：</w:t>
      </w:r>
    </w:p>
    <w:p>
      <w:pPr>
        <w:pStyle w:val="37"/>
        <w:numPr>
          <w:ilvl w:val="0"/>
          <w:numId w:val="170"/>
        </w:numPr>
        <w:rPr>
          <w:rFonts w:ascii="思源黑体 CN Normal" w:hAnsi="思源黑体 CN Normal" w:eastAsia="思源黑体 CN Normal"/>
        </w:rPr>
      </w:pPr>
      <w:r>
        <w:rPr>
          <w:rFonts w:hint="eastAsia" w:ascii="思源黑体 CN Normal" w:hAnsi="思源黑体 CN Normal" w:eastAsia="思源黑体 CN Normal"/>
        </w:rPr>
        <w:t>如何管理、编辑和更新这些这些分散的</w:t>
      </w:r>
      <w:r>
        <w:rPr>
          <w:rFonts w:ascii="思源黑体 CN Normal" w:hAnsi="思源黑体 CN Normal" w:eastAsia="思源黑体 CN Normal"/>
        </w:rPr>
        <w:t xml:space="preserve"> Kubernetes 应用配置文件。</w:t>
      </w:r>
    </w:p>
    <w:p>
      <w:pPr>
        <w:pStyle w:val="37"/>
        <w:numPr>
          <w:ilvl w:val="0"/>
          <w:numId w:val="170"/>
        </w:numPr>
        <w:rPr>
          <w:rFonts w:ascii="思源黑体 CN Normal" w:hAnsi="思源黑体 CN Normal" w:eastAsia="思源黑体 CN Normal"/>
        </w:rPr>
      </w:pPr>
      <w:r>
        <w:rPr>
          <w:rFonts w:hint="eastAsia" w:ascii="思源黑体 CN Normal" w:hAnsi="思源黑体 CN Normal" w:eastAsia="思源黑体 CN Normal"/>
        </w:rPr>
        <w:t>如何把一套相关的配置文件作为一个应用进行管理。</w:t>
      </w:r>
    </w:p>
    <w:p>
      <w:pPr>
        <w:pStyle w:val="37"/>
        <w:numPr>
          <w:ilvl w:val="0"/>
          <w:numId w:val="170"/>
        </w:numPr>
        <w:rPr>
          <w:rFonts w:ascii="思源黑体 CN Normal" w:hAnsi="思源黑体 CN Normal" w:eastAsia="思源黑体 CN Normal"/>
        </w:rPr>
      </w:pPr>
      <w:r>
        <w:rPr>
          <w:rFonts w:hint="eastAsia" w:ascii="思源黑体 CN Normal" w:hAnsi="思源黑体 CN Normal" w:eastAsia="思源黑体 CN Normal"/>
        </w:rPr>
        <w:t>如何分发和重用</w:t>
      </w:r>
      <w:r>
        <w:rPr>
          <w:rFonts w:ascii="思源黑体 CN Normal" w:hAnsi="思源黑体 CN Normal" w:eastAsia="思源黑体 CN Normal"/>
        </w:rPr>
        <w:t xml:space="preserve"> Kubernetes 的应用配置。</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ascii="思源黑体 CN Normal" w:hAnsi="思源黑体 CN Normal" w:eastAsia="思源黑体 CN Normal"/>
        </w:rPr>
        <w:t>Helm 的出现就是为了很好地解决上面这些问题。</w:t>
      </w:r>
    </w:p>
    <w:p>
      <w:pPr>
        <w:ind w:firstLine="420"/>
        <w:rPr>
          <w:rFonts w:ascii="思源黑体 CN Normal" w:hAnsi="思源黑体 CN Normal" w:eastAsia="思源黑体 CN Normal"/>
        </w:rPr>
      </w:pPr>
    </w:p>
    <w:p>
      <w:pPr>
        <w:pStyle w:val="4"/>
        <w:rPr>
          <w:rFonts w:hint="eastAsia" w:ascii="思源黑体 CN Normal" w:hAnsi="思源黑体 CN Normal" w:eastAsia="思源黑体 CN Normal"/>
        </w:rPr>
      </w:pPr>
      <w:r>
        <w:rPr>
          <w:rFonts w:ascii="思源黑体 CN Normal" w:hAnsi="思源黑体 CN Normal" w:eastAsia="思源黑体 CN Normal"/>
        </w:rPr>
        <w:t>Helm简介</w:t>
      </w:r>
    </w:p>
    <w:p>
      <w:pPr>
        <w:ind w:firstLine="420"/>
        <w:rPr>
          <w:rFonts w:ascii="思源黑体 CN Normal" w:hAnsi="思源黑体 CN Normal" w:eastAsia="思源黑体 CN Normal"/>
        </w:rPr>
      </w:pPr>
      <w:r>
        <w:rPr>
          <w:rFonts w:hint="eastAsia" w:ascii="思源黑体 CN Normal" w:hAnsi="思源黑体 CN Normal" w:eastAsia="思源黑体 CN Normal"/>
        </w:rPr>
        <w:t>前面章节中安装k</w:t>
      </w:r>
      <w:r>
        <w:rPr>
          <w:rFonts w:ascii="思源黑体 CN Normal" w:hAnsi="思源黑体 CN Normal" w:eastAsia="思源黑体 CN Normal"/>
        </w:rPr>
        <w:t>8s</w:t>
      </w:r>
      <w:r>
        <w:rPr>
          <w:rFonts w:hint="eastAsia" w:ascii="思源黑体 CN Normal" w:hAnsi="思源黑体 CN Normal" w:eastAsia="思源黑体 CN Normal"/>
        </w:rPr>
        <w:t>的时候使用过</w:t>
      </w:r>
      <w:r>
        <w:rPr>
          <w:rFonts w:ascii="思源黑体 CN Normal" w:hAnsi="思源黑体 CN Normal" w:eastAsia="思源黑体 CN Normal"/>
        </w:rPr>
        <w:t>CentOS下的yum</w:t>
      </w:r>
      <w:r>
        <w:rPr>
          <w:rFonts w:hint="eastAsia" w:ascii="思源黑体 CN Normal" w:hAnsi="思源黑体 CN Normal" w:eastAsia="思源黑体 CN Normal"/>
        </w:rPr>
        <w:t>，</w:t>
      </w:r>
      <w:r>
        <w:rPr>
          <w:rFonts w:ascii="思源黑体 CN Normal" w:hAnsi="思源黑体 CN Normal" w:eastAsia="思源黑体 CN Normal"/>
        </w:rPr>
        <w:t>Ubuntu</w:t>
      </w:r>
      <w:r>
        <w:rPr>
          <w:rFonts w:hint="eastAsia" w:ascii="思源黑体 CN Normal" w:hAnsi="思源黑体 CN Normal" w:eastAsia="思源黑体 CN Normal"/>
        </w:rPr>
        <w:t>下使用的是</w:t>
      </w:r>
      <w:r>
        <w:rPr>
          <w:rFonts w:ascii="思源黑体 CN Normal" w:hAnsi="思源黑体 CN Normal" w:eastAsia="思源黑体 CN Normal"/>
        </w:rPr>
        <w:t xml:space="preserve"> ap-get或者, 这两者都是Linux系统下的包管理工具。采用apt-get/yum,应用开发者可以管理应用包之间的依赖关系，发布应用；用户则可以以简单的方式查找、安装、升级、卸载应用程序。</w:t>
      </w:r>
    </w:p>
    <w:p>
      <w:pPr>
        <w:rPr>
          <w:rFonts w:ascii="思源黑体 CN Normal" w:hAnsi="思源黑体 CN Normal" w:eastAsia="思源黑体 CN Normal"/>
        </w:rPr>
      </w:pPr>
    </w:p>
    <w:p>
      <w:pPr>
        <w:ind w:firstLine="420"/>
        <w:rPr>
          <w:rFonts w:ascii="思源黑体 CN Normal" w:hAnsi="思源黑体 CN Normal" w:eastAsia="思源黑体 CN Normal"/>
        </w:rPr>
      </w:pPr>
      <w:r>
        <w:rPr>
          <w:rFonts w:hint="eastAsia" w:ascii="思源黑体 CN Normal" w:hAnsi="思源黑体 CN Normal" w:eastAsia="思源黑体 CN Normal"/>
        </w:rPr>
        <w:t>我们可以将</w:t>
      </w:r>
      <w:r>
        <w:rPr>
          <w:rFonts w:ascii="思源黑体 CN Normal" w:hAnsi="思源黑体 CN Normal" w:eastAsia="思源黑体 CN Normal"/>
        </w:rPr>
        <w:t>Helm看作Kubernetes下的apt-get/yum。Helm是Deis (</w:t>
      </w:r>
      <w:r>
        <w:fldChar w:fldCharType="begin"/>
      </w:r>
      <w:r>
        <w:instrText xml:space="preserve"> HYPERLINK "https://deis.com/" </w:instrText>
      </w:r>
      <w:r>
        <w:fldChar w:fldCharType="separate"/>
      </w:r>
      <w:r>
        <w:rPr>
          <w:rStyle w:val="27"/>
          <w:rFonts w:ascii="思源黑体 CN Normal" w:hAnsi="思源黑体 CN Normal" w:eastAsia="思源黑体 CN Normal"/>
        </w:rPr>
        <w:t>https://deis.com/</w:t>
      </w:r>
      <w:r>
        <w:rPr>
          <w:rStyle w:val="27"/>
          <w:rFonts w:ascii="思源黑体 CN Normal" w:hAnsi="思源黑体 CN Normal" w:eastAsia="思源黑体 CN Normal"/>
        </w:rPr>
        <w:fldChar w:fldCharType="end"/>
      </w:r>
      <w:r>
        <w:rPr>
          <w:rFonts w:ascii="思源黑体 CN Normal" w:hAnsi="思源黑体 CN Normal" w:eastAsia="思源黑体 CN Normal"/>
        </w:rPr>
        <w:t>) 开发的一个用于kubernetes的包管理器。每个包称为一个Chart，一个Chart是一个目录（一般情况下会将目录进行打包压缩，形成name-version.tgz格式的单一文件，方便传输和存储）。</w:t>
      </w:r>
    </w:p>
    <w:p>
      <w:pPr>
        <w:rPr>
          <w:rFonts w:ascii="思源黑体 CN Normal" w:hAnsi="思源黑体 CN Normal" w:eastAsia="思源黑体 CN Normal"/>
        </w:rPr>
      </w:pPr>
    </w:p>
    <w:p>
      <w:pPr>
        <w:pStyle w:val="37"/>
        <w:numPr>
          <w:ilvl w:val="0"/>
          <w:numId w:val="171"/>
        </w:numPr>
        <w:rPr>
          <w:rFonts w:hint="eastAsia" w:ascii="思源黑体 CN Normal" w:hAnsi="思源黑体 CN Normal" w:eastAsia="思源黑体 CN Normal"/>
        </w:rPr>
      </w:pPr>
      <w:r>
        <w:rPr>
          <w:rFonts w:hint="eastAsia" w:ascii="思源黑体 CN Normal" w:hAnsi="思源黑体 CN Normal" w:eastAsia="思源黑体 CN Normal"/>
        </w:rPr>
        <w:t>对于应用发布者而言，可以通过</w:t>
      </w:r>
      <w:r>
        <w:rPr>
          <w:rFonts w:ascii="思源黑体 CN Normal" w:hAnsi="思源黑体 CN Normal" w:eastAsia="思源黑体 CN Normal"/>
        </w:rPr>
        <w:t>Helm打包应用，管理应用依赖关系，管理应用版本并发布应用到软件仓库。</w:t>
      </w:r>
    </w:p>
    <w:p>
      <w:pPr>
        <w:pStyle w:val="37"/>
        <w:numPr>
          <w:ilvl w:val="0"/>
          <w:numId w:val="171"/>
        </w:numPr>
        <w:rPr>
          <w:rFonts w:ascii="思源黑体 CN Normal" w:hAnsi="思源黑体 CN Normal" w:eastAsia="思源黑体 CN Normal"/>
        </w:rPr>
      </w:pPr>
      <w:r>
        <w:rPr>
          <w:rFonts w:hint="eastAsia" w:ascii="思源黑体 CN Normal" w:hAnsi="思源黑体 CN Normal" w:eastAsia="思源黑体 CN Normal"/>
        </w:rPr>
        <w:t>对于使用者而言，使用</w:t>
      </w:r>
      <w:r>
        <w:rPr>
          <w:rFonts w:ascii="思源黑体 CN Normal" w:hAnsi="思源黑体 CN Normal" w:eastAsia="思源黑体 CN Normal"/>
        </w:rPr>
        <w:t>Helm后不用需要了解Kubernetes的Yaml语法并编写应用部署文件，可以通过Helm下载并在kubernetes上安装需要的应用。</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除此以外，</w:t>
      </w:r>
      <w:r>
        <w:rPr>
          <w:rFonts w:ascii="思源黑体 CN Normal" w:hAnsi="思源黑体 CN Normal" w:eastAsia="思源黑体 CN Normal"/>
        </w:rPr>
        <w:t>Helm还提供了kubernetes上的软件部署，删除，升级，回滚应用的强大功能。</w:t>
      </w:r>
    </w:p>
    <w:p>
      <w:pPr>
        <w:rPr>
          <w:rFonts w:ascii="思源黑体 CN Normal" w:hAnsi="思源黑体 CN Normal" w:eastAsia="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Helm 组件及相关术语</w:t>
      </w:r>
    </w:p>
    <w:p>
      <w:pPr>
        <w:pStyle w:val="5"/>
        <w:rPr>
          <w:rFonts w:ascii="思源黑体 CN Normal" w:hAnsi="思源黑体 CN Normal" w:eastAsia="思源黑体 CN Normal"/>
        </w:rPr>
      </w:pPr>
      <w:r>
        <w:rPr>
          <w:rFonts w:ascii="思源黑体 CN Normal" w:hAnsi="思源黑体 CN Normal" w:eastAsia="思源黑体 CN Normal"/>
        </w:rPr>
        <w:t>Helm</w:t>
      </w:r>
    </w:p>
    <w:p>
      <w:pPr>
        <w:rPr>
          <w:rFonts w:ascii="思源黑体 CN Normal" w:hAnsi="思源黑体 CN Normal" w:eastAsia="思源黑体 CN Normal"/>
        </w:rPr>
      </w:pPr>
      <w:r>
        <w:rPr>
          <w:rFonts w:ascii="思源黑体 CN Normal" w:hAnsi="思源黑体 CN Normal" w:eastAsia="思源黑体 CN Normal"/>
        </w:rPr>
        <w:t>Helm 是一个命令行下的客户端工具。主要用于 Kubernetes 应用程序 Chart 的创建、打包、发布以及创建和管理本地和远程的 Chart 仓库。</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Tiller</w:t>
      </w:r>
    </w:p>
    <w:p>
      <w:pPr>
        <w:rPr>
          <w:rFonts w:ascii="思源黑体 CN Normal" w:hAnsi="思源黑体 CN Normal" w:eastAsia="思源黑体 CN Normal"/>
        </w:rPr>
      </w:pPr>
      <w:r>
        <w:rPr>
          <w:rFonts w:ascii="思源黑体 CN Normal" w:hAnsi="思源黑体 CN Normal" w:eastAsia="思源黑体 CN Normal"/>
        </w:rPr>
        <w:t>Tiller 是 Helm 的服务端，部署在 Kubernetes 集群中。Tiller 用于接收 Helm 的请求，并根据 Chart 生成 Kubernetes 的部署文件（ Helm 称为 Release ），然后提交给 Kubernetes 创建应用。Tiller 还提供了 Release 的升级、删除、回滚等一系列功能。</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Chart</w:t>
      </w:r>
    </w:p>
    <w:p>
      <w:pPr>
        <w:rPr>
          <w:rFonts w:ascii="思源黑体 CN Normal" w:hAnsi="思源黑体 CN Normal" w:eastAsia="思源黑体 CN Normal"/>
        </w:rPr>
      </w:pPr>
      <w:r>
        <w:rPr>
          <w:rFonts w:ascii="思源黑体 CN Normal" w:hAnsi="思源黑体 CN Normal" w:eastAsia="思源黑体 CN Normal"/>
        </w:rPr>
        <w:t>Helm 的软件包，采用 TAR 格式。类似于 APT 的 DEB 包或者 YUM 的 RPM 包，其包含了一组定义 Kubernetes 资源相关的 YAML 文件。</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Repoistory</w:t>
      </w:r>
    </w:p>
    <w:p>
      <w:pPr>
        <w:rPr>
          <w:rFonts w:ascii="思源黑体 CN Normal" w:hAnsi="思源黑体 CN Normal" w:eastAsia="思源黑体 CN Normal"/>
        </w:rPr>
      </w:pPr>
      <w:r>
        <w:rPr>
          <w:rFonts w:ascii="思源黑体 CN Normal" w:hAnsi="思源黑体 CN Normal" w:eastAsia="思源黑体 CN Normal"/>
        </w:rPr>
        <w:t>Helm 的软件仓库，Repository 本质上是一个 Web 服务器，该服务器保存了一系列的 Chart 软件包以供用户下载，并且提供了一个该 Repository 的 Chart 包的清单文件以供查询。Helm 可以同时管理多个不同的 Repository。</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Release</w:t>
      </w:r>
    </w:p>
    <w:p>
      <w:pPr>
        <w:rPr>
          <w:rFonts w:ascii="思源黑体 CN Normal" w:hAnsi="思源黑体 CN Normal" w:eastAsia="思源黑体 CN Normal"/>
        </w:rPr>
      </w:pPr>
      <w:r>
        <w:rPr>
          <w:rFonts w:hint="eastAsia" w:ascii="思源黑体 CN Normal" w:hAnsi="思源黑体 CN Normal" w:eastAsia="思源黑体 CN Normal"/>
        </w:rPr>
        <w:t>使用</w:t>
      </w:r>
      <w:r>
        <w:rPr>
          <w:rFonts w:ascii="思源黑体 CN Normal" w:hAnsi="思源黑体 CN Normal" w:eastAsia="思源黑体 CN Normal"/>
        </w:rPr>
        <w:t xml:space="preserve"> helm install 命令在 Kubernetes 集群中部署的 Chart 称为 Release。</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color w:val="FF0000"/>
          <w:shd w:val="pct10" w:color="auto" w:fill="FFFFFF"/>
        </w:rPr>
        <w:t>注：需要注意的是：</w:t>
      </w:r>
      <w:r>
        <w:rPr>
          <w:rFonts w:ascii="思源黑体 CN Normal" w:hAnsi="思源黑体 CN Normal" w:eastAsia="思源黑体 CN Normal"/>
          <w:color w:val="FF0000"/>
          <w:shd w:val="pct10" w:color="auto" w:fill="FFFFFF"/>
        </w:rPr>
        <w:t>Helm 中提到的 Release 和我们通常概念中的版本有所不同，这里的 Release 可以理解为 Helm 使用 Chart 包部署的一个应用实例。</w:t>
      </w:r>
    </w:p>
    <w:p>
      <w:pPr>
        <w:rPr>
          <w:rFonts w:ascii="思源黑体 CN Normal" w:hAnsi="思源黑体 CN Normal" w:eastAsia="思源黑体 CN Normal"/>
        </w:rPr>
      </w:pPr>
    </w:p>
    <w:p>
      <w:pPr>
        <w:pStyle w:val="4"/>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Helm 工作原理</w:t>
      </w:r>
    </w:p>
    <w:p>
      <w:pPr>
        <w:rPr>
          <w:rFonts w:ascii="思源黑体 CN Normal" w:hAnsi="思源黑体 CN Normal" w:eastAsia="思源黑体 CN Normal"/>
        </w:rPr>
      </w:pPr>
      <w:r>
        <w:rPr>
          <w:rFonts w:hint="eastAsia" w:ascii="思源黑体 CN Normal" w:hAnsi="思源黑体 CN Normal" w:eastAsia="思源黑体 CN Normal"/>
        </w:rPr>
        <w:t>下图描述了</w:t>
      </w:r>
      <w:r>
        <w:rPr>
          <w:rFonts w:ascii="思源黑体 CN Normal" w:hAnsi="思源黑体 CN Normal" w:eastAsia="思源黑体 CN Normal"/>
        </w:rPr>
        <w:t xml:space="preserve"> Helm 的几个关键组件 Helm（客户端）、Tiller（服务器）、Repository（Chart 软件仓库）、Chart（软件包）之间的关系。</w:t>
      </w:r>
    </w:p>
    <w:p>
      <w:pPr>
        <w:jc w:val="center"/>
        <w:rPr>
          <w:rFonts w:ascii="思源黑体 CN Normal" w:hAnsi="思源黑体 CN Normal" w:eastAsia="思源黑体 CN Normal"/>
        </w:rPr>
      </w:pPr>
      <w:r>
        <w:drawing>
          <wp:inline distT="0" distB="0" distL="0" distR="0">
            <wp:extent cx="6120130" cy="4495800"/>
            <wp:effectExtent l="0" t="0" r="0" b="0"/>
            <wp:docPr id="87" name="图片 87"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www.kubernetes.org.cn/img/2018/05/2018011116084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120130" cy="4496327"/>
                    </a:xfrm>
                    <a:prstGeom prst="rect">
                      <a:avLst/>
                    </a:prstGeom>
                    <a:noFill/>
                    <a:ln>
                      <a:noFill/>
                    </a:ln>
                  </pic:spPr>
                </pic:pic>
              </a:graphicData>
            </a:graphic>
          </wp:inline>
        </w:drawing>
      </w:r>
    </w:p>
    <w:p>
      <w:pPr>
        <w:rPr>
          <w:rFonts w:ascii="思源黑体 CN Normal" w:hAnsi="思源黑体 CN Normal" w:eastAsia="思源黑体 CN Normal"/>
        </w:rPr>
      </w:pP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Install 过程</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Helm 从指定的目录或者 TAR 文件中解析出 Chart 结构信息。</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Helm 将指定的 Chart 结构和 Values 信息通过 gRPC 传递给 Tiller。</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根据 Chart 和 Values 生成一个 Release。</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将 Release 发送给 Kubernetes 用于生成 Release。</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Update 过程</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Helm 从指定的目录或者 TAR 文件中解析出 Chart 结构信息。</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Helm 将需要更新的 Release 的名称、Chart 结构和 Values 信息传递给 Tiller。</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生成 Release 并更新指定名称的 Release 的 History。</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将 Release 发送给 Kubernetes 用于更新 Release。</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Rollback 过程</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Helm 将要回滚的 Release 的名称传递给 Tiller。</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根据 Release 的名称查找 History。</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从 History 中获取上一个 Release。</w:t>
      </w:r>
    </w:p>
    <w:p>
      <w:pPr>
        <w:numPr>
          <w:ilvl w:val="0"/>
          <w:numId w:val="172"/>
        </w:numPr>
        <w:ind w:left="420" w:leftChars="0" w:hanging="420" w:firstLineChars="0"/>
        <w:rPr>
          <w:rFonts w:ascii="思源黑体 CN Normal" w:hAnsi="思源黑体 CN Normal" w:eastAsia="思源黑体 CN Normal"/>
        </w:rPr>
      </w:pPr>
      <w:r>
        <w:rPr>
          <w:rFonts w:ascii="思源黑体 CN Normal" w:hAnsi="思源黑体 CN Normal" w:eastAsia="思源黑体 CN Normal"/>
        </w:rPr>
        <w:t>Tiller 将上一个 Release 发送给 Kubernetes 用于替换当前 Release。</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处理依赖说明</w:t>
      </w:r>
    </w:p>
    <w:p>
      <w:pPr>
        <w:rPr>
          <w:rFonts w:ascii="思源黑体 CN Normal" w:hAnsi="思源黑体 CN Normal" w:eastAsia="思源黑体 CN Normal"/>
        </w:rPr>
      </w:pPr>
      <w:r>
        <w:rPr>
          <w:rFonts w:ascii="思源黑体 CN Normal" w:hAnsi="思源黑体 CN Normal" w:eastAsia="思源黑体 CN Normal"/>
        </w:rPr>
        <w:t>Tiller 在处理 Chart 时，直接将 Chart 以及其依赖的所有 Charts 合并为一个 Release，同时传递给 Kubernetes。因此 Tiller 并不负责管理依赖之间的启动顺序。Chart 中的应用需要能够自行处理依赖关系。</w:t>
      </w:r>
    </w:p>
    <w:p>
      <w:pPr>
        <w:rPr>
          <w:rFonts w:hint="eastAsia" w:ascii="思源黑体 CN Normal" w:hAnsi="思源黑体 CN Normal" w:eastAsia="思源黑体 CN Normal"/>
        </w:rPr>
      </w:pPr>
    </w:p>
    <w:p>
      <w:pPr>
        <w:pStyle w:val="4"/>
        <w:keepNext w:val="0"/>
        <w:keepLines w:val="0"/>
        <w:widowControl/>
        <w:suppressLineNumbers w:val="0"/>
        <w:shd w:val="clear" w:fill="FFFFFF"/>
        <w:spacing w:before="450" w:beforeAutospacing="0" w:after="150" w:afterAutospacing="0" w:line="17" w:lineRule="atLeast"/>
        <w:ind w:left="0" w:right="0" w:firstLine="0"/>
        <w:rPr>
          <w:rFonts w:hint="eastAsia" w:ascii="思源黑体 CN Normal" w:hAnsi="思源黑体 CN Normal" w:eastAsia="思源黑体 CN Normal" w:cs="思源黑体 CN Normal"/>
          <w:b/>
          <w:i w:val="0"/>
          <w:caps w:val="0"/>
          <w:color w:val="404040"/>
          <w:spacing w:val="0"/>
          <w:sz w:val="36"/>
          <w:szCs w:val="36"/>
        </w:rPr>
      </w:pPr>
      <w:r>
        <w:rPr>
          <w:rFonts w:hint="eastAsia" w:ascii="思源黑体 CN Normal" w:hAnsi="思源黑体 CN Normal" w:eastAsia="思源黑体 CN Normal" w:cs="思源黑体 CN Normal"/>
          <w:b/>
          <w:i w:val="0"/>
          <w:caps w:val="0"/>
          <w:color w:val="404040"/>
          <w:spacing w:val="0"/>
          <w:sz w:val="36"/>
          <w:szCs w:val="36"/>
          <w:shd w:val="clear" w:fill="FFFFFF"/>
        </w:rPr>
        <w:t>部署 Helm</w:t>
      </w: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Helm 客户端</w:t>
      </w:r>
    </w:p>
    <w:p>
      <w:pPr>
        <w:rPr>
          <w:rFonts w:hint="eastAsia" w:ascii="思源黑体 CN Normal" w:hAnsi="思源黑体 CN Normal" w:eastAsia="思源黑体 CN Normal"/>
        </w:rPr>
      </w:pPr>
      <w:r>
        <w:rPr>
          <w:rFonts w:hint="eastAsia" w:ascii="思源黑体 CN Normal" w:hAnsi="思源黑体 CN Normal" w:eastAsia="思源黑体 CN Normal"/>
        </w:rPr>
        <w:t xml:space="preserve">Helm 的安装方式很多，这里采用二进制的方式安装。更多安装方法可以参考 </w:t>
      </w:r>
      <w:r>
        <w:rPr>
          <w:rFonts w:hint="eastAsia" w:ascii="思源黑体 CN Normal" w:hAnsi="思源黑体 CN Normal" w:eastAsia="思源黑体 CN Normal"/>
        </w:rPr>
        <w:fldChar w:fldCharType="begin"/>
      </w:r>
      <w:r>
        <w:rPr>
          <w:rFonts w:hint="eastAsia" w:ascii="思源黑体 CN Normal" w:hAnsi="思源黑体 CN Normal" w:eastAsia="思源黑体 CN Normal"/>
        </w:rPr>
        <w:instrText xml:space="preserve"> HYPERLINK "https://docs.helm.sh/using_helm/" \l "installing-helm" </w:instrText>
      </w:r>
      <w:r>
        <w:rPr>
          <w:rFonts w:hint="eastAsia" w:ascii="思源黑体 CN Normal" w:hAnsi="思源黑体 CN Normal" w:eastAsia="思源黑体 CN Normal"/>
        </w:rPr>
        <w:fldChar w:fldCharType="separate"/>
      </w:r>
      <w:r>
        <w:rPr>
          <w:rStyle w:val="27"/>
          <w:rFonts w:hint="eastAsia" w:ascii="思源黑体 CN Normal" w:hAnsi="思源黑体 CN Normal" w:eastAsia="思源黑体 CN Normal"/>
        </w:rPr>
        <w:t>Helm 的官方帮助文档</w:t>
      </w:r>
      <w:r>
        <w:rPr>
          <w:rFonts w:hint="eastAsia" w:ascii="思源黑体 CN Normal" w:hAnsi="思源黑体 CN Normal" w:eastAsia="思源黑体 CN Normal"/>
        </w:rPr>
        <w:fldChar w:fldCharType="end"/>
      </w:r>
      <w:r>
        <w:rPr>
          <w:rFonts w:hint="eastAsia" w:ascii="思源黑体 CN Normal" w:hAnsi="思源黑体 CN Normal" w:eastAsia="思源黑体 CN Normal"/>
        </w:rPr>
        <w:t>。</w:t>
      </w:r>
    </w:p>
    <w:p>
      <w:pPr>
        <w:rPr>
          <w:rFonts w:hint="eastAsia" w:ascii="思源黑体 CN Normal" w:hAnsi="思源黑体 CN Normal" w:eastAsia="思源黑体 CN Normal"/>
        </w:rPr>
      </w:pPr>
    </w:p>
    <w:p>
      <w:pPr>
        <w:numPr>
          <w:ilvl w:val="0"/>
          <w:numId w:val="173"/>
        </w:numPr>
        <w:ind w:left="420" w:leftChars="0" w:hanging="420" w:firstLineChars="0"/>
        <w:rPr>
          <w:rFonts w:hint="eastAsia" w:ascii="思源黑体 CN Normal" w:hAnsi="思源黑体 CN Normal" w:eastAsia="思源黑体 CN Normal"/>
        </w:rPr>
      </w:pPr>
      <w:r>
        <w:rPr>
          <w:rFonts w:hint="eastAsia" w:ascii="思源黑体 CN Normal" w:hAnsi="思源黑体 CN Normal" w:eastAsia="思源黑体 CN Normal"/>
        </w:rPr>
        <w:t>使用官方提供的脚本一键安装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curl https://raw.githubusercontent.com/kubernetes/helm/master/scripts/get &gt; get_helm.sh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chmod 700 get_helm.sh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./get_helm.sh</w:t>
      </w:r>
    </w:p>
    <w:p>
      <w:pPr>
        <w:rPr>
          <w:rFonts w:hint="eastAsia" w:ascii="思源黑体 CN Normal" w:hAnsi="思源黑体 CN Normal" w:eastAsia="思源黑体 CN Normal"/>
        </w:rPr>
      </w:pPr>
    </w:p>
    <w:p>
      <w:pPr>
        <w:numPr>
          <w:ilvl w:val="0"/>
          <w:numId w:val="173"/>
        </w:numPr>
        <w:ind w:left="420" w:leftChars="0" w:hanging="420" w:firstLineChars="0"/>
        <w:rPr>
          <w:rFonts w:hint="eastAsia" w:ascii="思源黑体 CN Normal" w:hAnsi="思源黑体 CN Normal" w:eastAsia="思源黑体 CN Normal"/>
        </w:rPr>
      </w:pPr>
      <w:r>
        <w:rPr>
          <w:rFonts w:hint="eastAsia" w:ascii="思源黑体 CN Normal" w:hAnsi="思源黑体 CN Normal" w:eastAsia="思源黑体 CN Normal"/>
        </w:rPr>
        <w:t>手动下载安装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下载 Helm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wget https://get.helm.sh/helm-v2.16.1-linux-amd64.tar.gz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解压 Helm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tar -zxvf helm-v2.16.1-linux-amd64.tar.gz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复制客户端执行文件到 bin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cp linux-amd64/helm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lang w:val="en-US" w:eastAsia="zh-CN"/>
        </w:rPr>
        <w:t xml:space="preserve"># </w:t>
      </w:r>
      <w:r>
        <w:rPr>
          <w:rFonts w:hint="default" w:ascii="思源黑体 CN Normal" w:hAnsi="思源黑体 CN Normal" w:eastAsia="思源黑体 CN Normal" w:cs="思源黑体 CN Normal"/>
          <w:color w:val="393A34"/>
          <w:spacing w:val="3"/>
          <w:sz w:val="20"/>
          <w:szCs w:val="20"/>
        </w:rPr>
        <w:t>cp linux-amd64/tiller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help #验证</w:t>
      </w:r>
    </w:p>
    <w:p>
      <w:pPr>
        <w:rPr>
          <w:rFonts w:hint="eastAsia" w:ascii="思源黑体 CN Normal" w:hAnsi="思源黑体 CN Normal" w:eastAsia="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Helm 服务器端 Tiller</w:t>
      </w:r>
    </w:p>
    <w:p>
      <w:pPr>
        <w:rPr>
          <w:rFonts w:hint="eastAsia" w:ascii="思源黑体 CN Normal" w:hAnsi="思源黑体 CN Normal" w:eastAsia="思源黑体 CN Normal"/>
        </w:rPr>
      </w:pPr>
      <w:r>
        <w:rPr>
          <w:rFonts w:hint="eastAsia" w:ascii="思源黑体 CN Normal" w:hAnsi="思源黑体 CN Normal" w:eastAsia="思源黑体 CN Normal"/>
          <w:color w:val="FF0000"/>
          <w:shd w:val="clear" w:color="FFFFFF" w:fill="D9D9D9"/>
        </w:rPr>
        <w:t>注意：先在 K8S 集群上每个节点安装 socat 软件(yum install -y socat )，不然会报如下错误：</w:t>
      </w:r>
    </w:p>
    <w:p>
      <w:pPr>
        <w:rPr>
          <w:rFonts w:hint="eastAsia" w:ascii="思源黑体 CN Normal" w:hAnsi="思源黑体 CN Normal" w:eastAsia="思源黑体 CN Normal"/>
          <w:sz w:val="20"/>
          <w:szCs w:val="20"/>
        </w:rPr>
      </w:pPr>
      <w:r>
        <w:drawing>
          <wp:inline distT="0" distB="0" distL="114300" distR="114300">
            <wp:extent cx="6118225" cy="995045"/>
            <wp:effectExtent l="0" t="0" r="15875" b="146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1"/>
                    <a:stretch>
                      <a:fillRect/>
                    </a:stretch>
                  </pic:blipFill>
                  <pic:spPr>
                    <a:xfrm>
                      <a:off x="0" y="0"/>
                      <a:ext cx="6118225" cy="995045"/>
                    </a:xfrm>
                    <a:prstGeom prst="rect">
                      <a:avLst/>
                    </a:prstGeom>
                    <a:noFill/>
                    <a:ln>
                      <a:noFill/>
                    </a:ln>
                  </pic:spPr>
                </pic:pic>
              </a:graphicData>
            </a:graphic>
          </wp:inline>
        </w:drawing>
      </w:r>
    </w:p>
    <w:p>
      <w:pPr>
        <w:rPr>
          <w:rFonts w:hint="eastAsia" w:ascii="思源黑体 CN Normal" w:hAnsi="思源黑体 CN Normal" w:eastAsia="思源黑体 CN Normal"/>
        </w:rPr>
      </w:pPr>
    </w:p>
    <w:p>
      <w:pPr>
        <w:rPr>
          <w:rFonts w:hint="eastAsia" w:ascii="思源黑体 CN Normal" w:hAnsi="思源黑体 CN Normal" w:eastAsia="思源黑体 CN Normal"/>
        </w:rPr>
      </w:pPr>
      <w:r>
        <w:rPr>
          <w:rFonts w:hint="eastAsia" w:ascii="思源黑体 CN Normal" w:hAnsi="思源黑体 CN Normal" w:eastAsia="思源黑体 CN Normal"/>
        </w:rPr>
        <w:t>Tiller 是以 Deployment 方式部署在 Kubernetes 集群中的，只需使用以下指令便可简单的完成安装。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init</w:t>
      </w:r>
    </w:p>
    <w:p>
      <w:pPr>
        <w:rPr>
          <w:rFonts w:hint="eastAsia" w:ascii="思源黑体 CN Normal" w:hAnsi="思源黑体 CN Normal" w:eastAsia="思源黑体 CN Normal"/>
        </w:rPr>
      </w:pPr>
      <w:r>
        <w:rPr>
          <w:rFonts w:hint="eastAsia" w:ascii="思源黑体 CN Normal" w:hAnsi="思源黑体 CN Normal" w:eastAsia="思源黑体 CN Normal"/>
        </w:rPr>
        <w:t>由于 Helm 默认会去 storage.googleapis.com 拉取镜像，如果你当前执行的机器不能访问该域名的话可以使用以下命令来安装：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使用阿里云镜像安装并把默认仓库设置为阿里云上的镜像仓库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init --upgrade --tiller-image registry.cn-hangzhou.aliyuncs.com/google_containers/tiller:v2.16.1 --stable-repo-url https://kubernetes.oss-cn-hangzhou.aliyuncs.com/charts</w:t>
      </w:r>
    </w:p>
    <w:p>
      <w:pPr>
        <w:rPr>
          <w:rFonts w:hint="eastAsia" w:ascii="思源黑体 CN Normal" w:hAnsi="思源黑体 CN Normal" w:eastAsia="思源黑体 CN Normal"/>
        </w:rPr>
      </w:pPr>
    </w:p>
    <w:p>
      <w:pPr>
        <w:rPr>
          <w:rFonts w:hint="eastAsia" w:ascii="思源黑体 CN Normal" w:hAnsi="思源黑体 CN Normal" w:eastAsia="思源黑体 CN Normal"/>
        </w:rPr>
      </w:pPr>
      <w:r>
        <w:rPr>
          <w:rFonts w:hint="eastAsia" w:ascii="思源黑体 CN Normal" w:hAnsi="思源黑体 CN Normal" w:eastAsia="思源黑体 CN Normal"/>
          <w:b/>
          <w:bCs/>
        </w:rPr>
        <w:t>给 Tiller 授权</w:t>
      </w:r>
    </w:p>
    <w:p>
      <w:pPr>
        <w:rPr>
          <w:rFonts w:hint="eastAsia" w:ascii="思源黑体 CN Normal" w:hAnsi="思源黑体 CN Normal" w:eastAsia="思源黑体 CN Normal"/>
        </w:rPr>
      </w:pPr>
      <w:r>
        <w:rPr>
          <w:rFonts w:hint="eastAsia" w:ascii="思源黑体 CN Normal" w:hAnsi="思源黑体 CN Normal" w:eastAsia="思源黑体 CN Normal"/>
        </w:rPr>
        <w:t xml:space="preserve">因为 Helm 的服务端 Tiller 是一个部署在 Kubernetes 中 </w:t>
      </w:r>
      <w:r>
        <w:rPr>
          <w:rFonts w:hint="eastAsia" w:ascii="思源黑体 CN Normal" w:hAnsi="思源黑体 CN Normal" w:eastAsia="思源黑体 CN Normal"/>
          <w:lang w:val="en-US" w:eastAsia="zh-CN"/>
        </w:rPr>
        <w:t>k</w:t>
      </w:r>
      <w:r>
        <w:rPr>
          <w:rFonts w:hint="eastAsia" w:ascii="思源黑体 CN Normal" w:hAnsi="思源黑体 CN Normal" w:eastAsia="思源黑体 CN Normal"/>
        </w:rPr>
        <w:t>ube-</w:t>
      </w:r>
      <w:r>
        <w:rPr>
          <w:rFonts w:hint="eastAsia" w:ascii="思源黑体 CN Normal" w:hAnsi="思源黑体 CN Normal" w:eastAsia="思源黑体 CN Normal"/>
          <w:lang w:val="en-US" w:eastAsia="zh-CN"/>
        </w:rPr>
        <w:t>s</w:t>
      </w:r>
      <w:r>
        <w:rPr>
          <w:rFonts w:hint="eastAsia" w:ascii="思源黑体 CN Normal" w:hAnsi="思源黑体 CN Normal" w:eastAsia="思源黑体 CN Normal"/>
        </w:rPr>
        <w:t xml:space="preserve">ystem </w:t>
      </w:r>
      <w:r>
        <w:rPr>
          <w:rFonts w:hint="eastAsia" w:ascii="思源黑体 CN Normal" w:hAnsi="思源黑体 CN Normal" w:eastAsia="思源黑体 CN Normal"/>
          <w:lang w:val="en-US" w:eastAsia="zh-CN"/>
        </w:rPr>
        <w:t>n</w:t>
      </w:r>
      <w:r>
        <w:rPr>
          <w:rFonts w:hint="eastAsia" w:ascii="思源黑体 CN Normal" w:hAnsi="思源黑体 CN Normal" w:eastAsia="思源黑体 CN Normal"/>
        </w:rPr>
        <w:t>amespace 下的 Deployment，它会去连接 Kube-Api 在 Kubernetes 里创建和删除应用。</w:t>
      </w:r>
    </w:p>
    <w:p>
      <w:pPr>
        <w:rPr>
          <w:rFonts w:hint="eastAsia" w:ascii="思源黑体 CN Normal" w:hAnsi="思源黑体 CN Normal" w:eastAsia="思源黑体 CN Normal"/>
        </w:rPr>
      </w:pPr>
    </w:p>
    <w:p>
      <w:pPr>
        <w:rPr>
          <w:rFonts w:hint="eastAsia" w:ascii="思源黑体 CN Normal" w:hAnsi="思源黑体 CN Normal" w:eastAsia="思源黑体 CN Normal"/>
        </w:rPr>
      </w:pPr>
      <w:r>
        <w:rPr>
          <w:rFonts w:hint="eastAsia" w:ascii="思源黑体 CN Normal" w:hAnsi="思源黑体 CN Normal" w:eastAsia="思源黑体 CN Normal"/>
        </w:rPr>
        <w:t>而从 Kubernetes 1.6 版本开始，API Server 启用了 RBAC 授权。目前的 Tiller 部署时默认没有定义授权的 ServiceAccount，这会导致访问 API Server 时被拒绝。所以我们需要明确为 Tiller 部署添加授权。</w:t>
      </w:r>
    </w:p>
    <w:p>
      <w:pPr>
        <w:rPr>
          <w:rFonts w:hint="eastAsia" w:ascii="思源黑体 CN Normal" w:hAnsi="思源黑体 CN Normal" w:eastAsia="思源黑体 CN Normal"/>
        </w:rPr>
      </w:pPr>
    </w:p>
    <w:p>
      <w:pPr>
        <w:numPr>
          <w:ilvl w:val="0"/>
          <w:numId w:val="174"/>
        </w:numPr>
        <w:ind w:left="420" w:leftChars="0" w:hanging="420" w:firstLineChars="0"/>
        <w:rPr>
          <w:rFonts w:hint="default"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rPr>
        <w:t>创建 Kubernetes 的服务帐号和绑定角色</w:t>
      </w:r>
      <w:r>
        <w:rPr>
          <w:rFonts w:hint="eastAsia" w:ascii="思源黑体 CN Normal" w:hAnsi="思源黑体 CN Normal" w:eastAsia="思源黑体 CN Normal"/>
          <w:lang w:val="en-US" w:eastAsia="zh-CN"/>
        </w:rPr>
        <w:t>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cluster-admin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namespace: kube-system</w:t>
      </w:r>
    </w:p>
    <w:p>
      <w:pPr>
        <w:numPr>
          <w:ilvl w:val="0"/>
          <w:numId w:val="0"/>
        </w:numPr>
        <w:ind w:leftChars="0"/>
        <w:rPr>
          <w:rFonts w:hint="eastAsia" w:ascii="思源黑体 CN Normal" w:hAnsi="思源黑体 CN Normal" w:eastAsia="思源黑体 CN Normal"/>
          <w:color w:val="FF0000"/>
          <w:sz w:val="20"/>
          <w:szCs w:val="20"/>
          <w:shd w:val="clear" w:color="FFFFFF" w:fill="D9D9D9"/>
          <w:lang w:val="en-US" w:eastAsia="zh-CN"/>
        </w:rPr>
      </w:pPr>
      <w:r>
        <w:rPr>
          <w:rFonts w:hint="eastAsia" w:ascii="思源黑体 CN Normal" w:hAnsi="思源黑体 CN Normal" w:eastAsia="思源黑体 CN Normal"/>
          <w:color w:val="FF0000"/>
          <w:sz w:val="20"/>
          <w:szCs w:val="20"/>
          <w:shd w:val="clear" w:color="FFFFFF" w:fill="D9D9D9"/>
          <w:lang w:val="en-US" w:eastAsia="zh-CN"/>
        </w:rPr>
        <w:t>注意，默认情况下只需要执行 helm init 就可以完成tiller部署，而且看上去很正常，但是无法执行 helm install 。因为helm需要访问k8s的API，而我们的集群启用了RBAC，要让helm正常工作，我们需要为其配置好相关权限。</w:t>
      </w:r>
    </w:p>
    <w:p>
      <w:pPr>
        <w:numPr>
          <w:ilvl w:val="0"/>
          <w:numId w:val="0"/>
        </w:numPr>
        <w:ind w:leftChars="0"/>
        <w:rPr>
          <w:rFonts w:hint="eastAsia" w:ascii="思源黑体 CN Normal" w:hAnsi="思源黑体 CN Normal" w:eastAsia="思源黑体 CN Normal"/>
          <w:lang w:val="en-US" w:eastAsia="zh-CN"/>
        </w:rPr>
      </w:pPr>
    </w:p>
    <w:p>
      <w:pPr>
        <w:numPr>
          <w:ilvl w:val="0"/>
          <w:numId w:val="174"/>
        </w:numPr>
        <w:ind w:left="420" w:leftChars="0" w:hanging="420" w:firstLineChars="0"/>
        <w:rPr>
          <w:rFonts w:hint="eastAsia" w:ascii="思源黑体 CN Normal" w:hAnsi="思源黑体 CN Normal" w:eastAsia="思源黑体 CN Normal"/>
        </w:rPr>
      </w:pPr>
      <w:r>
        <w:rPr>
          <w:rFonts w:hint="eastAsia" w:ascii="思源黑体 CN Normal" w:hAnsi="思源黑体 CN Normal" w:eastAsia="思源黑体 CN Normal"/>
          <w:lang w:val="en-US" w:eastAsia="zh-CN"/>
        </w:rPr>
        <w:t>执行创建并验证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apply -f tiller-rbac.yaml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sa --all-namespaces |grep tiller</w:t>
      </w:r>
    </w:p>
    <w:p>
      <w:pPr>
        <w:rPr>
          <w:rFonts w:hint="eastAsia" w:ascii="思源黑体 CN Normal" w:hAnsi="思源黑体 CN Normal" w:eastAsia="思源黑体 CN Normal"/>
        </w:rPr>
      </w:pPr>
      <w:r>
        <w:drawing>
          <wp:inline distT="0" distB="0" distL="114300" distR="114300">
            <wp:extent cx="6111875" cy="384175"/>
            <wp:effectExtent l="0" t="0" r="3175" b="1587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6111875" cy="384175"/>
                    </a:xfrm>
                    <a:prstGeom prst="rect">
                      <a:avLst/>
                    </a:prstGeom>
                    <a:noFill/>
                    <a:ln>
                      <a:noFill/>
                    </a:ln>
                  </pic:spPr>
                </pic:pic>
              </a:graphicData>
            </a:graphic>
          </wp:inline>
        </w:drawing>
      </w:r>
    </w:p>
    <w:p>
      <w:pPr>
        <w:rPr>
          <w:rFonts w:hint="eastAsia" w:ascii="思源黑体 CN Normal" w:hAnsi="思源黑体 CN Normal" w:eastAsia="思源黑体 CN Normal"/>
        </w:rPr>
      </w:pPr>
    </w:p>
    <w:p>
      <w:pPr>
        <w:numPr>
          <w:ilvl w:val="0"/>
          <w:numId w:val="174"/>
        </w:numPr>
        <w:ind w:left="420" w:leftChars="0" w:hanging="420" w:firstLineChars="0"/>
        <w:rPr>
          <w:rFonts w:hint="eastAsia" w:ascii="思源黑体 CN Normal" w:hAnsi="思源黑体 CN Normal" w:eastAsia="思源黑体 CN Normal"/>
        </w:rPr>
      </w:pPr>
      <w:r>
        <w:rPr>
          <w:rFonts w:hint="eastAsia" w:ascii="思源黑体 CN Normal" w:hAnsi="思源黑体 CN Normal" w:eastAsia="思源黑体 CN Normal"/>
        </w:rPr>
        <w:t>为 Tiller 设置帐号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部署tiller并为其指定sa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init --upgrade --service-account tiller --tiller-image registry.cn-hangzhou.aliyuncs.com/google_containers/tiller:v2.16.1 --stable-repo-url https://kubernetes.oss-cn-hangzhou.aliyuncs.com/charts</w:t>
      </w:r>
    </w:p>
    <w:p>
      <w:pPr>
        <w:rPr>
          <w:rFonts w:hint="eastAsia" w:ascii="思源黑体 CN Normal" w:hAnsi="思源黑体 CN Normal" w:eastAsia="思源黑体 CN Normal"/>
        </w:rPr>
      </w:pPr>
    </w:p>
    <w:p>
      <w:pPr>
        <w:numPr>
          <w:ilvl w:val="0"/>
          <w:numId w:val="174"/>
        </w:numPr>
        <w:ind w:left="420" w:leftChars="0" w:hanging="420" w:firstLineChars="0"/>
        <w:rPr>
          <w:rFonts w:hint="eastAsia" w:ascii="思源黑体 CN Normal" w:hAnsi="思源黑体 CN Normal" w:eastAsia="思源黑体 CN Normal"/>
        </w:rPr>
      </w:pPr>
      <w:r>
        <w:rPr>
          <w:rFonts w:hint="eastAsia" w:ascii="思源黑体 CN Normal" w:hAnsi="思源黑体 CN Normal" w:eastAsia="思源黑体 CN Normal"/>
        </w:rPr>
        <w:t>查看是否授权成功</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deploy --namespace kube-system   tiller-deploy  -o yaml | grep serviceAccount</w:t>
      </w:r>
    </w:p>
    <w:p>
      <w:r>
        <w:drawing>
          <wp:inline distT="0" distB="0" distL="114300" distR="114300">
            <wp:extent cx="6116320" cy="349885"/>
            <wp:effectExtent l="0" t="0" r="17780" b="1206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93"/>
                    <a:stretch>
                      <a:fillRect/>
                    </a:stretch>
                  </pic:blipFill>
                  <pic:spPr>
                    <a:xfrm>
                      <a:off x="0" y="0"/>
                      <a:ext cx="6116320" cy="349885"/>
                    </a:xfrm>
                    <a:prstGeom prst="rect">
                      <a:avLst/>
                    </a:prstGeom>
                    <a:noFill/>
                    <a:ln>
                      <a:noFill/>
                    </a:ln>
                  </pic:spPr>
                </pic:pic>
              </a:graphicData>
            </a:graphic>
          </wp:inline>
        </w:drawing>
      </w:r>
    </w:p>
    <w:p>
      <w:pPr>
        <w:rPr>
          <w:rFonts w:hint="eastAsia"/>
        </w:rPr>
      </w:pPr>
    </w:p>
    <w:p>
      <w:pPr>
        <w:numPr>
          <w:ilvl w:val="0"/>
          <w:numId w:val="174"/>
        </w:numPr>
        <w:ind w:left="420" w:leftChars="0" w:hanging="420" w:firstLineChars="0"/>
        <w:rPr>
          <w:rFonts w:hint="eastAsia" w:ascii="思源黑体 CN Normal" w:hAnsi="思源黑体 CN Normal" w:eastAsia="思源黑体 CN Normal"/>
        </w:rPr>
      </w:pPr>
      <w:r>
        <w:rPr>
          <w:rFonts w:hint="eastAsia" w:ascii="思源黑体 CN Normal" w:hAnsi="思源黑体 CN Normal" w:eastAsia="思源黑体 CN Normal"/>
        </w:rPr>
        <w:t>验证 Tiller 是否安装成功</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-n kube-system get pods</w:t>
      </w:r>
      <w:r>
        <w:rPr>
          <w:rFonts w:hint="eastAsia" w:ascii="思源黑体 CN Normal" w:hAnsi="思源黑体 CN Normal" w:eastAsia="思源黑体 CN Normal" w:cs="思源黑体 CN Normal"/>
          <w:color w:val="393A34"/>
          <w:spacing w:val="3"/>
          <w:sz w:val="20"/>
          <w:szCs w:val="20"/>
          <w:lang w:val="en-US" w:eastAsia="zh-CN"/>
        </w:rPr>
        <w:t xml:space="preserve"> </w:t>
      </w:r>
      <w:r>
        <w:rPr>
          <w:rFonts w:hint="default"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lang w:val="en-US" w:eastAsia="zh-CN"/>
        </w:rPr>
        <w:t xml:space="preserve"> </w:t>
      </w:r>
      <w:r>
        <w:rPr>
          <w:rFonts w:hint="default" w:ascii="思源黑体 CN Normal" w:hAnsi="思源黑体 CN Normal" w:eastAsia="思源黑体 CN Normal" w:cs="思源黑体 CN Normal"/>
          <w:color w:val="393A34"/>
          <w:spacing w:val="3"/>
          <w:sz w:val="20"/>
          <w:szCs w:val="20"/>
        </w:rPr>
        <w:t>grep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查看helm version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version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xml:space="preserve"># </w:t>
      </w:r>
      <w:r>
        <w:rPr>
          <w:rFonts w:hint="default" w:ascii="思源黑体 CN Normal" w:hAnsi="思源黑体 CN Normal" w:eastAsia="思源黑体 CN Normal" w:cs="思源黑体 CN Normal"/>
          <w:color w:val="393A34"/>
          <w:spacing w:val="3"/>
          <w:sz w:val="20"/>
          <w:szCs w:val="20"/>
          <w:lang w:val="en-US" w:eastAsia="zh-CN"/>
        </w:rPr>
        <w:t>查询repo上的内容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search </w:t>
      </w:r>
    </w:p>
    <w:p>
      <w:r>
        <w:drawing>
          <wp:inline distT="0" distB="0" distL="114300" distR="114300">
            <wp:extent cx="6113780" cy="920115"/>
            <wp:effectExtent l="0" t="0" r="1270" b="1333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94"/>
                    <a:stretch>
                      <a:fillRect/>
                    </a:stretch>
                  </pic:blipFill>
                  <pic:spPr>
                    <a:xfrm>
                      <a:off x="0" y="0"/>
                      <a:ext cx="6113780" cy="920115"/>
                    </a:xfrm>
                    <a:prstGeom prst="rect">
                      <a:avLst/>
                    </a:prstGeom>
                    <a:noFill/>
                    <a:ln>
                      <a:noFill/>
                    </a:ln>
                  </pic:spPr>
                </pic:pic>
              </a:graphicData>
            </a:graphic>
          </wp:inline>
        </w:drawing>
      </w:r>
    </w:p>
    <w:p>
      <w:pPr>
        <w:rPr>
          <w:color w:val="FF0000"/>
          <w:sz w:val="20"/>
          <w:szCs w:val="20"/>
          <w:shd w:val="clear" w:color="FFFFFF" w:fill="D9D9D9"/>
        </w:rPr>
      </w:pPr>
      <w:r>
        <w:rPr>
          <w:rFonts w:hint="eastAsia"/>
          <w:color w:val="FF0000"/>
          <w:sz w:val="20"/>
          <w:szCs w:val="20"/>
          <w:shd w:val="clear" w:color="FFFFFF" w:fill="D9D9D9"/>
        </w:rPr>
        <w:t>如果你的应用部署失败了，可以用 kubectl describe pod 查看一下原因，一般可能是镜像下载失败，如果是这样，文末附网盘地址。</w:t>
      </w:r>
    </w:p>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卸载 Helm 服务器端 Tiller</w:t>
      </w:r>
    </w:p>
    <w:p>
      <w:pPr>
        <w:rPr>
          <w:rFonts w:hint="eastAsia" w:ascii="思源黑体 CN Normal" w:hAnsi="思源黑体 CN Normal" w:eastAsia="思源黑体 CN Normal"/>
        </w:rPr>
      </w:pPr>
      <w:r>
        <w:rPr>
          <w:rFonts w:hint="eastAsia" w:ascii="思源黑体 CN Normal" w:hAnsi="思源黑体 CN Normal" w:eastAsia="思源黑体 CN Normal"/>
        </w:rPr>
        <w:t>如果你需要在 Kubernetes 中卸载已部署的 Tiller，可使用以下命令完成卸载。</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reset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xml:space="preserve"># </w:t>
      </w:r>
      <w:r>
        <w:rPr>
          <w:rFonts w:hint="default" w:ascii="思源黑体 CN Normal" w:hAnsi="思源黑体 CN Normal" w:eastAsia="思源黑体 CN Normal" w:cs="思源黑体 CN Normal"/>
          <w:color w:val="393A34"/>
          <w:spacing w:val="3"/>
          <w:sz w:val="20"/>
          <w:szCs w:val="20"/>
          <w:lang w:val="en-US" w:eastAsia="zh-CN"/>
        </w:rPr>
        <w:t>helm reset --force</w:t>
      </w:r>
    </w:p>
    <w:p>
      <w:pPr>
        <w:rPr>
          <w:rFonts w:ascii="思源黑体 CN Normal" w:hAnsi="思源黑体 CN Normal" w:eastAsia="思源黑体 CN Normal"/>
        </w:rPr>
      </w:pPr>
    </w:p>
    <w:p>
      <w:pPr>
        <w:pStyle w:val="4"/>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使用 Helm</w:t>
      </w:r>
    </w:p>
    <w:p>
      <w:pPr>
        <w:rPr>
          <w:rFonts w:hint="eastAsia" w:ascii="思源黑体 CN Normal" w:hAnsi="思源黑体 CN Normal" w:eastAsia="思源黑体 CN Normal"/>
        </w:rPr>
      </w:pPr>
      <w:r>
        <w:rPr>
          <w:rFonts w:hint="eastAsia" w:ascii="思源黑体 CN Normal" w:hAnsi="思源黑体 CN Normal" w:eastAsia="思源黑体 CN Normal"/>
        </w:rPr>
        <w:t xml:space="preserve"> helm官方支持的Chart列表为：</w:t>
      </w:r>
      <w:r>
        <w:rPr>
          <w:rFonts w:hint="eastAsia" w:ascii="思源黑体 CN Normal" w:hAnsi="思源黑体 CN Normal" w:eastAsia="思源黑体 CN Normal"/>
        </w:rPr>
        <w:fldChar w:fldCharType="begin"/>
      </w:r>
      <w:r>
        <w:rPr>
          <w:rFonts w:hint="eastAsia" w:ascii="思源黑体 CN Normal" w:hAnsi="思源黑体 CN Normal" w:eastAsia="思源黑体 CN Normal"/>
        </w:rPr>
        <w:instrText xml:space="preserve"> HYPERLINK "https://hub.kubeapps.com/" </w:instrText>
      </w:r>
      <w:r>
        <w:rPr>
          <w:rFonts w:hint="eastAsia" w:ascii="思源黑体 CN Normal" w:hAnsi="思源黑体 CN Normal" w:eastAsia="思源黑体 CN Normal"/>
        </w:rPr>
        <w:fldChar w:fldCharType="separate"/>
      </w:r>
      <w:r>
        <w:rPr>
          <w:rStyle w:val="27"/>
          <w:rFonts w:hint="eastAsia" w:ascii="思源黑体 CN Normal" w:hAnsi="思源黑体 CN Normal" w:eastAsia="思源黑体 CN Normal"/>
        </w:rPr>
        <w:t>https://hub.kubeapps.com/</w:t>
      </w:r>
      <w:r>
        <w:rPr>
          <w:rFonts w:hint="eastAsia" w:ascii="思源黑体 CN Normal" w:hAnsi="思源黑体 CN Normal" w:eastAsia="思源黑体 CN Normal"/>
        </w:rPr>
        <w:fldChar w:fldCharType="end"/>
      </w:r>
    </w:p>
    <w:p>
      <w:pPr>
        <w:rPr>
          <w:rFonts w:hint="eastAsia" w:ascii="思源黑体 CN Normal" w:hAnsi="思源黑体 CN Normal" w:eastAsia="思源黑体 CN Normal"/>
        </w:rPr>
      </w:pPr>
      <w:r>
        <w:rPr>
          <w:rFonts w:hint="eastAsia" w:ascii="思源黑体 CN Normal" w:hAnsi="思源黑体 CN Normal" w:eastAsia="思源黑体 CN Normal"/>
          <w:b/>
          <w:bCs/>
          <w:lang w:val="en-US" w:eastAsia="zh-CN"/>
        </w:rPr>
        <w:t>1、</w:t>
      </w:r>
      <w:r>
        <w:rPr>
          <w:rFonts w:hint="eastAsia" w:ascii="思源黑体 CN Normal" w:hAnsi="思源黑体 CN Normal" w:eastAsia="思源黑体 CN Normal"/>
          <w:b/>
          <w:bCs/>
        </w:rPr>
        <w:t>查看当前repo仓库：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repo list</w:t>
      </w:r>
    </w:p>
    <w:p>
      <w:pPr>
        <w:rPr>
          <w:rFonts w:hint="eastAsia" w:ascii="思源黑体 CN Normal" w:hAnsi="思源黑体 CN Normal" w:eastAsia="思源黑体 CN Normal"/>
          <w:b/>
          <w:bCs/>
        </w:rPr>
      </w:pPr>
      <w:r>
        <w:drawing>
          <wp:inline distT="0" distB="0" distL="114300" distR="114300">
            <wp:extent cx="6113145" cy="668020"/>
            <wp:effectExtent l="0" t="0" r="1905" b="1778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5"/>
                    <a:stretch>
                      <a:fillRect/>
                    </a:stretch>
                  </pic:blipFill>
                  <pic:spPr>
                    <a:xfrm>
                      <a:off x="0" y="0"/>
                      <a:ext cx="6113145" cy="668020"/>
                    </a:xfrm>
                    <a:prstGeom prst="rect">
                      <a:avLst/>
                    </a:prstGeom>
                    <a:noFill/>
                    <a:ln>
                      <a:noFill/>
                    </a:ln>
                  </pic:spPr>
                </pic:pic>
              </a:graphicData>
            </a:graphic>
          </wp:inline>
        </w:drawing>
      </w:r>
    </w:p>
    <w:p>
      <w:pPr>
        <w:rPr>
          <w:rFonts w:hint="eastAsia" w:ascii="思源黑体 CN Normal" w:hAnsi="思源黑体 CN Normal" w:eastAsia="思源黑体 CN Normal"/>
          <w:b/>
          <w:bCs/>
          <w:color w:val="FF0000"/>
          <w:sz w:val="20"/>
          <w:szCs w:val="20"/>
          <w:shd w:val="clear" w:color="FFFFFF" w:fill="D9D9D9"/>
          <w:lang w:val="en-US" w:eastAsia="zh-CN"/>
        </w:rPr>
      </w:pPr>
      <w:r>
        <w:rPr>
          <w:rFonts w:hint="eastAsia" w:ascii="思源黑体 CN Normal" w:hAnsi="思源黑体 CN Normal" w:eastAsia="思源黑体 CN Normal"/>
          <w:b/>
          <w:bCs/>
          <w:color w:val="FF0000"/>
          <w:sz w:val="20"/>
          <w:szCs w:val="20"/>
          <w:shd w:val="clear" w:color="FFFFFF" w:fill="D9D9D9"/>
          <w:lang w:val="en-US" w:eastAsia="zh-CN"/>
        </w:rPr>
        <w:t>注意：默认是 https://kubernetes-charts.storage.googleapis.com 此仓库地址无法在国内使用，所以我们更换其他国内可使用的仓库。</w:t>
      </w:r>
    </w:p>
    <w:p>
      <w:pPr>
        <w:rPr>
          <w:rFonts w:hint="default" w:ascii="思源黑体 CN Normal" w:hAnsi="思源黑体 CN Normal" w:eastAsia="思源黑体 CN Normal"/>
          <w:b/>
          <w:bCs/>
          <w:lang w:val="en-US" w:eastAsia="zh-CN"/>
        </w:rPr>
      </w:pPr>
    </w:p>
    <w:p>
      <w:pPr>
        <w:rPr>
          <w:rFonts w:hint="eastAsia" w:ascii="思源黑体 CN Normal" w:hAnsi="思源黑体 CN Normal" w:eastAsia="思源黑体 CN Normal"/>
          <w:b/>
          <w:bCs/>
        </w:rPr>
      </w:pPr>
      <w:r>
        <w:rPr>
          <w:rFonts w:hint="eastAsia" w:ascii="思源黑体 CN Normal" w:hAnsi="思源黑体 CN Normal" w:eastAsia="思源黑体 CN Normal"/>
          <w:b/>
          <w:bCs/>
        </w:rPr>
        <w:t>2</w:t>
      </w:r>
      <w:r>
        <w:rPr>
          <w:rFonts w:hint="eastAsia" w:ascii="思源黑体 CN Normal" w:hAnsi="思源黑体 CN Normal" w:eastAsia="思源黑体 CN Normal"/>
          <w:b/>
          <w:bCs/>
          <w:lang w:eastAsia="zh-CN"/>
        </w:rPr>
        <w:t>、</w:t>
      </w:r>
      <w:r>
        <w:rPr>
          <w:rFonts w:hint="eastAsia" w:ascii="思源黑体 CN Normal" w:hAnsi="思源黑体 CN Normal" w:eastAsia="思源黑体 CN Normal"/>
          <w:b/>
          <w:bCs/>
        </w:rPr>
        <w:t>删除repo仓库：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repo remove 仓库名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例：helm repo remove stable</w:t>
      </w:r>
    </w:p>
    <w:p>
      <w:pPr>
        <w:rPr>
          <w:rFonts w:hint="eastAsia" w:ascii="思源黑体 CN Normal" w:hAnsi="思源黑体 CN Normal" w:eastAsia="思源黑体 CN Normal"/>
        </w:rPr>
      </w:pPr>
    </w:p>
    <w:p>
      <w:pPr>
        <w:rPr>
          <w:rFonts w:hint="eastAsia" w:ascii="思源黑体 CN Normal" w:hAnsi="思源黑体 CN Normal" w:eastAsia="思源黑体 CN Normal"/>
          <w:b/>
          <w:bCs/>
        </w:rPr>
      </w:pPr>
      <w:r>
        <w:rPr>
          <w:rFonts w:hint="eastAsia" w:ascii="思源黑体 CN Normal" w:hAnsi="思源黑体 CN Normal" w:eastAsia="思源黑体 CN Normal"/>
          <w:b/>
          <w:bCs/>
        </w:rPr>
        <w:t>3</w:t>
      </w:r>
      <w:r>
        <w:rPr>
          <w:rFonts w:hint="eastAsia" w:ascii="思源黑体 CN Normal" w:hAnsi="思源黑体 CN Normal" w:eastAsia="思源黑体 CN Normal"/>
          <w:b/>
          <w:bCs/>
          <w:lang w:eastAsia="zh-CN"/>
        </w:rPr>
        <w:t>、</w:t>
      </w:r>
      <w:r>
        <w:rPr>
          <w:rFonts w:hint="eastAsia" w:ascii="思源黑体 CN Normal" w:hAnsi="思源黑体 CN Normal" w:eastAsia="思源黑体 CN Normal"/>
          <w:b/>
          <w:bCs/>
        </w:rPr>
        <w:t>添加repo仓库：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repo add 仓库地址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例：helm repo add https://kubernetes.oss-cn-hangzhou.aliyuncs.com/charts #阿里云的chart仓库   </w:t>
      </w:r>
    </w:p>
    <w:p>
      <w:pPr>
        <w:rPr>
          <w:rFonts w:hint="eastAsia" w:ascii="思源黑体 CN Normal" w:hAnsi="思源黑体 CN Normal" w:eastAsia="思源黑体 CN Normal"/>
        </w:rPr>
      </w:pPr>
    </w:p>
    <w:p>
      <w:pPr>
        <w:rPr>
          <w:rFonts w:hint="eastAsia" w:ascii="思源黑体 CN Normal" w:hAnsi="思源黑体 CN Normal" w:eastAsia="思源黑体 CN Normal"/>
          <w:b/>
          <w:bCs/>
        </w:rPr>
      </w:pPr>
      <w:r>
        <w:rPr>
          <w:rFonts w:hint="eastAsia" w:ascii="思源黑体 CN Normal" w:hAnsi="思源黑体 CN Normal" w:eastAsia="思源黑体 CN Normal"/>
          <w:b/>
          <w:bCs/>
          <w:lang w:val="en-US" w:eastAsia="zh-CN"/>
        </w:rPr>
        <w:t>4、</w:t>
      </w:r>
      <w:r>
        <w:rPr>
          <w:rFonts w:hint="eastAsia" w:ascii="思源黑体 CN Normal" w:hAnsi="思源黑体 CN Normal" w:eastAsia="思源黑体 CN Normal"/>
          <w:b/>
          <w:bCs/>
        </w:rPr>
        <w:t>更新仓库：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repo update⎈</w:t>
      </w:r>
    </w:p>
    <w:p>
      <w:pPr>
        <w:rPr>
          <w:rFonts w:hint="eastAsia"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Hang tight while we grab the latest from your chart repositories...</w:t>
      </w:r>
    </w:p>
    <w:p>
      <w:pPr>
        <w:rPr>
          <w:rFonts w:hint="eastAsia"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...Skip local chart repository</w:t>
      </w:r>
    </w:p>
    <w:p>
      <w:pPr>
        <w:rPr>
          <w:rFonts w:hint="eastAsia"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...Successfully got an update from the "stable" chart repository</w:t>
      </w:r>
    </w:p>
    <w:p>
      <w:pPr>
        <w:rPr>
          <w:rFonts w:hint="eastAsia"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Update Complete. ⎈ Happy Helming!⎈</w:t>
      </w:r>
    </w:p>
    <w:p>
      <w:pPr>
        <w:rPr>
          <w:rFonts w:hint="eastAsia" w:ascii="思源黑体 CN Normal" w:hAnsi="思源黑体 CN Normal" w:eastAsia="思源黑体 CN Normal"/>
        </w:rPr>
      </w:pPr>
    </w:p>
    <w:p>
      <w:pPr>
        <w:rPr>
          <w:rFonts w:hint="eastAsia" w:ascii="思源黑体 CN Normal" w:hAnsi="思源黑体 CN Normal" w:eastAsia="思源黑体 CN Normal"/>
          <w:b/>
          <w:bCs/>
        </w:rPr>
      </w:pPr>
      <w:r>
        <w:rPr>
          <w:rFonts w:hint="eastAsia" w:ascii="思源黑体 CN Normal" w:hAnsi="思源黑体 CN Normal" w:eastAsia="思源黑体 CN Normal"/>
          <w:b/>
          <w:bCs/>
          <w:lang w:val="en-US" w:eastAsia="zh-CN"/>
        </w:rPr>
        <w:t>5、</w:t>
      </w:r>
      <w:r>
        <w:rPr>
          <w:rFonts w:hint="eastAsia" w:ascii="思源黑体 CN Normal" w:hAnsi="思源黑体 CN Normal" w:eastAsia="思源黑体 CN Normal"/>
          <w:b/>
          <w:bCs/>
        </w:rPr>
        <w:t>搜索chart：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search chart名称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例：helm search wordpress</w:t>
      </w:r>
    </w:p>
    <w:p>
      <w:r>
        <w:drawing>
          <wp:inline distT="0" distB="0" distL="114300" distR="114300">
            <wp:extent cx="6116955" cy="741045"/>
            <wp:effectExtent l="0" t="0" r="17145" b="19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96"/>
                    <a:stretch>
                      <a:fillRect/>
                    </a:stretch>
                  </pic:blipFill>
                  <pic:spPr>
                    <a:xfrm>
                      <a:off x="0" y="0"/>
                      <a:ext cx="6116955" cy="741045"/>
                    </a:xfrm>
                    <a:prstGeom prst="rect">
                      <a:avLst/>
                    </a:prstGeom>
                    <a:noFill/>
                    <a:ln>
                      <a:noFill/>
                    </a:ln>
                  </pic:spPr>
                </pic:pic>
              </a:graphicData>
            </a:graphic>
          </wp:inline>
        </w:drawing>
      </w:r>
    </w:p>
    <w:p>
      <w:pPr>
        <w:rPr>
          <w:rFonts w:hint="eastAsia"/>
        </w:rPr>
      </w:pPr>
    </w:p>
    <w:p>
      <w:pPr>
        <w:rPr>
          <w:rFonts w:hint="eastAsia" w:ascii="思源黑体 CN Normal" w:hAnsi="思源黑体 CN Normal" w:eastAsia="思源黑体 CN Normal"/>
          <w:b/>
          <w:bCs/>
        </w:rPr>
      </w:pPr>
      <w:r>
        <w:rPr>
          <w:rFonts w:hint="eastAsia" w:ascii="思源黑体 CN Normal" w:hAnsi="思源黑体 CN Normal" w:eastAsia="思源黑体 CN Normal"/>
          <w:b/>
          <w:bCs/>
          <w:lang w:val="en-US" w:eastAsia="zh-CN"/>
        </w:rPr>
        <w:t>6、</w:t>
      </w:r>
      <w:r>
        <w:rPr>
          <w:rFonts w:hint="eastAsia" w:ascii="思源黑体 CN Normal" w:hAnsi="思源黑体 CN Normal" w:eastAsia="思源黑体 CN Normal"/>
          <w:b/>
          <w:bCs/>
        </w:rPr>
        <w:t>查看chart的详细信息：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inspect stable/wordpress</w:t>
      </w:r>
    </w:p>
    <w:p>
      <w:pPr>
        <w:rPr>
          <w:rFonts w:hint="eastAsia" w:ascii="思源黑体 CN Normal" w:hAnsi="思源黑体 CN Normal" w:eastAsia="思源黑体 CN Normal"/>
        </w:rPr>
      </w:pPr>
    </w:p>
    <w:p>
      <w:pPr>
        <w:rPr>
          <w:rFonts w:hint="eastAsia" w:ascii="思源黑体 CN Normal" w:hAnsi="思源黑体 CN Normal" w:eastAsia="思源黑体 CN Normal"/>
          <w:b/>
          <w:bCs/>
        </w:rPr>
      </w:pPr>
      <w:r>
        <w:rPr>
          <w:rFonts w:hint="eastAsia" w:ascii="思源黑体 CN Normal" w:hAnsi="思源黑体 CN Normal" w:eastAsia="思源黑体 CN Normal"/>
          <w:b/>
          <w:bCs/>
          <w:lang w:val="en-US" w:eastAsia="zh-CN"/>
        </w:rPr>
        <w:t>7、</w:t>
      </w:r>
      <w:r>
        <w:rPr>
          <w:rFonts w:hint="eastAsia" w:ascii="思源黑体 CN Normal" w:hAnsi="思源黑体 CN Normal" w:eastAsia="思源黑体 CN Normal"/>
          <w:b/>
          <w:bCs/>
        </w:rPr>
        <w:t>安装chart：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install chart名称</w:t>
      </w:r>
    </w:p>
    <w:p>
      <w:pPr>
        <w:rPr>
          <w:rFonts w:hint="eastAsia" w:ascii="思源黑体 CN Normal" w:hAnsi="思源黑体 CN Normal" w:eastAsia="思源黑体 CN Normal"/>
        </w:rPr>
      </w:pPr>
    </w:p>
    <w:p>
      <w:pPr>
        <w:rPr>
          <w:rFonts w:hint="eastAsia" w:ascii="思源黑体 CN Normal" w:hAnsi="思源黑体 CN Normal" w:eastAsia="思源黑体 CN Normal"/>
        </w:rPr>
      </w:pPr>
      <w:r>
        <w:rPr>
          <w:rFonts w:hint="eastAsia" w:ascii="思源黑体 CN Normal" w:hAnsi="思源黑体 CN Normal" w:eastAsia="思源黑体 CN Normal"/>
        </w:rPr>
        <w:t>不再一一举例，常用命令选项总结如下：</w:t>
      </w:r>
    </w:p>
    <w:p>
      <w:pPr>
        <w:numPr>
          <w:ilvl w:val="0"/>
          <w:numId w:val="175"/>
        </w:numPr>
        <w:ind w:left="420" w:leftChars="0" w:hanging="420" w:firstLineChars="0"/>
        <w:rPr>
          <w:rFonts w:hint="eastAsia" w:ascii="思源黑体 CN Normal" w:hAnsi="思源黑体 CN Normal" w:eastAsia="思源黑体 CN Normal"/>
          <w:b/>
          <w:bCs/>
        </w:rPr>
      </w:pPr>
      <w:r>
        <w:rPr>
          <w:rFonts w:hint="eastAsia" w:ascii="思源黑体 CN Normal" w:hAnsi="思源黑体 CN Normal" w:eastAsia="思源黑体 CN Normal"/>
          <w:b/>
          <w:bCs/>
        </w:rPr>
        <w:t>对于chart的管理命令：</w:t>
      </w:r>
    </w:p>
    <w:p>
      <w:pPr>
        <w:rPr>
          <w:rFonts w:hint="eastAsia" w:ascii="思源黑体 CN Normal" w:hAnsi="思源黑体 CN Normal" w:eastAsia="思源黑体 CN Normal"/>
        </w:rPr>
      </w:pPr>
      <w:r>
        <w:rPr>
          <w:rFonts w:hint="eastAsia" w:ascii="思源黑体 CN Normal" w:hAnsi="思源黑体 CN Normal" w:eastAsia="思源黑体 CN Normal"/>
        </w:rPr>
        <w:t xml:space="preserve">    create、fetch、get、inspect、package、verify...</w:t>
      </w:r>
    </w:p>
    <w:p>
      <w:pPr>
        <w:numPr>
          <w:ilvl w:val="0"/>
          <w:numId w:val="175"/>
        </w:numPr>
        <w:ind w:left="420" w:leftChars="0" w:hanging="420" w:firstLineChars="0"/>
        <w:rPr>
          <w:rFonts w:hint="eastAsia" w:ascii="思源黑体 CN Normal" w:hAnsi="思源黑体 CN Normal" w:eastAsia="思源黑体 CN Normal"/>
          <w:b/>
          <w:bCs/>
        </w:rPr>
      </w:pPr>
      <w:r>
        <w:rPr>
          <w:rFonts w:hint="eastAsia" w:ascii="思源黑体 CN Normal" w:hAnsi="思源黑体 CN Normal" w:eastAsia="思源黑体 CN Normal"/>
          <w:b/>
          <w:bCs/>
        </w:rPr>
        <w:t>对于release的管理命令：</w:t>
      </w:r>
    </w:p>
    <w:p>
      <w:pPr>
        <w:rPr>
          <w:rFonts w:hint="eastAsia" w:ascii="思源黑体 CN Normal" w:hAnsi="思源黑体 CN Normal" w:eastAsia="思源黑体 CN Normal"/>
        </w:rPr>
      </w:pPr>
      <w:r>
        <w:rPr>
          <w:rFonts w:hint="eastAsia" w:ascii="思源黑体 CN Normal" w:hAnsi="思源黑体 CN Normal" w:eastAsia="思源黑体 CN Normal"/>
        </w:rPr>
        <w:t xml:space="preserve">    install、delete、upgrade/rollback、list、history、status...</w:t>
      </w:r>
    </w:p>
    <w:p>
      <w:pPr>
        <w:rPr>
          <w:rFonts w:hint="eastAsia" w:ascii="思源黑体 CN Normal" w:hAnsi="思源黑体 CN Normal" w:eastAsia="思源黑体 CN Normal"/>
        </w:rPr>
      </w:pPr>
      <w:r>
        <w:rPr>
          <w:rFonts w:hint="eastAsia" w:ascii="思源黑体 CN Normal" w:hAnsi="思源黑体 CN Normal" w:eastAsia="思源黑体 CN Normal"/>
        </w:rPr>
        <w:t>更多命令详情请查看helm --help命令。</w:t>
      </w:r>
    </w:p>
    <w:p>
      <w:pPr>
        <w:rPr>
          <w:rFonts w:hint="eastAsia" w:ascii="思源黑体 CN Normal" w:hAnsi="思源黑体 CN Normal" w:eastAsia="思源黑体 CN Normal"/>
        </w:rPr>
      </w:pPr>
    </w:p>
    <w:p>
      <w:pPr>
        <w:pStyle w:val="4"/>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注意事项</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1、每次获取chart时，程序包都会被下载到 .helm/cache/archive/ 目录下。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2、将 .helm/cache/archive/ 目录下的 chart 包文件解压后，里面就是一些资源清单文件和模板文件和values文件等。</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使用tree命令查看chart程序包解压后的文件结构：</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例：tree redis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redis</w:t>
      </w:r>
    </w:p>
    <w:p>
      <w:pPr>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Chart.yaml</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#描述当前Chart的属性、名称、版本等信息，在升级chart时参考版本等信息。</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ci</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default-values.yaml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dev-values.yaml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extra-flags-values.yaml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insecure-sentinel-values.yaml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production-sentinel-values.yaml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production-values.yaml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redisgraph-module-values.yaml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redis-lib-values.yaml</w:t>
      </w:r>
    </w:p>
    <w:p>
      <w:pPr>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README.md</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#自述文件，描述作者等相关信息。</w:t>
      </w:r>
    </w:p>
    <w:p>
      <w:pPr>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templates</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#模板目录，包含了此chart部署时所需的相关资源清单文件。templates目录下的yaml文件和我们平时自己写的不太一样，里面大量调用了Go模板语法。</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configmap.yaml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headless-svc.yaml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health-configmap.yaml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_helpers.tpl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metrics-prometheus.yaml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metrics-svc.yaml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networkpolicy.yaml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NOTES.txt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psp.yaml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redis-master-statefulset.yaml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redis-master-svc.yaml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redis-rolebinding.yaml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redis-role.yaml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redis-serviceaccount.yaml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redis-slave-statefulset.yaml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redis-slave-svc.yaml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redis-with-sentinel-svc.yaml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secret.yaml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values-production.yaml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values.schema.json</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values.yaml</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2 directories, 31 files</w:t>
      </w:r>
    </w:p>
    <w:p>
      <w:pPr>
        <w:rPr>
          <w:rFonts w:hint="eastAsia" w:ascii="思源黑体 CN Normal" w:hAnsi="思源黑体 CN Normal" w:eastAsia="思源黑体 CN Normal" w:cs="思源黑体 CN Normal"/>
          <w:lang w:val="en-US" w:eastAsia="zh-CN"/>
        </w:rPr>
      </w:pPr>
    </w:p>
    <w:p>
      <w:pPr>
        <w:numPr>
          <w:ilvl w:val="0"/>
          <w:numId w:val="148"/>
        </w:numPr>
        <w:ind w:left="360" w:leftChars="0" w:hanging="36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可以修改 values.yaml 文件，用来自定义一些参数，向模板中的各属性赋值，从而实现自定义 chart，生成 release。 </w:t>
      </w:r>
    </w:p>
    <w:p>
      <w:pPr>
        <w:numPr>
          <w:ilvl w:val="0"/>
          <w:numId w:val="0"/>
        </w:numPr>
        <w:spacing w:line="360" w:lineRule="auto"/>
        <w:jc w:val="both"/>
        <w:rPr>
          <w:rFonts w:hint="eastAsia" w:ascii="思源黑体 CN Normal" w:hAnsi="思源黑体 CN Normal" w:eastAsia="思源黑体 CN Normal" w:cs="思源黑体 CN Normal"/>
          <w:lang w:val="en-US" w:eastAsia="zh-CN"/>
        </w:rPr>
      </w:pPr>
    </w:p>
    <w:p>
      <w:pPr>
        <w:pStyle w:val="4"/>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Helm Chart 结构</w:t>
      </w: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Chart 目录结构</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examples/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Chart.yaml          # Yaml文件，用于描述Chart的基本信息，包括名称版本等</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LICENSE             # [可选] 协议</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README.md           # [可选] 当前Chart的介绍</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values.yaml         # Chart的默认配置文件</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requirements.yaml   # [可选] 用于存放当前Chart依赖的其它Chart的说明文件</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charts/              # [可选]: 该目录中放置当前Chart依赖的其它Chart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templates/        # [可选]: 部署文件模版目录，模版使用的值来自values.yaml和由Tiller提供的值</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templates/NOTES.txt  # [可选]: 放置Chart的使用指南</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Chart.yaml 文件</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name: [必须] Chart的名称</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version: [必须] Chart的版本号，版本号必须符合 SemVer 2：http://semver.org/</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description: [可选] Chart的简要描述</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keywords: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  [可选] 关键字列表</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home: [可选] 项目地址</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sources: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 [可选] 当前Chart的下载地址列表</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maintainers: # [可选]</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 name: [必须] 名字</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email: [可选] 邮箱</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engine: gotpl # [可选] 模版引擎，默认值是gotpl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icon: [可选] 一个SVG或PNG格式的图片地址</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requirements.yaml 和 charts目录</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requirements.yaml 文件内容：</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dependencies: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name: example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version: 1.2.3</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repository: http://example.com/charts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name: Chart名称</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version: Chart版本</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repository: 该Chart所在的仓库地址</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Chart支持两种方式表示依赖关系，可以使用requirements.yaml或者直接将依赖的Chart放置到charts目录中。</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templates 目录</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templates目录中存放了Kubernetes部署文件的模版。</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例如：</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db.yaml</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apiVersion: v1</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kind: ReplicationController</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metadata:</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name: deis-database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namespace: deis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labels: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heritage: deis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spec:</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replicas: 1</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selector:</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app: deis-database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template: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metadata:</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labels: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app: deis-database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spec:</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serviceAccount: deis-database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containers: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name: deis-database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image: {{.Values.imageRegistry}}/postgres:{{.Values.dockerTag}}</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imagePullPolicy: {{.Values.pullPolicy}}</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ports: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containerPort: 5432</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env:</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name: DATABASE_STORAGE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value: {{default "minio" .Values.storage}}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模版语法扩展了 golang/text/template的语法：</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这种方式定义的模版，会去除test模版尾部所有的空行</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define "test"}}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模版内容</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end}}</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去除test模版头部的第一个空行</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template "test" }}</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用于yaml文件前置空格的语法：</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这种方式定义的模版，会去除test模版头部和尾部所有的空行</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define "test"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模版内容</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end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可以在test模版每一行的头部增加4个空格，用于yaml文件的对齐</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include "test" | indent 4}}</w:t>
      </w:r>
    </w:p>
    <w:p>
      <w:pPr>
        <w:rPr>
          <w:rFonts w:hint="eastAsia" w:ascii="思源黑体 CN Normal" w:hAnsi="思源黑体 CN Normal" w:eastAsia="思源黑体 CN Normal" w:cs="思源黑体 CN Normal"/>
          <w:lang w:val="en-US" w:eastAsia="zh-CN"/>
        </w:rPr>
      </w:pPr>
    </w:p>
    <w:p>
      <w:pPr>
        <w:pStyle w:val="4"/>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创建自己的chart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下面我们通过一个完整的示例来学习如何使用 Helm 创建、打包、分发、安装、升级及回退Kubernetes应用。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create </w:t>
      </w:r>
      <w:r>
        <w:rPr>
          <w:rFonts w:hint="eastAsia" w:ascii="思源黑体 CN Normal" w:hAnsi="思源黑体 CN Normal" w:eastAsia="思源黑体 CN Normal" w:cs="思源黑体 CN Normal"/>
          <w:color w:val="393A34"/>
          <w:spacing w:val="3"/>
          <w:sz w:val="20"/>
          <w:szCs w:val="20"/>
          <w:lang w:val="en-US" w:eastAsia="zh-CN"/>
        </w:rPr>
        <w:t>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该命令创建了一个 mychart 目录，该目录结构如下所示。这里我们主要关注目录中的 Chart.yaml、values.yaml、NOTES.txt 和 Templates 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color w:val="393A34"/>
          <w:spacing w:val="3"/>
          <w:sz w:val="20"/>
          <w:szCs w:val="20"/>
          <w:lang w:val="en-US" w:eastAsia="zh-CN"/>
        </w:rPr>
        <w:t>t</w:t>
      </w:r>
      <w:r>
        <w:rPr>
          <w:rFonts w:hint="default" w:ascii="思源黑体 CN Normal" w:hAnsi="思源黑体 CN Normal" w:eastAsia="思源黑体 CN Normal" w:cs="思源黑体 CN Normal"/>
          <w:color w:val="393A34"/>
          <w:spacing w:val="3"/>
          <w:sz w:val="20"/>
          <w:szCs w:val="20"/>
          <w:lang w:val="en-US" w:eastAsia="zh-CN"/>
        </w:rPr>
        <w:t>ree</w:t>
      </w:r>
      <w:r>
        <w:rPr>
          <w:rFonts w:hint="eastAsia" w:ascii="思源黑体 CN Normal" w:hAnsi="思源黑体 CN Normal" w:eastAsia="思源黑体 CN Normal" w:cs="思源黑体 CN Normal"/>
          <w:color w:val="393A34"/>
          <w:spacing w:val="3"/>
          <w:sz w:val="20"/>
          <w:szCs w:val="20"/>
          <w:lang w:val="en-US" w:eastAsia="zh-CN"/>
        </w:rPr>
        <w:t xml:space="preserve">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charts</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#依赖的chart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Chart.yaml</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#Chart本身的版本和配置信息</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templates</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#配置模板目录</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deployment.yaml</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#kubernetes Deployment object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_helpers.tpl</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#用于修改kubernetes objcet配置的模板</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ingress.yaml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NOTES.txt</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#helm提示信息</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serviceaccount.yaml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service.yaml</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#kubernetes Serivce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tests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 test-connection.yaml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values.yaml</w:t>
      </w:r>
      <w:r>
        <w:rPr>
          <w:rFonts w:hint="eastAsia" w:ascii="思源黑体 CN Normal" w:hAnsi="思源黑体 CN Normal" w:eastAsia="思源黑体 CN Normal" w:cs="思源黑体 CN Normal"/>
          <w:lang w:val="en-US" w:eastAsia="zh-CN"/>
        </w:rPr>
        <w:tab/>
      </w:r>
      <w:r>
        <w:rPr>
          <w:rFonts w:hint="eastAsia" w:ascii="思源黑体 CN Normal" w:hAnsi="思源黑体 CN Normal" w:eastAsia="思源黑体 CN Normal" w:cs="思源黑体 CN Normal"/>
          <w:lang w:val="en-US" w:eastAsia="zh-CN"/>
        </w:rPr>
        <w:t>#kubernetes object configuration</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3 directories, 9 files</w:t>
      </w:r>
    </w:p>
    <w:p>
      <w:pPr>
        <w:rPr>
          <w:rFonts w:hint="eastAsia" w:ascii="思源黑体 CN Normal" w:hAnsi="思源黑体 CN Normal" w:eastAsia="思源黑体 CN Normal" w:cs="思源黑体 CN Normal"/>
          <w:lang w:val="en-US" w:eastAsia="zh-CN"/>
        </w:rPr>
      </w:pPr>
    </w:p>
    <w:p>
      <w:pPr>
        <w:numPr>
          <w:ilvl w:val="0"/>
          <w:numId w:val="176"/>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Chart.yaml 用于描述这个 Chart的相关信息，包括名字、描述信息以及版本等。</w:t>
      </w:r>
    </w:p>
    <w:p>
      <w:pPr>
        <w:numPr>
          <w:ilvl w:val="0"/>
          <w:numId w:val="176"/>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values.yaml 用于存储 templates 目录中模板文件中用到变量的值。</w:t>
      </w:r>
    </w:p>
    <w:p>
      <w:pPr>
        <w:numPr>
          <w:ilvl w:val="0"/>
          <w:numId w:val="176"/>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NOTES.txt 用于介绍 Chart 部署后的一些信息，例如：如何使用这个 Chart、列出缺省的设置等。</w:t>
      </w:r>
    </w:p>
    <w:p>
      <w:pPr>
        <w:numPr>
          <w:ilvl w:val="0"/>
          <w:numId w:val="176"/>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templates 目录下是 YAML 文件的模板，该模板文件遵循 Go template 语法。</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模板</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templates目录下是yaml文件的模板，遵循</w:t>
      </w:r>
      <w:r>
        <w:rPr>
          <w:rFonts w:hint="eastAsia" w:ascii="思源黑体 CN Normal" w:hAnsi="思源黑体 CN Normal" w:eastAsia="思源黑体 CN Normal" w:cs="思源黑体 CN Normal"/>
          <w:lang w:val="en-US" w:eastAsia="zh-CN"/>
        </w:rPr>
        <w:fldChar w:fldCharType="begin"/>
      </w:r>
      <w:r>
        <w:rPr>
          <w:rFonts w:hint="eastAsia" w:ascii="思源黑体 CN Normal" w:hAnsi="思源黑体 CN Normal" w:eastAsia="思源黑体 CN Normal" w:cs="思源黑体 CN Normal"/>
          <w:lang w:val="en-US" w:eastAsia="zh-CN"/>
        </w:rPr>
        <w:instrText xml:space="preserve"> HYPERLINK "https://golang.org/pkg/text/template/" </w:instrText>
      </w:r>
      <w:r>
        <w:rPr>
          <w:rFonts w:hint="eastAsia" w:ascii="思源黑体 CN Normal" w:hAnsi="思源黑体 CN Normal" w:eastAsia="思源黑体 CN Normal" w:cs="思源黑体 CN Normal"/>
          <w:lang w:val="en-US" w:eastAsia="zh-CN"/>
        </w:rPr>
        <w:fldChar w:fldCharType="separate"/>
      </w:r>
      <w:r>
        <w:rPr>
          <w:rStyle w:val="27"/>
          <w:rFonts w:hint="eastAsia" w:ascii="思源黑体 CN Normal" w:hAnsi="思源黑体 CN Normal" w:eastAsia="思源黑体 CN Normal" w:cs="思源黑体 CN Normal"/>
          <w:lang w:val="en-US" w:eastAsia="zh-CN"/>
        </w:rPr>
        <w:t>Go template</w:t>
      </w:r>
      <w:r>
        <w:rPr>
          <w:rFonts w:hint="eastAsia" w:ascii="思源黑体 CN Normal" w:hAnsi="思源黑体 CN Normal" w:eastAsia="思源黑体 CN Normal" w:cs="思源黑体 CN Normal"/>
          <w:lang w:val="en-US" w:eastAsia="zh-CN"/>
        </w:rPr>
        <w:fldChar w:fldCharType="end"/>
      </w:r>
      <w:r>
        <w:rPr>
          <w:rFonts w:hint="eastAsia" w:ascii="思源黑体 CN Normal" w:hAnsi="思源黑体 CN Normal" w:eastAsia="思源黑体 CN Normal" w:cs="思源黑体 CN Normal"/>
          <w:lang w:val="en-US" w:eastAsia="zh-CN"/>
        </w:rPr>
        <w:t>语法。使用过</w:t>
      </w:r>
      <w:r>
        <w:rPr>
          <w:rFonts w:hint="eastAsia" w:ascii="思源黑体 CN Normal" w:hAnsi="思源黑体 CN Normal" w:eastAsia="思源黑体 CN Normal" w:cs="思源黑体 CN Normal"/>
          <w:lang w:val="en-US" w:eastAsia="zh-CN"/>
        </w:rPr>
        <w:fldChar w:fldCharType="begin"/>
      </w:r>
      <w:r>
        <w:rPr>
          <w:rFonts w:hint="eastAsia" w:ascii="思源黑体 CN Normal" w:hAnsi="思源黑体 CN Normal" w:eastAsia="思源黑体 CN Normal" w:cs="思源黑体 CN Normal"/>
          <w:lang w:val="en-US" w:eastAsia="zh-CN"/>
        </w:rPr>
        <w:instrText xml:space="preserve"> HYPERLINK "https://gohugo.io/" </w:instrText>
      </w:r>
      <w:r>
        <w:rPr>
          <w:rFonts w:hint="eastAsia" w:ascii="思源黑体 CN Normal" w:hAnsi="思源黑体 CN Normal" w:eastAsia="思源黑体 CN Normal" w:cs="思源黑体 CN Normal"/>
          <w:lang w:val="en-US" w:eastAsia="zh-CN"/>
        </w:rPr>
        <w:fldChar w:fldCharType="separate"/>
      </w:r>
      <w:r>
        <w:rPr>
          <w:rStyle w:val="27"/>
          <w:rFonts w:hint="eastAsia" w:ascii="思源黑体 CN Normal" w:hAnsi="思源黑体 CN Normal" w:eastAsia="思源黑体 CN Normal" w:cs="思源黑体 CN Normal"/>
          <w:lang w:val="en-US" w:eastAsia="zh-CN"/>
        </w:rPr>
        <w:t>Hugo</w:t>
      </w:r>
      <w:r>
        <w:rPr>
          <w:rFonts w:hint="eastAsia" w:ascii="思源黑体 CN Normal" w:hAnsi="思源黑体 CN Normal" w:eastAsia="思源黑体 CN Normal" w:cs="思源黑体 CN Normal"/>
          <w:lang w:val="en-US" w:eastAsia="zh-CN"/>
        </w:rPr>
        <w:fldChar w:fldCharType="end"/>
      </w:r>
      <w:r>
        <w:rPr>
          <w:rFonts w:hint="eastAsia" w:ascii="思源黑体 CN Normal" w:hAnsi="思源黑体 CN Normal" w:eastAsia="思源黑体 CN Normal" w:cs="思源黑体 CN Normal"/>
          <w:lang w:val="en-US" w:eastAsia="zh-CN"/>
        </w:rPr>
        <w:t>的静态网站生成工具的人应该对此很熟悉。</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templates 目录下 YAML 文件模板的值默认都是在 values.yaml 里定义的，比如在 deployment.yaml 中定义的容器镜像 image: "{{ .Values.image.repository }}:{{ .Values.image.tag }}" 其中的 .Values.image.repository 的值就是在  values.yaml 里定义的 nginx，.Values.image.tag 的值就是 stable。</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比如在deployment.yaml中定义的容器镜像</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image: "{{ .Values.image.repository }}:{{ .Values.image.tag }}"其中的：</w:t>
      </w:r>
    </w:p>
    <w:p>
      <w:pPr>
        <w:numPr>
          <w:ilvl w:val="0"/>
          <w:numId w:val="177"/>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.Values.image.repository就是nginx</w:t>
      </w:r>
    </w:p>
    <w:p>
      <w:pPr>
        <w:numPr>
          <w:ilvl w:val="0"/>
          <w:numId w:val="177"/>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.Values.image.tag就是stable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cat mychart/values.yaml|grep repository</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repository: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cat mychart/values.yaml|grep tag</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tag: stable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以上两个变量值是在create chart的时候自动生成的默认值。</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编写应用的介绍信息</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打开 Chart.yaml, 填写你部署的应用的详细信息，以 mychart 为例：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cat mychart/Chart.yaml</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apiVersion: v1</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appVersion: "1.0"</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description: A Helm chart for Kubernetes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name: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version: 0.1.0</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编写应用具体部署信息</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编辑 values.yaml，它默认会在 Kubernetes 部署一个 Nginx。下面是 mychart 应用的 values.yaml 文件的内容：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lang w:val="en-US" w:eastAsia="zh-CN"/>
        </w:rPr>
      </w:pPr>
      <w:r>
        <w:rPr>
          <w:rFonts w:hint="default" w:ascii="思源黑体 CN Normal" w:hAnsi="思源黑体 CN Normal" w:eastAsia="思源黑体 CN Normal" w:cs="思源黑体 CN Normal"/>
          <w:color w:val="393A34"/>
          <w:spacing w:val="3"/>
          <w:sz w:val="20"/>
          <w:szCs w:val="20"/>
          <w:lang w:val="en-US" w:eastAsia="zh-CN"/>
        </w:rPr>
        <w:t>cat mychart/values.yaml</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Default values for mychart.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This is a YAML-formatted file.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Declare variables to be passed into your templates.</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replicaCount: 1</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image: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repository: nginx</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tag: stable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pullPolicy: IfNotPresent</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imagePullSecrets: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nameOverride: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fullnameOverride: ""</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serviceAccount: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Specifies whether a service account should be created</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create: true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The name of the service account to use.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If not set and create is true, a name is generated using the fullname template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name:</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podSecurityContext: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fsGroup: 2000</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securityContext: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capabilities: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drop:</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 ALL</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readOnlyRootFilesystem: true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runAsNonRoot: true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runAsUser: 1000</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service: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type: ClusterIP</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port: 80</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ingress: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enabled: false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annotations: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kubernetes.io/ingress.class: nginx</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kubernetes.io/tls-acme: "true"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hosts: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host: chart-example.local</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paths: []</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tls: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 secretName: chart-example-tls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hosts: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 chart-example.local</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resources: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We usually recommend not to specify default resources and to leave this as a conscious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choice for the user. This also increases chances charts run on environments with little</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resources, such as Minikube. If you do want to specify resources, uncomment the following</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lines, adjust them as necessary, and remove the curly braces after 'resources:'.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limits: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cpu: 100m</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memory: 128Mi</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requests:</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cpu: 100m</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 xml:space="preserve">  #   memory: 128Mi</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nodeSelector: {}</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tolerations: []</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affinity: {}</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检查依赖和模板配置是否正确</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requirements.yaml 这个文件需要手动创建，requirements.yaml文件用来定义Chart的依赖，直接将这些依赖放到chart目录下也是可以的。使用文件来管理是来会更加便利。</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我们可以在requirements.yaml中定义应用所依赖的chart，例如定义对redis的依赖：</w:t>
      </w:r>
    </w:p>
    <w:p>
      <w:pPr>
        <w:rPr>
          <w:rFonts w:hint="eastAsia"/>
          <w:lang w:val="en-US" w:eastAsia="zh-CN"/>
        </w:rPr>
      </w:pPr>
      <w:r>
        <w:rPr>
          <w:rFonts w:hint="eastAsia"/>
          <w:lang w:val="en-US" w:eastAsia="zh-CN"/>
        </w:rPr>
        <w:t>dependencies:</w:t>
      </w:r>
    </w:p>
    <w:p>
      <w:pPr>
        <w:rPr>
          <w:rFonts w:hint="eastAsia"/>
          <w:lang w:val="en-US" w:eastAsia="zh-CN"/>
        </w:rPr>
      </w:pPr>
      <w:r>
        <w:rPr>
          <w:rFonts w:hint="eastAsia"/>
          <w:lang w:val="en-US" w:eastAsia="zh-CN"/>
        </w:rPr>
        <w:t xml:space="preserve">  - name: redis</w:t>
      </w:r>
    </w:p>
    <w:p>
      <w:pPr>
        <w:rPr>
          <w:rFonts w:hint="eastAsia"/>
          <w:lang w:val="en-US" w:eastAsia="zh-CN"/>
        </w:rPr>
      </w:pPr>
      <w:r>
        <w:rPr>
          <w:rFonts w:hint="eastAsia"/>
          <w:lang w:val="en-US" w:eastAsia="zh-CN"/>
        </w:rPr>
        <w:t xml:space="preserve">    version: 1.1.17</w:t>
      </w:r>
    </w:p>
    <w:p>
      <w:pPr>
        <w:rPr>
          <w:rFonts w:hint="eastAsia"/>
          <w:lang w:val="en-US" w:eastAsia="zh-CN"/>
        </w:rPr>
      </w:pPr>
      <w:r>
        <w:rPr>
          <w:rFonts w:hint="eastAsia"/>
          <w:lang w:val="en-US" w:eastAsia="zh-CN"/>
        </w:rPr>
        <w:t xml:space="preserve">    repository: https://kubernetes-charts.storage.googleapis.com</w:t>
      </w:r>
    </w:p>
    <w:p>
      <w:pPr>
        <w:rPr>
          <w:rFonts w:hint="eastAsia"/>
          <w:lang w:val="en-US" w:eastAsia="zh-CN"/>
        </w:rPr>
      </w:pPr>
    </w:p>
    <w:p>
      <w:pPr>
        <w:rPr>
          <w:rFonts w:hint="eastAsia"/>
          <w:lang w:val="en-US" w:eastAsia="zh-CN"/>
        </w:rPr>
      </w:pPr>
      <w:r>
        <w:rPr>
          <w:rFonts w:hint="eastAsia"/>
          <w:lang w:val="en-US" w:eastAsia="zh-CN"/>
        </w:rPr>
        <w:t>文件内容表明当前Chart依赖redis-1.1.17这个Chart，这个Chart的仓库地址是https://kubernetes-charts.storage.googleapis.com，这个地址必须已经添加到你的helm中，添加命令：</w:t>
      </w:r>
      <w:r>
        <w:rPr>
          <w:rFonts w:hint="eastAsia"/>
          <w:shd w:val="clear" w:color="FFFFFF" w:fill="D9D9D9"/>
          <w:lang w:val="en-US" w:eastAsia="zh-CN"/>
        </w:rPr>
        <w:t>helm repo add</w:t>
      </w:r>
      <w:r>
        <w:rPr>
          <w:rFonts w:hint="eastAsia"/>
          <w:lang w:val="en-US" w:eastAsia="zh-CN"/>
        </w:rPr>
        <w:t xml:space="preserve"> ，查看命令：</w:t>
      </w:r>
      <w:r>
        <w:rPr>
          <w:rFonts w:hint="eastAsia"/>
          <w:shd w:val="clear" w:color="FFFFFF" w:fill="D9D9D9"/>
          <w:lang w:val="en-US" w:eastAsia="zh-CN"/>
        </w:rPr>
        <w:t>helm repo list</w:t>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然后我们执行 </w:t>
      </w:r>
      <w:r>
        <w:rPr>
          <w:rFonts w:hint="eastAsia"/>
          <w:shd w:val="clear" w:color="FFFFFF" w:fill="D9D9D9"/>
          <w:lang w:val="en-US" w:eastAsia="zh-CN"/>
        </w:rPr>
        <w:t>helm dependency update chartName</w:t>
      </w:r>
      <w:r>
        <w:rPr>
          <w:rFonts w:hint="eastAsia"/>
          <w:lang w:val="en-US" w:eastAsia="zh-CN"/>
        </w:rPr>
        <w:t xml:space="preserve"> 命令helm就会帮我们下载requirements.yaml文件中定义的其他Chart，这些Chart会存放在charts目录中。命令简写：</w:t>
      </w:r>
      <w:r>
        <w:rPr>
          <w:rFonts w:hint="eastAsia"/>
          <w:shd w:val="clear" w:color="FFFFFF" w:fill="D9D9D9"/>
          <w:lang w:val="en-US" w:eastAsia="zh-CN"/>
        </w:rPr>
        <w:t>helm dep up mychart/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使用helm lint .命令可以检查依赖和模板配置是否正确。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lint mychart/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==&gt; Linting .</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[INFO] Chart.yaml: icon is recommended</w:t>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1 chart(s) linted, no failures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如果文件格式错误，可以根据提示进行修改。</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将应用打包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package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Successfully packaged chart and saved it to: /opt/k8s/work/helm/mychart-0.1.0.tgz</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mychart 目录会被打包为一个 mychart-0.1.0.tgz 格式的压缩包，该压缩包会被放到当前目录下，并同时被保存到了 Helm 的本地缺省仓库目录中。</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如果你想看到更详细的输出，可以加上 --debug 参数来查看打包的输出，输出内容应该类似如下：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package mychart --debug</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Successfully packaged chart and saved it to: /opt/k8s/work/helm/mychart-0.1.0.tgz</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[debug] Successfully saved /opt/k8s/work/helm/mychart-0.1.0.tgz to /root/.helm/repository/local</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将应用发布到 Repository</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虽然我们已经打包了 Chart 并发布到了 Helm 的本地目录中，但通过 helm search 命令查找，并不能找不到刚才生成的 mychart包。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search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No results found</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这是因为 Repository 目录中的 Chart 包还没有被 Helm 管理。通过 helm repo list 命令可以看到目前 Helm 中已配置的 Repository 的信息。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repo list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NAME    URL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stable  https://kubernetes.oss-cn-hangzhou.aliyuncs.com/charts</w:t>
      </w:r>
    </w:p>
    <w:p>
      <w:pPr>
        <w:rPr>
          <w:rFonts w:hint="eastAsia" w:ascii="思源黑体 CN Normal" w:hAnsi="思源黑体 CN Normal" w:eastAsia="思源黑体 CN Normal" w:cs="思源黑体 CN Normal"/>
          <w:color w:val="FF0000"/>
          <w:shd w:val="clear" w:color="FFFFFF" w:fill="D9D9D9"/>
          <w:lang w:val="en-US" w:eastAsia="zh-CN"/>
        </w:rPr>
      </w:pPr>
      <w:r>
        <w:rPr>
          <w:rFonts w:hint="eastAsia" w:ascii="思源黑体 CN Normal" w:hAnsi="思源黑体 CN Normal" w:eastAsia="思源黑体 CN Normal" w:cs="思源黑体 CN Normal"/>
          <w:color w:val="FF0000"/>
          <w:shd w:val="clear" w:color="FFFFFF" w:fill="D9D9D9"/>
          <w:lang w:val="en-US" w:eastAsia="zh-CN"/>
        </w:rPr>
        <w:t>注：新版本中执行 helm init 命令后默认会配置一个名为 local 的本地仓库。</w:t>
      </w:r>
    </w:p>
    <w:p>
      <w:pPr>
        <w:rPr>
          <w:rFonts w:hint="eastAsia" w:ascii="思源黑体 CN Normal" w:hAnsi="思源黑体 CN Normal" w:eastAsia="思源黑体 CN Normal" w:cs="思源黑体 CN Normal"/>
          <w:color w:val="FF0000"/>
          <w:shd w:val="clear" w:color="FFFFFF" w:fill="D9D9D9"/>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我们可以在本地启动一个 Repository Server，并将其加入到 Helm Repo 列表中。Helm Repository 必须以 Web 服务的方式提供，这里我们就使用 helm serve 命令启动一个 Repository Server，该 Server 缺省使用 $HOME/.helm/repository/local 目录作为 Chart 存储，并在 8879 端口上提供服务。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serve &amp;</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Now serving you on 127.0.0.1:8879</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默认情况下该服务只监听 127.0.0.1，如果你要绑定到其它网络接口，可使用以下命令：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serve --address 192.168.100.211:8879 &amp;</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如果你想使用指定目录来做为 Helm Repository 的存储目录，可以加上 --repo-path 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serve --address 192.168.100.211:8879 --repo-path /data/helm/repository/ --url http://192.168.100.211:8879/charts/</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通过 helm repo index 命令将 Chart 的 Metadata 记录更新在 index.yaml 文件中:</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更新 Helm Repository 的索引文件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cd /home/k8s/.helm/repository/local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helm repo index --url=http://192.168.100.211:8879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完成启动本地 Helm Repository Server 后，就可以将本地 Repository 加入 Helm 的 Repo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repo add local http://127.0.0.1:8879</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"local" has been added to your repositories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现在再次查找 mychart 包，就可以搜索到了。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repo update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search mychart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NAME          CHART VERSION APP VERSION DESCRIPTION</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local/mychart 0.1.0         1.0         A Helm chart for Kubernetes</w:t>
      </w:r>
    </w:p>
    <w:p>
      <w:pPr>
        <w:rPr>
          <w:rFonts w:hint="eastAsia" w:ascii="思源黑体 CN Normal" w:hAnsi="思源黑体 CN Normal" w:eastAsia="思源黑体 CN Normal" w:cs="思源黑体 CN Normal"/>
          <w:lang w:val="en-US" w:eastAsia="zh-CN"/>
        </w:rPr>
      </w:pPr>
    </w:p>
    <w:p>
      <w:pPr>
        <w:pStyle w:val="5"/>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在 Kubernetes 中部署应用</w:t>
      </w:r>
    </w:p>
    <w:p>
      <w:pPr>
        <w:pStyle w:val="6"/>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部署一个应用</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Chart 被发布到仓储后，就可以通过 helm install 命令部署该 Chart。</w:t>
      </w:r>
    </w:p>
    <w:p>
      <w:pPr>
        <w:numPr>
          <w:ilvl w:val="0"/>
          <w:numId w:val="178"/>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检查配置和模板是否有效</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当使用 helm install 命令部署应用时，实际上就是将 templates 目录下的模板文件渲染成 Kubernetes 能够识别的 YAML 格式。</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在部署前我们可以使用 helm install --dry-run --debug &lt;chart_dir&gt; --name &lt;release_name&gt;命令来验证 Chart 的配置。该输出中包含了模板的变量配置与最终渲染的 YAML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install --dry-run --debug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[debug] Created tunnel using local port: '39160'</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[debug] SERVER: "127.0.0.1:39160"</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[debug] Original chart version: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[debug] CHART PATH: /opt/k8s/work/helm/mychart</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NAME:   factual-fish</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REVISION: 1</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RELEASED: Sun Jan 12 14:46:05 2020</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CHART: mychart-0.1.0</w:t>
      </w:r>
    </w:p>
    <w:p>
      <w:pPr>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.....省略掉一部分输出代码</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Source: mychart/templates/deployment.yaml</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apiVersion: apps/v1</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kind: Deployment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metadata:</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name: factual-fish-mychart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labels: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app.kubernetes.io/name: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helm.sh/chart: mychart-0.1.0</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app.kubernetes.io/instance: factual-fish</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app.kubernetes.io/version: "1.0"</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app.kubernetes.io/managed-by: Tiller</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spec:</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replicas: 1</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containers: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 name: mychart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securityContext: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image: "nginx:stable"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imagePullPolicy: IfNotPresent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ports: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 name: http</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containerPort: 80</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protocol: TCP</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livenessProbe: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httpGet: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path: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port: http</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readinessProbe:</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httpGet: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path: /</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port: http</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resources:</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 xml:space="preserve">            {}</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验证完成没有问题后，我们就可以使用以下命令将其部署到 Kubernetes 上了。</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在mychart目录下执行下面的命令将nginx部署到kubernetes集群上。</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部署时需指定 Chart 名及 Release（部署的实例）名。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install mychart --name </w:t>
      </w:r>
      <w:r>
        <w:rPr>
          <w:rFonts w:hint="eastAsia" w:ascii="思源黑体 CN Normal" w:hAnsi="思源黑体 CN Normal" w:eastAsia="思源黑体 CN Normal" w:cs="思源黑体 CN Normal"/>
          <w:color w:val="393A34"/>
          <w:spacing w:val="3"/>
          <w:sz w:val="20"/>
          <w:szCs w:val="20"/>
          <w:lang w:val="en-US" w:eastAsia="zh-CN"/>
        </w:rPr>
        <w:t>allen</w:t>
      </w:r>
      <w:r>
        <w:rPr>
          <w:rFonts w:hint="default" w:ascii="思源黑体 CN Normal" w:hAnsi="思源黑体 CN Normal" w:eastAsia="思源黑体 CN Normal" w:cs="思源黑体 CN Normal"/>
          <w:color w:val="393A34"/>
          <w:spacing w:val="3"/>
          <w:sz w:val="20"/>
          <w:szCs w:val="20"/>
          <w:lang w:val="en-US" w:eastAsia="zh-CN"/>
        </w:rPr>
        <w:t>-test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或者</w:t>
      </w:r>
      <w:r>
        <w:rPr>
          <w:rFonts w:hint="default" w:ascii="思源黑体 CN Normal" w:hAnsi="思源黑体 CN Normal" w:eastAsia="思源黑体 CN Normal" w:cs="思源黑体 CN Normal"/>
          <w:color w:val="393A34"/>
          <w:spacing w:val="3"/>
          <w:sz w:val="20"/>
          <w:szCs w:val="20"/>
          <w:lang w:val="en-US" w:eastAsia="zh-CN"/>
        </w:rPr>
        <w:t>在mychart目录下执行下面的命令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helm install .</w:t>
      </w:r>
    </w:p>
    <w:p>
      <w:pPr>
        <w:rPr>
          <w:rFonts w:hint="eastAsia" w:ascii="思源黑体 CN Normal" w:hAnsi="思源黑体 CN Normal" w:eastAsia="思源黑体 CN Normal" w:cs="思源黑体 CN Normal"/>
          <w:lang w:val="en-US" w:eastAsia="zh-CN"/>
        </w:rPr>
      </w:pPr>
      <w:r>
        <w:drawing>
          <wp:inline distT="0" distB="0" distL="114300" distR="114300">
            <wp:extent cx="6117590" cy="2451735"/>
            <wp:effectExtent l="0" t="0" r="16510"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97"/>
                    <a:stretch>
                      <a:fillRect/>
                    </a:stretch>
                  </pic:blipFill>
                  <pic:spPr>
                    <a:xfrm>
                      <a:off x="0" y="0"/>
                      <a:ext cx="6117590" cy="245173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完成部署后，现在 Nginx 就已经部署到 Kubernetes 集群上。在本地主机上执行提示中的命令后，就可在本机访问到该 Nginx 实例。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export POD_NAME=$(kubectl get pods --namespace default -l "app.kubernetes.io/name=mychart,app.kubernetes.io/instance=allen-test" -o jsonpath="{.items[0].metadata.name}")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echo "Visit http://127.0.0.1:8080 to use your application"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kubectl port-forward $POD_NAME 8080:80</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在本地访问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curl http://127.0.0.1:8080</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&lt;title&gt;Welcome to nginx!&lt;/title&gt;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&lt;body&gt;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&lt;h1&gt;Welcome to nginx!&lt;/h1&gt;</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&lt;p&gt;If you see this page, the nginx web server is successfully installed and</w:t>
      </w:r>
    </w:p>
    <w:p>
      <w:pPr>
        <w:rPr>
          <w:rFonts w:hint="eastAsia" w:ascii="思源黑体 CN Normal" w:hAnsi="思源黑体 CN Normal" w:eastAsia="思源黑体 CN Normal" w:cs="思源黑体 CN Normal"/>
          <w:shd w:val="clear" w:color="FFFFFF" w:fill="D9D9D9"/>
          <w:lang w:val="en-US" w:eastAsia="zh-CN"/>
        </w:rPr>
      </w:pPr>
      <w:r>
        <w:rPr>
          <w:rFonts w:hint="eastAsia" w:ascii="思源黑体 CN Normal" w:hAnsi="思源黑体 CN Normal" w:eastAsia="思源黑体 CN Normal" w:cs="思源黑体 CN Normal"/>
          <w:shd w:val="clear" w:color="FFFFFF" w:fill="D9D9D9"/>
          <w:lang w:val="en-US" w:eastAsia="zh-CN"/>
        </w:rPr>
        <w:t>working. Further configuration is required.&lt;/p&gt;</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shd w:val="clear" w:color="FFFFFF" w:fill="D9D9D9"/>
          <w:lang w:val="en-US" w:eastAsia="zh-CN"/>
        </w:rPr>
        <w:t>......</w:t>
      </w:r>
    </w:p>
    <w:p>
      <w:pPr>
        <w:rPr>
          <w:rFonts w:hint="eastAsia" w:ascii="思源黑体 CN Normal" w:hAnsi="思源黑体 CN Normal" w:eastAsia="思源黑体 CN Normal" w:cs="思源黑体 CN Normal"/>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使用下面的命令列出的所有已部署的 Release 以及其对应的 Chart。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list</w:t>
      </w:r>
    </w:p>
    <w:p>
      <w:r>
        <w:drawing>
          <wp:inline distT="0" distB="0" distL="114300" distR="114300">
            <wp:extent cx="6115685" cy="325755"/>
            <wp:effectExtent l="0" t="0" r="18415" b="1714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98"/>
                    <a:stretch>
                      <a:fillRect/>
                    </a:stretch>
                  </pic:blipFill>
                  <pic:spPr>
                    <a:xfrm>
                      <a:off x="0" y="0"/>
                      <a:ext cx="6115685" cy="325755"/>
                    </a:xfrm>
                    <a:prstGeom prst="rect">
                      <a:avLst/>
                    </a:prstGeom>
                    <a:noFill/>
                    <a:ln>
                      <a:noFill/>
                    </a:ln>
                  </pic:spPr>
                </pic:pic>
              </a:graphicData>
            </a:graphic>
          </wp:inline>
        </w:drawing>
      </w:r>
    </w:p>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你还可以使用 helm status 查询一个特定的 Release 的状态。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status allen-test</w:t>
      </w:r>
    </w:p>
    <w:p>
      <w:pPr>
        <w:rPr>
          <w:rFonts w:hint="eastAsia" w:ascii="思源黑体 CN Normal" w:hAnsi="思源黑体 CN Normal" w:eastAsia="思源黑体 CN Normal" w:cs="思源黑体 CN Normal"/>
          <w:lang w:val="en-US" w:eastAsia="zh-CN"/>
        </w:rPr>
      </w:pPr>
      <w:r>
        <w:drawing>
          <wp:inline distT="0" distB="0" distL="114300" distR="114300">
            <wp:extent cx="6106160" cy="2729865"/>
            <wp:effectExtent l="0" t="0" r="8890" b="1333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99"/>
                    <a:stretch>
                      <a:fillRect/>
                    </a:stretch>
                  </pic:blipFill>
                  <pic:spPr>
                    <a:xfrm>
                      <a:off x="0" y="0"/>
                      <a:ext cx="6106160" cy="272986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hd w:val="clear" w:color="FFFFFF" w:fill="D9D9D9"/>
          <w:lang w:val="en-US" w:eastAsia="zh-CN"/>
        </w:rPr>
      </w:pP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删除部署的release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shd w:val="clear" w:color="FFFFFF" w:fill="D9D9D9"/>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delete </w:t>
      </w:r>
      <w:r>
        <w:rPr>
          <w:rFonts w:hint="eastAsia" w:ascii="思源黑体 CN Normal" w:hAnsi="思源黑体 CN Normal" w:eastAsia="思源黑体 CN Normal" w:cs="思源黑体 CN Normal"/>
          <w:color w:val="393A34"/>
          <w:spacing w:val="3"/>
          <w:sz w:val="20"/>
          <w:szCs w:val="20"/>
          <w:lang w:val="en-US" w:eastAsia="zh-CN"/>
        </w:rPr>
        <w:t>allen-test</w:t>
      </w:r>
    </w:p>
    <w:p>
      <w:pPr>
        <w:rPr>
          <w:rFonts w:hint="eastAsia" w:ascii="思源黑体 CN Normal" w:hAnsi="思源黑体 CN Normal" w:eastAsia="思源黑体 CN Normal" w:cs="思源黑体 CN Normal"/>
          <w:shd w:val="clear" w:color="FFFFFF" w:fill="D9D9D9"/>
          <w:lang w:val="en-US" w:eastAsia="zh-CN"/>
        </w:rPr>
      </w:pPr>
    </w:p>
    <w:p>
      <w:pPr>
        <w:pStyle w:val="6"/>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升级和回退一个应用</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从上面 helm list 输出的结果中我们可以看到有一个 Revision（更改历史）字段，该字段用于表示某一个 Release 被更新的次数，我们可以用该特性对已部署的 Release 进行回滚。</w:t>
      </w:r>
    </w:p>
    <w:p>
      <w:pPr>
        <w:rPr>
          <w:rFonts w:hint="default" w:ascii="思源黑体 CN Normal" w:hAnsi="思源黑体 CN Normal" w:eastAsia="思源黑体 CN Normal" w:cs="思源黑体 CN Normal"/>
          <w:shd w:val="clear" w:color="auto" w:fill="auto"/>
          <w:lang w:val="en-US" w:eastAsia="zh-CN"/>
        </w:rPr>
      </w:pPr>
    </w:p>
    <w:p>
      <w:pPr>
        <w:numPr>
          <w:ilvl w:val="0"/>
          <w:numId w:val="179"/>
        </w:numPr>
        <w:ind w:left="420" w:leftChars="0" w:hanging="420" w:firstLineChars="0"/>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修改 Chart.yaml 文件</w:t>
      </w: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将版本号从 0.1.0 修改为 0.2.0, 然后使用 helm package 命令打包并发布到本地仓库。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cat mychart/Chart.yaml</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apiVersion: v1</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appVersion: "1.0"</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description: A Helm chart for Kubernetes</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name: mychart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version: 0.2.0</w:t>
      </w:r>
    </w:p>
    <w:p>
      <w:pPr>
        <w:rPr>
          <w:rFonts w:hint="default" w:ascii="思源黑体 CN Normal" w:hAnsi="思源黑体 CN Normal" w:eastAsia="思源黑体 CN Normal" w:cs="思源黑体 CN Normal"/>
          <w:shd w:val="clear" w:color="auto" w:fill="auto"/>
          <w:lang w:val="en-US" w:eastAsia="zh-CN"/>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package mychart</w:t>
      </w:r>
    </w:p>
    <w:p>
      <w:pPr>
        <w:rPr>
          <w:rFonts w:hint="default" w:ascii="思源黑体 CN Normal" w:hAnsi="思源黑体 CN Normal" w:eastAsia="思源黑体 CN Normal" w:cs="思源黑体 CN Normal"/>
          <w:sz w:val="20"/>
          <w:szCs w:val="20"/>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Successfully packaged chart and saved it to: /home/k8s/mychart-0.2.0.tgz</w:t>
      </w:r>
    </w:p>
    <w:p>
      <w:pPr>
        <w:rPr>
          <w:rFonts w:hint="default" w:ascii="思源黑体 CN Normal" w:hAnsi="思源黑体 CN Normal" w:eastAsia="思源黑体 CN Normal" w:cs="思源黑体 CN Normal"/>
          <w:shd w:val="clear" w:color="auto" w:fill="auto"/>
          <w:lang w:val="en-US" w:eastAsia="zh-CN"/>
        </w:rPr>
      </w:pPr>
    </w:p>
    <w:p>
      <w:pPr>
        <w:numPr>
          <w:ilvl w:val="0"/>
          <w:numId w:val="179"/>
        </w:numPr>
        <w:ind w:left="420" w:leftChars="0" w:hanging="420" w:firstLineChars="0"/>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查询本地仓库中的 Chart 信息</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我们可以看到在本地仓库中 mychart 有两个版本。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search mychart -l</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NAME          CHART VERSION APP VERSION DESCRIPTION</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local/mychart 0.2.0         1.0         A Helm chart for Kubernetes</w:t>
      </w:r>
    </w:p>
    <w:p>
      <w:pPr>
        <w:rPr>
          <w:rFonts w:hint="default" w:ascii="思源黑体 CN Normal" w:hAnsi="思源黑体 CN Normal" w:eastAsia="思源黑体 CN Normal" w:cs="思源黑体 CN Normal"/>
          <w:sz w:val="20"/>
          <w:szCs w:val="20"/>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local/mychart 0.1.0         1.0         A Helm chart for Kubernetes</w:t>
      </w:r>
    </w:p>
    <w:p>
      <w:pPr>
        <w:rPr>
          <w:rFonts w:hint="default" w:ascii="思源黑体 CN Normal" w:hAnsi="思源黑体 CN Normal" w:eastAsia="思源黑体 CN Normal" w:cs="思源黑体 CN Normal"/>
          <w:shd w:val="clear" w:color="auto" w:fill="auto"/>
          <w:lang w:val="en-US" w:eastAsia="zh-CN"/>
        </w:rPr>
      </w:pPr>
    </w:p>
    <w:p>
      <w:pPr>
        <w:numPr>
          <w:ilvl w:val="0"/>
          <w:numId w:val="179"/>
        </w:numPr>
        <w:ind w:left="420" w:leftChars="0" w:hanging="420" w:firstLineChars="0"/>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升级一个应用</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 xml:space="preserve">现在用 helm upgrade 命令将已部署的 </w:t>
      </w:r>
      <w:r>
        <w:rPr>
          <w:rFonts w:hint="eastAsia" w:ascii="思源黑体 CN Normal" w:hAnsi="思源黑体 CN Normal" w:eastAsia="思源黑体 CN Normal" w:cs="思源黑体 CN Normal"/>
          <w:shd w:val="clear" w:color="auto" w:fill="auto"/>
          <w:lang w:val="en-US" w:eastAsia="zh-CN"/>
        </w:rPr>
        <w:t>allen</w:t>
      </w:r>
      <w:r>
        <w:rPr>
          <w:rFonts w:hint="default" w:ascii="思源黑体 CN Normal" w:hAnsi="思源黑体 CN Normal" w:eastAsia="思源黑体 CN Normal" w:cs="思源黑体 CN Normal"/>
          <w:shd w:val="clear" w:color="auto" w:fill="auto"/>
          <w:lang w:val="en-US" w:eastAsia="zh-CN"/>
        </w:rPr>
        <w:t>-test 升级到新版本。你可以通过 --version 参数指定需要升级的版本号，如果没有指定版本号，则缺省使用最新版本。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helm upgrade allen-test mychart</w:t>
      </w:r>
    </w:p>
    <w:p>
      <w:pPr>
        <w:rPr>
          <w:rFonts w:hint="default" w:ascii="思源黑体 CN Normal" w:hAnsi="思源黑体 CN Normal" w:eastAsia="思源黑体 CN Normal" w:cs="思源黑体 CN Normal"/>
          <w:shd w:val="clear" w:color="auto" w:fill="auto"/>
          <w:lang w:val="en-US" w:eastAsia="zh-CN"/>
        </w:rPr>
      </w:pPr>
      <w:r>
        <w:drawing>
          <wp:inline distT="0" distB="0" distL="114300" distR="114300">
            <wp:extent cx="6113145" cy="2815590"/>
            <wp:effectExtent l="0" t="0" r="1905" b="381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00"/>
                    <a:stretch>
                      <a:fillRect/>
                    </a:stretch>
                  </pic:blipFill>
                  <pic:spPr>
                    <a:xfrm>
                      <a:off x="0" y="0"/>
                      <a:ext cx="6113145" cy="2815590"/>
                    </a:xfrm>
                    <a:prstGeom prst="rect">
                      <a:avLst/>
                    </a:prstGeom>
                    <a:noFill/>
                    <a:ln>
                      <a:noFill/>
                    </a:ln>
                  </pic:spPr>
                </pic:pic>
              </a:graphicData>
            </a:graphic>
          </wp:inline>
        </w:drawing>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 xml:space="preserve">完成后，可以看到已部署的 </w:t>
      </w:r>
      <w:r>
        <w:rPr>
          <w:rFonts w:hint="eastAsia" w:ascii="思源黑体 CN Normal" w:hAnsi="思源黑体 CN Normal" w:eastAsia="思源黑体 CN Normal" w:cs="思源黑体 CN Normal"/>
          <w:shd w:val="clear" w:color="auto" w:fill="auto"/>
          <w:lang w:val="en-US" w:eastAsia="zh-CN"/>
        </w:rPr>
        <w:t>allen</w:t>
      </w:r>
      <w:r>
        <w:rPr>
          <w:rFonts w:hint="default" w:ascii="思源黑体 CN Normal" w:hAnsi="思源黑体 CN Normal" w:eastAsia="思源黑体 CN Normal" w:cs="思源黑体 CN Normal"/>
          <w:shd w:val="clear" w:color="auto" w:fill="auto"/>
          <w:lang w:val="en-US" w:eastAsia="zh-CN"/>
        </w:rPr>
        <w:t>-test 被升级到 0.2.0 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list</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NAME     REVISION  UPDATED                STATUS    CHART         NAMESPACE</w:t>
      </w:r>
    </w:p>
    <w:p>
      <w:pPr>
        <w:rPr>
          <w:rFonts w:hint="default" w:ascii="思源黑体 CN Normal" w:hAnsi="思源黑体 CN Normal" w:eastAsia="思源黑体 CN Normal" w:cs="思源黑体 CN Normal"/>
          <w:shd w:val="clear" w:color="auto" w:fill="auto"/>
          <w:lang w:val="en-US" w:eastAsia="zh-CN"/>
        </w:rPr>
      </w:pPr>
      <w:r>
        <w:rPr>
          <w:rFonts w:hint="eastAsia" w:ascii="思源黑体 CN Normal" w:hAnsi="思源黑体 CN Normal" w:eastAsia="思源黑体 CN Normal" w:cs="思源黑体 CN Normal"/>
          <w:shd w:val="clear" w:color="auto" w:fill="auto"/>
          <w:lang w:val="en-US" w:eastAsia="zh-CN"/>
        </w:rPr>
        <w:t>Allen</w:t>
      </w:r>
      <w:r>
        <w:rPr>
          <w:rFonts w:hint="default" w:ascii="思源黑体 CN Normal" w:hAnsi="思源黑体 CN Normal" w:eastAsia="思源黑体 CN Normal" w:cs="思源黑体 CN Normal"/>
          <w:shd w:val="clear" w:color="auto" w:fill="auto"/>
          <w:lang w:val="en-US" w:eastAsia="zh-CN"/>
        </w:rPr>
        <w:t xml:space="preserve">-test </w:t>
      </w:r>
      <w:r>
        <w:rPr>
          <w:rFonts w:hint="eastAsia" w:ascii="思源黑体 CN Normal" w:hAnsi="思源黑体 CN Normal" w:eastAsia="思源黑体 CN Normal" w:cs="思源黑体 CN Normal"/>
          <w:shd w:val="clear" w:color="auto" w:fill="auto"/>
          <w:lang w:val="en-US" w:eastAsia="zh-CN"/>
        </w:rPr>
        <w:t xml:space="preserve"> </w:t>
      </w:r>
      <w:r>
        <w:rPr>
          <w:rFonts w:hint="default" w:ascii="思源黑体 CN Normal" w:hAnsi="思源黑体 CN Normal" w:eastAsia="思源黑体 CN Normal" w:cs="思源黑体 CN Normal"/>
          <w:shd w:val="clear" w:color="auto" w:fill="auto"/>
          <w:lang w:val="en-US" w:eastAsia="zh-CN"/>
        </w:rPr>
        <w:t xml:space="preserve">2         Sun Jan 12 18:10:04 2020  DEPLOYED  mychart-0.2.0 </w:t>
      </w:r>
      <w:r>
        <w:rPr>
          <w:rFonts w:hint="eastAsia" w:ascii="思源黑体 CN Normal" w:hAnsi="思源黑体 CN Normal" w:eastAsia="思源黑体 CN Normal" w:cs="思源黑体 CN Normal"/>
          <w:shd w:val="clear" w:color="auto" w:fill="auto"/>
          <w:lang w:val="en-US" w:eastAsia="zh-CN"/>
        </w:rPr>
        <w:t xml:space="preserve"> </w:t>
      </w:r>
      <w:r>
        <w:rPr>
          <w:rFonts w:hint="default" w:ascii="思源黑体 CN Normal" w:hAnsi="思源黑体 CN Normal" w:eastAsia="思源黑体 CN Normal" w:cs="思源黑体 CN Normal"/>
          <w:shd w:val="clear" w:color="auto" w:fill="auto"/>
          <w:lang w:val="en-US" w:eastAsia="zh-CN"/>
        </w:rPr>
        <w:t>default</w:t>
      </w:r>
    </w:p>
    <w:p>
      <w:pPr>
        <w:rPr>
          <w:rFonts w:hint="default" w:ascii="思源黑体 CN Normal" w:hAnsi="思源黑体 CN Normal" w:eastAsia="思源黑体 CN Normal" w:cs="思源黑体 CN Normal"/>
          <w:shd w:val="clear" w:color="auto" w:fill="auto"/>
          <w:lang w:val="en-US" w:eastAsia="zh-CN"/>
        </w:rPr>
      </w:pPr>
    </w:p>
    <w:p>
      <w:pPr>
        <w:numPr>
          <w:ilvl w:val="0"/>
          <w:numId w:val="179"/>
        </w:numPr>
        <w:ind w:left="420" w:leftChars="0" w:hanging="420" w:firstLineChars="0"/>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回退一个应用</w:t>
      </w: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如果更新后的程序由于某些原因运行有问题，需要回退到旧版本的应用。首先我们可以使用 helm history 命令查看一个 Release 的所有变更记录。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history </w:t>
      </w:r>
      <w:r>
        <w:rPr>
          <w:rFonts w:hint="eastAsia" w:ascii="思源黑体 CN Normal" w:hAnsi="思源黑体 CN Normal" w:eastAsia="思源黑体 CN Normal" w:cs="思源黑体 CN Normal"/>
          <w:color w:val="393A34"/>
          <w:spacing w:val="3"/>
          <w:sz w:val="20"/>
          <w:szCs w:val="20"/>
          <w:lang w:val="en-US" w:eastAsia="zh-CN"/>
        </w:rPr>
        <w:t>allen</w:t>
      </w:r>
      <w:r>
        <w:rPr>
          <w:rFonts w:hint="default" w:ascii="思源黑体 CN Normal" w:hAnsi="思源黑体 CN Normal" w:eastAsia="思源黑体 CN Normal" w:cs="思源黑体 CN Normal"/>
          <w:color w:val="393A34"/>
          <w:spacing w:val="3"/>
          <w:sz w:val="20"/>
          <w:szCs w:val="20"/>
          <w:lang w:val="en-US" w:eastAsia="zh-CN"/>
        </w:rPr>
        <w:t>-test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REVISION  UPDATED                   STATUS      CHART         DESCRIPTION</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1         Sun Jan 12 1</w:t>
      </w:r>
      <w:r>
        <w:rPr>
          <w:rFonts w:hint="eastAsia" w:ascii="思源黑体 CN Normal" w:hAnsi="思源黑体 CN Normal" w:eastAsia="思源黑体 CN Normal" w:cs="思源黑体 CN Normal"/>
          <w:sz w:val="20"/>
          <w:szCs w:val="20"/>
          <w:shd w:val="clear" w:color="FFFFFF" w:fill="D9D9D9"/>
          <w:lang w:val="en-US" w:eastAsia="zh-CN"/>
        </w:rPr>
        <w:t>7</w:t>
      </w:r>
      <w:r>
        <w:rPr>
          <w:rFonts w:hint="default" w:ascii="思源黑体 CN Normal" w:hAnsi="思源黑体 CN Normal" w:eastAsia="思源黑体 CN Normal" w:cs="思源黑体 CN Normal"/>
          <w:sz w:val="20"/>
          <w:szCs w:val="20"/>
          <w:shd w:val="clear" w:color="FFFFFF" w:fill="D9D9D9"/>
          <w:lang w:val="en-US" w:eastAsia="zh-CN"/>
        </w:rPr>
        <w:t>:10:04 2020  SUPERSEDED  mychart-0.1.0 Install complete</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2         Sun Jan 12 18:10:04 2020  DEPLOYED    mychart-0.2.0 Upgrade complete</w:t>
      </w: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其次，我们可以使用下面的命令对指定的应用进行回退。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rollback </w:t>
      </w:r>
      <w:r>
        <w:rPr>
          <w:rFonts w:hint="eastAsia" w:ascii="思源黑体 CN Normal" w:hAnsi="思源黑体 CN Normal" w:eastAsia="思源黑体 CN Normal" w:cs="思源黑体 CN Normal"/>
          <w:color w:val="393A34"/>
          <w:spacing w:val="3"/>
          <w:sz w:val="20"/>
          <w:szCs w:val="20"/>
          <w:lang w:val="en-US" w:eastAsia="zh-CN"/>
        </w:rPr>
        <w:t>allen</w:t>
      </w:r>
      <w:r>
        <w:rPr>
          <w:rFonts w:hint="default" w:ascii="思源黑体 CN Normal" w:hAnsi="思源黑体 CN Normal" w:eastAsia="思源黑体 CN Normal" w:cs="思源黑体 CN Normal"/>
          <w:color w:val="393A34"/>
          <w:spacing w:val="3"/>
          <w:sz w:val="20"/>
          <w:szCs w:val="20"/>
          <w:lang w:val="en-US" w:eastAsia="zh-CN"/>
        </w:rPr>
        <w:t>-test 1</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Rollback was a success! Happy Helming!</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color w:val="FF0000"/>
          <w:shd w:val="clear" w:color="FFFFFF" w:fill="D9D9D9"/>
          <w:lang w:val="en-US" w:eastAsia="zh-CN"/>
        </w:rPr>
        <w:t>注：其中的参数 1 是 helm history 查看到 Release 的历史记录中 REVISION 对应的值。</w:t>
      </w: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 xml:space="preserve">最后，我们使用 </w:t>
      </w:r>
      <w:r>
        <w:rPr>
          <w:rFonts w:hint="default" w:ascii="思源黑体 CN Normal" w:hAnsi="思源黑体 CN Normal" w:eastAsia="思源黑体 CN Normal" w:cs="思源黑体 CN Normal"/>
          <w:shd w:val="clear" w:color="FFFFFF" w:fill="D9D9D9"/>
          <w:lang w:val="en-US" w:eastAsia="zh-CN"/>
        </w:rPr>
        <w:t>helm list</w:t>
      </w:r>
      <w:r>
        <w:rPr>
          <w:rFonts w:hint="default" w:ascii="思源黑体 CN Normal" w:hAnsi="思源黑体 CN Normal" w:eastAsia="思源黑体 CN Normal" w:cs="思源黑体 CN Normal"/>
          <w:shd w:val="clear" w:color="auto" w:fill="auto"/>
          <w:lang w:val="en-US" w:eastAsia="zh-CN"/>
        </w:rPr>
        <w:t xml:space="preserve"> 和 </w:t>
      </w:r>
      <w:r>
        <w:rPr>
          <w:rFonts w:hint="default" w:ascii="思源黑体 CN Normal" w:hAnsi="思源黑体 CN Normal" w:eastAsia="思源黑体 CN Normal" w:cs="思源黑体 CN Normal"/>
          <w:shd w:val="clear" w:color="FFFFFF" w:fill="D9D9D9"/>
          <w:lang w:val="en-US" w:eastAsia="zh-CN"/>
        </w:rPr>
        <w:t>helm history</w:t>
      </w:r>
      <w:r>
        <w:rPr>
          <w:rFonts w:hint="default" w:ascii="思源黑体 CN Normal" w:hAnsi="思源黑体 CN Normal" w:eastAsia="思源黑体 CN Normal" w:cs="思源黑体 CN Normal"/>
          <w:shd w:val="clear" w:color="auto" w:fill="auto"/>
          <w:lang w:val="en-US" w:eastAsia="zh-CN"/>
        </w:rPr>
        <w:t xml:space="preserve"> 命令都可以看到 mychart 的版本已经回退到 0.1.0 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list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NAME      REVISION  UPDATED                   STATUS    CHART         NAMESPACE</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mike-test 3         Sun Jan 12 1</w:t>
      </w:r>
      <w:r>
        <w:rPr>
          <w:rFonts w:hint="eastAsia" w:ascii="思源黑体 CN Normal" w:hAnsi="思源黑体 CN Normal" w:eastAsia="思源黑体 CN Normal" w:cs="思源黑体 CN Normal"/>
          <w:sz w:val="20"/>
          <w:szCs w:val="20"/>
          <w:shd w:val="clear" w:color="FFFFFF" w:fill="D9D9D9"/>
          <w:lang w:val="en-US" w:eastAsia="zh-CN"/>
        </w:rPr>
        <w:t>7</w:t>
      </w:r>
      <w:r>
        <w:rPr>
          <w:rFonts w:hint="default" w:ascii="思源黑体 CN Normal" w:hAnsi="思源黑体 CN Normal" w:eastAsia="思源黑体 CN Normal" w:cs="思源黑体 CN Normal"/>
          <w:sz w:val="20"/>
          <w:szCs w:val="20"/>
          <w:shd w:val="clear" w:color="FFFFFF" w:fill="D9D9D9"/>
          <w:lang w:val="en-US" w:eastAsia="zh-CN"/>
        </w:rPr>
        <w:t>:10:04 2020  DEPLOYED  mychart-0.1.0 default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helm history </w:t>
      </w:r>
      <w:r>
        <w:rPr>
          <w:rFonts w:hint="eastAsia" w:ascii="思源黑体 CN Normal" w:hAnsi="思源黑体 CN Normal" w:eastAsia="思源黑体 CN Normal" w:cs="思源黑体 CN Normal"/>
          <w:color w:val="393A34"/>
          <w:spacing w:val="3"/>
          <w:sz w:val="20"/>
          <w:szCs w:val="20"/>
          <w:lang w:val="en-US" w:eastAsia="zh-CN"/>
        </w:rPr>
        <w:t>allen</w:t>
      </w:r>
      <w:r>
        <w:rPr>
          <w:rFonts w:hint="default" w:ascii="思源黑体 CN Normal" w:hAnsi="思源黑体 CN Normal" w:eastAsia="思源黑体 CN Normal" w:cs="思源黑体 CN Normal"/>
          <w:color w:val="393A34"/>
          <w:spacing w:val="3"/>
          <w:sz w:val="20"/>
          <w:szCs w:val="20"/>
          <w:lang w:val="en-US" w:eastAsia="zh-CN"/>
        </w:rPr>
        <w:t>-test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REVISION  UPDATED                   STATUS      CHART         DESCRIPTION</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1         Sun Jan 12 1</w:t>
      </w:r>
      <w:r>
        <w:rPr>
          <w:rFonts w:hint="eastAsia" w:ascii="思源黑体 CN Normal" w:hAnsi="思源黑体 CN Normal" w:eastAsia="思源黑体 CN Normal" w:cs="思源黑体 CN Normal"/>
          <w:sz w:val="20"/>
          <w:szCs w:val="20"/>
          <w:shd w:val="clear" w:color="FFFFFF" w:fill="D9D9D9"/>
          <w:lang w:val="en-US" w:eastAsia="zh-CN"/>
        </w:rPr>
        <w:t>7</w:t>
      </w:r>
      <w:r>
        <w:rPr>
          <w:rFonts w:hint="default" w:ascii="思源黑体 CN Normal" w:hAnsi="思源黑体 CN Normal" w:eastAsia="思源黑体 CN Normal" w:cs="思源黑体 CN Normal"/>
          <w:sz w:val="20"/>
          <w:szCs w:val="20"/>
          <w:shd w:val="clear" w:color="FFFFFF" w:fill="D9D9D9"/>
          <w:lang w:val="en-US" w:eastAsia="zh-CN"/>
        </w:rPr>
        <w:t>:10:04 2020  SUPERSEDED  mychart-0.1.0 Install complete</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2         Sun Jan 12 1</w:t>
      </w:r>
      <w:r>
        <w:rPr>
          <w:rFonts w:hint="eastAsia" w:ascii="思源黑体 CN Normal" w:hAnsi="思源黑体 CN Normal" w:eastAsia="思源黑体 CN Normal" w:cs="思源黑体 CN Normal"/>
          <w:sz w:val="20"/>
          <w:szCs w:val="20"/>
          <w:shd w:val="clear" w:color="FFFFFF" w:fill="D9D9D9"/>
          <w:lang w:val="en-US" w:eastAsia="zh-CN"/>
        </w:rPr>
        <w:t>8</w:t>
      </w:r>
      <w:r>
        <w:rPr>
          <w:rFonts w:hint="default" w:ascii="思源黑体 CN Normal" w:hAnsi="思源黑体 CN Normal" w:eastAsia="思源黑体 CN Normal" w:cs="思源黑体 CN Normal"/>
          <w:sz w:val="20"/>
          <w:szCs w:val="20"/>
          <w:shd w:val="clear" w:color="FFFFFF" w:fill="D9D9D9"/>
          <w:lang w:val="en-US" w:eastAsia="zh-CN"/>
        </w:rPr>
        <w:t>:10:04 2020  SUPERSEDED  mychart-0.2.0 Upgrade complete</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 xml:space="preserve">3         Sun Jan 12 </w:t>
      </w:r>
      <w:r>
        <w:rPr>
          <w:rFonts w:hint="eastAsia" w:ascii="思源黑体 CN Normal" w:hAnsi="思源黑体 CN Normal" w:eastAsia="思源黑体 CN Normal" w:cs="思源黑体 CN Normal"/>
          <w:sz w:val="20"/>
          <w:szCs w:val="20"/>
          <w:shd w:val="clear" w:color="FFFFFF" w:fill="D9D9D9"/>
          <w:lang w:val="en-US" w:eastAsia="zh-CN"/>
        </w:rPr>
        <w:t>18</w:t>
      </w:r>
      <w:r>
        <w:rPr>
          <w:rFonts w:hint="default" w:ascii="思源黑体 CN Normal" w:hAnsi="思源黑体 CN Normal" w:eastAsia="思源黑体 CN Normal" w:cs="思源黑体 CN Normal"/>
          <w:sz w:val="20"/>
          <w:szCs w:val="20"/>
          <w:shd w:val="clear" w:color="FFFFFF" w:fill="D9D9D9"/>
          <w:lang w:val="en-US" w:eastAsia="zh-CN"/>
        </w:rPr>
        <w:t>:1</w:t>
      </w:r>
      <w:r>
        <w:rPr>
          <w:rFonts w:hint="eastAsia" w:ascii="思源黑体 CN Normal" w:hAnsi="思源黑体 CN Normal" w:eastAsia="思源黑体 CN Normal" w:cs="思源黑体 CN Normal"/>
          <w:sz w:val="20"/>
          <w:szCs w:val="20"/>
          <w:shd w:val="clear" w:color="FFFFFF" w:fill="D9D9D9"/>
          <w:lang w:val="en-US" w:eastAsia="zh-CN"/>
        </w:rPr>
        <w:t>6</w:t>
      </w:r>
      <w:r>
        <w:rPr>
          <w:rFonts w:hint="default" w:ascii="思源黑体 CN Normal" w:hAnsi="思源黑体 CN Normal" w:eastAsia="思源黑体 CN Normal" w:cs="思源黑体 CN Normal"/>
          <w:sz w:val="20"/>
          <w:szCs w:val="20"/>
          <w:shd w:val="clear" w:color="FFFFFF" w:fill="D9D9D9"/>
          <w:lang w:val="en-US" w:eastAsia="zh-CN"/>
        </w:rPr>
        <w:t>:04 2020  DEPLOYED    mychart-0.1.0 Rollback to 1</w:t>
      </w:r>
    </w:p>
    <w:p>
      <w:pPr>
        <w:rPr>
          <w:rFonts w:hint="default" w:ascii="思源黑体 CN Normal" w:hAnsi="思源黑体 CN Normal" w:eastAsia="思源黑体 CN Normal" w:cs="思源黑体 CN Normal"/>
          <w:shd w:val="clear" w:color="auto" w:fill="auto"/>
          <w:lang w:val="en-US" w:eastAsia="zh-CN"/>
        </w:rPr>
      </w:pPr>
    </w:p>
    <w:p>
      <w:pPr>
        <w:numPr>
          <w:ilvl w:val="0"/>
          <w:numId w:val="179"/>
        </w:numPr>
        <w:ind w:left="420" w:leftChars="0" w:hanging="420" w:firstLineChars="0"/>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删除一个应用</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如果需要删除一个已部署的 Release，可以利用 helm delete 命令来完成删除。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delete allen-test</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release "mike-test" deleted</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确认应用是否删除，该应用已被标记为 DELETED 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ls -a allen-test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NAME      REVISION  UPDATED                   STATUS  CHART         NAMESPACE</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mike-test 3         Mon Jul 23 10:53:42 20</w:t>
      </w:r>
      <w:r>
        <w:rPr>
          <w:rFonts w:hint="eastAsia" w:ascii="思源黑体 CN Normal" w:hAnsi="思源黑体 CN Normal" w:eastAsia="思源黑体 CN Normal" w:cs="思源黑体 CN Normal"/>
          <w:sz w:val="20"/>
          <w:szCs w:val="20"/>
          <w:shd w:val="clear" w:color="FFFFFF" w:fill="D9D9D9"/>
          <w:lang w:val="en-US" w:eastAsia="zh-CN"/>
        </w:rPr>
        <w:t>20</w:t>
      </w:r>
      <w:r>
        <w:rPr>
          <w:rFonts w:hint="default" w:ascii="思源黑体 CN Normal" w:hAnsi="思源黑体 CN Normal" w:eastAsia="思源黑体 CN Normal" w:cs="思源黑体 CN Normal"/>
          <w:sz w:val="20"/>
          <w:szCs w:val="20"/>
          <w:shd w:val="clear" w:color="FFFFFF" w:fill="D9D9D9"/>
          <w:lang w:val="en-US" w:eastAsia="zh-CN"/>
        </w:rPr>
        <w:t xml:space="preserve">  DELETED mychart-0.1.0 default</w:t>
      </w: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也可以使用 --deleted 参数来列出已经删除的 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ls --deleted</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NAME      REVISION  UPDATED                   STATUS  CHART         NAMESPACE</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 xml:space="preserve">mike-test </w:t>
      </w:r>
      <w:r>
        <w:rPr>
          <w:rFonts w:hint="eastAsia" w:ascii="思源黑体 CN Normal" w:hAnsi="思源黑体 CN Normal" w:eastAsia="思源黑体 CN Normal" w:cs="思源黑体 CN Normal"/>
          <w:sz w:val="20"/>
          <w:szCs w:val="20"/>
          <w:shd w:val="clear" w:color="FFFFFF" w:fill="D9D9D9"/>
          <w:lang w:val="en-US" w:eastAsia="zh-CN"/>
        </w:rPr>
        <w:t xml:space="preserve">  </w:t>
      </w:r>
      <w:r>
        <w:rPr>
          <w:rFonts w:hint="default" w:ascii="思源黑体 CN Normal" w:hAnsi="思源黑体 CN Normal" w:eastAsia="思源黑体 CN Normal" w:cs="思源黑体 CN Normal"/>
          <w:sz w:val="20"/>
          <w:szCs w:val="20"/>
          <w:shd w:val="clear" w:color="FFFFFF" w:fill="D9D9D9"/>
          <w:lang w:val="en-US" w:eastAsia="zh-CN"/>
        </w:rPr>
        <w:t xml:space="preserve">3         </w:t>
      </w:r>
      <w:r>
        <w:rPr>
          <w:rFonts w:hint="eastAsia" w:ascii="思源黑体 CN Normal" w:hAnsi="思源黑体 CN Normal" w:eastAsia="思源黑体 CN Normal" w:cs="思源黑体 CN Normal"/>
          <w:sz w:val="20"/>
          <w:szCs w:val="20"/>
          <w:shd w:val="clear" w:color="FFFFFF" w:fill="D9D9D9"/>
          <w:lang w:val="en-US" w:eastAsia="zh-CN"/>
        </w:rPr>
        <w:t xml:space="preserve"> </w:t>
      </w:r>
      <w:r>
        <w:rPr>
          <w:rFonts w:hint="default" w:ascii="思源黑体 CN Normal" w:hAnsi="思源黑体 CN Normal" w:eastAsia="思源黑体 CN Normal" w:cs="思源黑体 CN Normal"/>
          <w:sz w:val="20"/>
          <w:szCs w:val="20"/>
          <w:shd w:val="clear" w:color="FFFFFF" w:fill="D9D9D9"/>
          <w:lang w:val="en-US" w:eastAsia="zh-CN"/>
        </w:rPr>
        <w:t>Mon Jul 23 10:53:42 20</w:t>
      </w:r>
      <w:r>
        <w:rPr>
          <w:rFonts w:hint="eastAsia" w:ascii="思源黑体 CN Normal" w:hAnsi="思源黑体 CN Normal" w:eastAsia="思源黑体 CN Normal" w:cs="思源黑体 CN Normal"/>
          <w:sz w:val="20"/>
          <w:szCs w:val="20"/>
          <w:shd w:val="clear" w:color="FFFFFF" w:fill="D9D9D9"/>
          <w:lang w:val="en-US" w:eastAsia="zh-CN"/>
        </w:rPr>
        <w:t>20</w:t>
      </w:r>
      <w:r>
        <w:rPr>
          <w:rFonts w:hint="default" w:ascii="思源黑体 CN Normal" w:hAnsi="思源黑体 CN Normal" w:eastAsia="思源黑体 CN Normal" w:cs="思源黑体 CN Normal"/>
          <w:sz w:val="20"/>
          <w:szCs w:val="20"/>
          <w:shd w:val="clear" w:color="FFFFFF" w:fill="D9D9D9"/>
          <w:lang w:val="en-US" w:eastAsia="zh-CN"/>
        </w:rPr>
        <w:t xml:space="preserve">  </w:t>
      </w:r>
      <w:r>
        <w:rPr>
          <w:rFonts w:hint="eastAsia" w:ascii="思源黑体 CN Normal" w:hAnsi="思源黑体 CN Normal" w:eastAsia="思源黑体 CN Normal" w:cs="思源黑体 CN Normal"/>
          <w:sz w:val="20"/>
          <w:szCs w:val="20"/>
          <w:shd w:val="clear" w:color="FFFFFF" w:fill="D9D9D9"/>
          <w:lang w:val="en-US" w:eastAsia="zh-CN"/>
        </w:rPr>
        <w:t xml:space="preserve">   </w:t>
      </w:r>
      <w:r>
        <w:rPr>
          <w:rFonts w:hint="default" w:ascii="思源黑体 CN Normal" w:hAnsi="思源黑体 CN Normal" w:eastAsia="思源黑体 CN Normal" w:cs="思源黑体 CN Normal"/>
          <w:sz w:val="20"/>
          <w:szCs w:val="20"/>
          <w:shd w:val="clear" w:color="FFFFFF" w:fill="D9D9D9"/>
          <w:lang w:val="en-US" w:eastAsia="zh-CN"/>
        </w:rPr>
        <w:t xml:space="preserve">DELETED mychart-0.1.0 </w:t>
      </w:r>
      <w:r>
        <w:rPr>
          <w:rFonts w:hint="eastAsia" w:ascii="思源黑体 CN Normal" w:hAnsi="思源黑体 CN Normal" w:eastAsia="思源黑体 CN Normal" w:cs="思源黑体 CN Normal"/>
          <w:sz w:val="20"/>
          <w:szCs w:val="20"/>
          <w:shd w:val="clear" w:color="FFFFFF" w:fill="D9D9D9"/>
          <w:lang w:val="en-US" w:eastAsia="zh-CN"/>
        </w:rPr>
        <w:t xml:space="preserve"> </w:t>
      </w:r>
      <w:r>
        <w:rPr>
          <w:rFonts w:hint="default" w:ascii="思源黑体 CN Normal" w:hAnsi="思源黑体 CN Normal" w:eastAsia="思源黑体 CN Normal" w:cs="思源黑体 CN Normal"/>
          <w:sz w:val="20"/>
          <w:szCs w:val="20"/>
          <w:shd w:val="clear" w:color="FFFFFF" w:fill="D9D9D9"/>
          <w:lang w:val="en-US" w:eastAsia="zh-CN"/>
        </w:rPr>
        <w:t>default</w:t>
      </w:r>
    </w:p>
    <w:p>
      <w:pPr>
        <w:rPr>
          <w:rFonts w:hint="default" w:ascii="思源黑体 CN Normal" w:hAnsi="思源黑体 CN Normal" w:eastAsia="思源黑体 CN Normal" w:cs="思源黑体 CN Normal"/>
          <w:shd w:val="clear" w:color="auto" w:fill="auto"/>
          <w:lang w:val="en-US" w:eastAsia="zh-CN"/>
        </w:rPr>
      </w:pP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从上面的结果也可以看出，默认情况下已经删除的 Release 只是将状态标识为 DELETED 了 ，但该 Release 的历史信息还是继续被保存的。</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hist allen-test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REVISION  UPDATED                   STATUS      CHART         DESCRIPTION</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1         Mon Jul 23 10:41:20 20</w:t>
      </w:r>
      <w:r>
        <w:rPr>
          <w:rFonts w:hint="eastAsia" w:ascii="思源黑体 CN Normal" w:hAnsi="思源黑体 CN Normal" w:eastAsia="思源黑体 CN Normal" w:cs="思源黑体 CN Normal"/>
          <w:sz w:val="20"/>
          <w:szCs w:val="20"/>
          <w:shd w:val="clear" w:color="FFFFFF" w:fill="D9D9D9"/>
          <w:lang w:val="en-US" w:eastAsia="zh-CN"/>
        </w:rPr>
        <w:t>20</w:t>
      </w:r>
      <w:r>
        <w:rPr>
          <w:rFonts w:hint="default" w:ascii="思源黑体 CN Normal" w:hAnsi="思源黑体 CN Normal" w:eastAsia="思源黑体 CN Normal" w:cs="思源黑体 CN Normal"/>
          <w:sz w:val="20"/>
          <w:szCs w:val="20"/>
          <w:shd w:val="clear" w:color="FFFFFF" w:fill="D9D9D9"/>
          <w:lang w:val="en-US" w:eastAsia="zh-CN"/>
        </w:rPr>
        <w:t xml:space="preserve">  SUPERSEDED  mychart-0.1.0 Install complete</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2         Mon Jul 23 10:50:25 20</w:t>
      </w:r>
      <w:r>
        <w:rPr>
          <w:rFonts w:hint="eastAsia" w:ascii="思源黑体 CN Normal" w:hAnsi="思源黑体 CN Normal" w:eastAsia="思源黑体 CN Normal" w:cs="思源黑体 CN Normal"/>
          <w:sz w:val="20"/>
          <w:szCs w:val="20"/>
          <w:shd w:val="clear" w:color="FFFFFF" w:fill="D9D9D9"/>
          <w:lang w:val="en-US" w:eastAsia="zh-CN"/>
        </w:rPr>
        <w:t>20</w:t>
      </w:r>
      <w:r>
        <w:rPr>
          <w:rFonts w:hint="default" w:ascii="思源黑体 CN Normal" w:hAnsi="思源黑体 CN Normal" w:eastAsia="思源黑体 CN Normal" w:cs="思源黑体 CN Normal"/>
          <w:sz w:val="20"/>
          <w:szCs w:val="20"/>
          <w:shd w:val="clear" w:color="FFFFFF" w:fill="D9D9D9"/>
          <w:lang w:val="en-US" w:eastAsia="zh-CN"/>
        </w:rPr>
        <w:t xml:space="preserve">  SUPERSEDED  mychart-0.2.0 Upgrade complete</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3         Mon Jul 23 10:53:42 20</w:t>
      </w:r>
      <w:r>
        <w:rPr>
          <w:rFonts w:hint="eastAsia" w:ascii="思源黑体 CN Normal" w:hAnsi="思源黑体 CN Normal" w:eastAsia="思源黑体 CN Normal" w:cs="思源黑体 CN Normal"/>
          <w:sz w:val="20"/>
          <w:szCs w:val="20"/>
          <w:shd w:val="clear" w:color="FFFFFF" w:fill="D9D9D9"/>
          <w:lang w:val="en-US" w:eastAsia="zh-CN"/>
        </w:rPr>
        <w:t>20</w:t>
      </w:r>
      <w:r>
        <w:rPr>
          <w:rFonts w:hint="default" w:ascii="思源黑体 CN Normal" w:hAnsi="思源黑体 CN Normal" w:eastAsia="思源黑体 CN Normal" w:cs="思源黑体 CN Normal"/>
          <w:sz w:val="20"/>
          <w:szCs w:val="20"/>
          <w:shd w:val="clear" w:color="FFFFFF" w:fill="D9D9D9"/>
          <w:lang w:val="en-US" w:eastAsia="zh-CN"/>
        </w:rPr>
        <w:t xml:space="preserve">  DELETED     mychart-0.1.0 Deletion complete</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如果要移除指定 Release 所有相关的 Kubernetes 资源和 Release 的历史记录，可以用如下命令：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delete --purge allen-test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release "mike-test" deleted</w:t>
      </w:r>
    </w:p>
    <w:p>
      <w:pPr>
        <w:rPr>
          <w:rFonts w:hint="default" w:ascii="思源黑体 CN Normal" w:hAnsi="思源黑体 CN Normal" w:eastAsia="思源黑体 CN Normal" w:cs="思源黑体 CN Normal"/>
          <w:shd w:val="clear" w:color="auto" w:fill="auto"/>
          <w:lang w:val="en-US" w:eastAsia="zh-CN"/>
        </w:rPr>
      </w:pPr>
      <w:r>
        <w:rPr>
          <w:rFonts w:hint="default" w:ascii="思源黑体 CN Normal" w:hAnsi="思源黑体 CN Normal" w:eastAsia="思源黑体 CN Normal" w:cs="思源黑体 CN Normal"/>
          <w:shd w:val="clear" w:color="auto" w:fill="auto"/>
          <w:lang w:val="en-US" w:eastAsia="zh-CN"/>
        </w:rPr>
        <w:t>再次查看已删除的 Release，已经无法找到相关信息。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hist allen-test</w:t>
      </w:r>
    </w:p>
    <w:p>
      <w:pPr>
        <w:rPr>
          <w:rFonts w:hint="default" w:ascii="思源黑体 CN Normal" w:hAnsi="思源黑体 CN Normal" w:eastAsia="思源黑体 CN Normal" w:cs="思源黑体 CN Normal"/>
          <w:sz w:val="20"/>
          <w:szCs w:val="20"/>
          <w:shd w:val="clear" w:color="FFFFFF" w:fill="D9D9D9"/>
          <w:lang w:val="en-US" w:eastAsia="zh-CN"/>
        </w:rPr>
      </w:pPr>
      <w:r>
        <w:rPr>
          <w:rFonts w:hint="default" w:ascii="思源黑体 CN Normal" w:hAnsi="思源黑体 CN Normal" w:eastAsia="思源黑体 CN Normal" w:cs="思源黑体 CN Normal"/>
          <w:sz w:val="20"/>
          <w:szCs w:val="20"/>
          <w:shd w:val="clear" w:color="FFFFFF" w:fill="D9D9D9"/>
          <w:lang w:val="en-US" w:eastAsia="zh-CN"/>
        </w:rPr>
        <w:t>Error: release: "</w:t>
      </w:r>
      <w:r>
        <w:rPr>
          <w:rFonts w:hint="eastAsia" w:ascii="思源黑体 CN Normal" w:hAnsi="思源黑体 CN Normal" w:eastAsia="思源黑体 CN Normal" w:cs="思源黑体 CN Normal"/>
          <w:sz w:val="20"/>
          <w:szCs w:val="20"/>
          <w:shd w:val="clear" w:color="FFFFFF" w:fill="D9D9D9"/>
          <w:lang w:val="en-US" w:eastAsia="zh-CN"/>
        </w:rPr>
        <w:t>allen</w:t>
      </w:r>
      <w:r>
        <w:rPr>
          <w:rFonts w:hint="default" w:ascii="思源黑体 CN Normal" w:hAnsi="思源黑体 CN Normal" w:eastAsia="思源黑体 CN Normal" w:cs="思源黑体 CN Normal"/>
          <w:sz w:val="20"/>
          <w:szCs w:val="20"/>
          <w:shd w:val="clear" w:color="FFFFFF" w:fill="D9D9D9"/>
          <w:lang w:val="en-US" w:eastAsia="zh-CN"/>
        </w:rPr>
        <w:t>-test" not found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helm ls 命令也已均无查询记录。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ls --deleted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helm ls -a allen-test</w:t>
      </w:r>
    </w:p>
    <w:p>
      <w:pPr>
        <w:rPr>
          <w:rFonts w:hint="default" w:ascii="思源黑体 CN Normal" w:hAnsi="思源黑体 CN Normal" w:eastAsia="思源黑体 CN Normal" w:cs="思源黑体 CN Normal"/>
          <w:shd w:val="clear" w:color="auto" w:fill="auto"/>
          <w:lang w:val="en-US" w:eastAsia="zh-CN"/>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134" w:bottom="1440" w:left="1134" w:header="851" w:footer="992" w:gutter="0"/>
      <w:pgNumType w:start="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思源黑体 CN Normal">
    <w:panose1 w:val="020B0400000000000000"/>
    <w:charset w:val="86"/>
    <w:family w:val="swiss"/>
    <w:pitch w:val="default"/>
    <w:sig w:usb0="20000003" w:usb1="2ADF3C10" w:usb2="00000016" w:usb3="00000000" w:csb0="60060107"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swiss"/>
    <w:pitch w:val="default"/>
    <w:sig w:usb0="80000287" w:usb1="2ACF001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p>
    <w:pPr>
      <w:pStyle w:val="15"/>
      <w:ind w:firstLine="360"/>
    </w:pPr>
    <w:r>
      <w:fldChar w:fldCharType="begin"/>
    </w:r>
    <w:r>
      <w:rPr>
        <w:rFonts w:hAnsi="微软雅黑 Light"/>
      </w:rPr>
      <w:instrText xml:space="preserve"> DATE \@ "yyyy-MM-dd" </w:instrText>
    </w:r>
    <w:r>
      <w:fldChar w:fldCharType="separate"/>
    </w:r>
    <w:r>
      <w:rPr>
        <w:rFonts w:hAnsi="微软雅黑 Light"/>
      </w:rPr>
      <w:t>2020-02-12</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t>526</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2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4FD3B"/>
    <w:multiLevelType w:val="singleLevel"/>
    <w:tmpl w:val="8564FD3B"/>
    <w:lvl w:ilvl="0" w:tentative="0">
      <w:start w:val="1"/>
      <w:numFmt w:val="bullet"/>
      <w:lvlText w:val=""/>
      <w:lvlJc w:val="left"/>
      <w:pPr>
        <w:ind w:left="420" w:hanging="420"/>
      </w:pPr>
      <w:rPr>
        <w:rFonts w:hint="default" w:ascii="Wingdings" w:hAnsi="Wingdings"/>
      </w:rPr>
    </w:lvl>
  </w:abstractNum>
  <w:abstractNum w:abstractNumId="1">
    <w:nsid w:val="8C36BACF"/>
    <w:multiLevelType w:val="singleLevel"/>
    <w:tmpl w:val="8C36BACF"/>
    <w:lvl w:ilvl="0" w:tentative="0">
      <w:start w:val="1"/>
      <w:numFmt w:val="bullet"/>
      <w:lvlText w:val=""/>
      <w:lvlJc w:val="left"/>
      <w:pPr>
        <w:ind w:left="420" w:hanging="420"/>
      </w:pPr>
      <w:rPr>
        <w:rFonts w:hint="default" w:ascii="Wingdings" w:hAnsi="Wingdings"/>
      </w:rPr>
    </w:lvl>
  </w:abstractNum>
  <w:abstractNum w:abstractNumId="2">
    <w:nsid w:val="94857543"/>
    <w:multiLevelType w:val="singleLevel"/>
    <w:tmpl w:val="94857543"/>
    <w:lvl w:ilvl="0" w:tentative="0">
      <w:start w:val="1"/>
      <w:numFmt w:val="bullet"/>
      <w:lvlText w:val=""/>
      <w:lvlJc w:val="left"/>
      <w:pPr>
        <w:ind w:left="420" w:hanging="420"/>
      </w:pPr>
      <w:rPr>
        <w:rFonts w:hint="default" w:ascii="Wingdings" w:hAnsi="Wingdings"/>
      </w:rPr>
    </w:lvl>
  </w:abstractNum>
  <w:abstractNum w:abstractNumId="3">
    <w:nsid w:val="96A50CD8"/>
    <w:multiLevelType w:val="singleLevel"/>
    <w:tmpl w:val="96A50CD8"/>
    <w:lvl w:ilvl="0" w:tentative="0">
      <w:start w:val="1"/>
      <w:numFmt w:val="bullet"/>
      <w:lvlText w:val=""/>
      <w:lvlJc w:val="left"/>
      <w:pPr>
        <w:ind w:left="420" w:hanging="420"/>
      </w:pPr>
      <w:rPr>
        <w:rFonts w:hint="default" w:ascii="Wingdings" w:hAnsi="Wingdings"/>
      </w:rPr>
    </w:lvl>
  </w:abstractNum>
  <w:abstractNum w:abstractNumId="4">
    <w:nsid w:val="9F144CCB"/>
    <w:multiLevelType w:val="singleLevel"/>
    <w:tmpl w:val="9F144CCB"/>
    <w:lvl w:ilvl="0" w:tentative="0">
      <w:start w:val="1"/>
      <w:numFmt w:val="bullet"/>
      <w:lvlText w:val=""/>
      <w:lvlJc w:val="left"/>
      <w:pPr>
        <w:ind w:left="420" w:hanging="420"/>
      </w:pPr>
      <w:rPr>
        <w:rFonts w:hint="default" w:ascii="Wingdings" w:hAnsi="Wingdings"/>
      </w:rPr>
    </w:lvl>
  </w:abstractNum>
  <w:abstractNum w:abstractNumId="5">
    <w:nsid w:val="A0404F87"/>
    <w:multiLevelType w:val="singleLevel"/>
    <w:tmpl w:val="A0404F87"/>
    <w:lvl w:ilvl="0" w:tentative="0">
      <w:start w:val="1"/>
      <w:numFmt w:val="bullet"/>
      <w:lvlText w:val=""/>
      <w:lvlJc w:val="left"/>
      <w:pPr>
        <w:ind w:left="420" w:hanging="420"/>
      </w:pPr>
      <w:rPr>
        <w:rFonts w:hint="default" w:ascii="Wingdings" w:hAnsi="Wingdings"/>
      </w:rPr>
    </w:lvl>
  </w:abstractNum>
  <w:abstractNum w:abstractNumId="6">
    <w:nsid w:val="A0F6CF3E"/>
    <w:multiLevelType w:val="singleLevel"/>
    <w:tmpl w:val="A0F6CF3E"/>
    <w:lvl w:ilvl="0" w:tentative="0">
      <w:start w:val="1"/>
      <w:numFmt w:val="bullet"/>
      <w:lvlText w:val=""/>
      <w:lvlJc w:val="left"/>
      <w:pPr>
        <w:ind w:left="420" w:hanging="420"/>
      </w:pPr>
      <w:rPr>
        <w:rFonts w:hint="default" w:ascii="Wingdings" w:hAnsi="Wingdings"/>
      </w:rPr>
    </w:lvl>
  </w:abstractNum>
  <w:abstractNum w:abstractNumId="7">
    <w:nsid w:val="A18D0493"/>
    <w:multiLevelType w:val="singleLevel"/>
    <w:tmpl w:val="A18D0493"/>
    <w:lvl w:ilvl="0" w:tentative="0">
      <w:start w:val="1"/>
      <w:numFmt w:val="bullet"/>
      <w:lvlText w:val=""/>
      <w:lvlJc w:val="left"/>
      <w:pPr>
        <w:ind w:left="420" w:hanging="420"/>
      </w:pPr>
      <w:rPr>
        <w:rFonts w:hint="default" w:ascii="Wingdings" w:hAnsi="Wingdings"/>
      </w:rPr>
    </w:lvl>
  </w:abstractNum>
  <w:abstractNum w:abstractNumId="8">
    <w:nsid w:val="A9C56158"/>
    <w:multiLevelType w:val="singleLevel"/>
    <w:tmpl w:val="A9C56158"/>
    <w:lvl w:ilvl="0" w:tentative="0">
      <w:start w:val="1"/>
      <w:numFmt w:val="decimal"/>
      <w:suff w:val="nothing"/>
      <w:lvlText w:val="%1．"/>
      <w:lvlJc w:val="left"/>
      <w:pPr>
        <w:ind w:left="0" w:firstLine="400"/>
      </w:pPr>
      <w:rPr>
        <w:rFonts w:hint="default"/>
      </w:rPr>
    </w:lvl>
  </w:abstractNum>
  <w:abstractNum w:abstractNumId="9">
    <w:nsid w:val="B6B5855F"/>
    <w:multiLevelType w:val="singleLevel"/>
    <w:tmpl w:val="B6B5855F"/>
    <w:lvl w:ilvl="0" w:tentative="0">
      <w:start w:val="1"/>
      <w:numFmt w:val="bullet"/>
      <w:lvlText w:val=""/>
      <w:lvlJc w:val="left"/>
      <w:pPr>
        <w:ind w:left="420" w:hanging="420"/>
      </w:pPr>
      <w:rPr>
        <w:rFonts w:hint="default" w:ascii="Wingdings" w:hAnsi="Wingdings"/>
      </w:rPr>
    </w:lvl>
  </w:abstractNum>
  <w:abstractNum w:abstractNumId="10">
    <w:nsid w:val="D0A99104"/>
    <w:multiLevelType w:val="singleLevel"/>
    <w:tmpl w:val="D0A99104"/>
    <w:lvl w:ilvl="0" w:tentative="0">
      <w:start w:val="1"/>
      <w:numFmt w:val="bullet"/>
      <w:lvlText w:val=""/>
      <w:lvlJc w:val="left"/>
      <w:pPr>
        <w:ind w:left="420" w:hanging="420"/>
      </w:pPr>
      <w:rPr>
        <w:rFonts w:hint="default" w:ascii="Wingdings" w:hAnsi="Wingdings"/>
      </w:rPr>
    </w:lvl>
  </w:abstractNum>
  <w:abstractNum w:abstractNumId="11">
    <w:nsid w:val="D4F8E139"/>
    <w:multiLevelType w:val="singleLevel"/>
    <w:tmpl w:val="D4F8E139"/>
    <w:lvl w:ilvl="0" w:tentative="0">
      <w:start w:val="1"/>
      <w:numFmt w:val="bullet"/>
      <w:lvlText w:val=""/>
      <w:lvlJc w:val="left"/>
      <w:pPr>
        <w:ind w:left="420" w:hanging="420"/>
      </w:pPr>
      <w:rPr>
        <w:rFonts w:hint="default" w:ascii="Wingdings" w:hAnsi="Wingdings"/>
      </w:rPr>
    </w:lvl>
  </w:abstractNum>
  <w:abstractNum w:abstractNumId="12">
    <w:nsid w:val="D4FDE8F1"/>
    <w:multiLevelType w:val="singleLevel"/>
    <w:tmpl w:val="D4FDE8F1"/>
    <w:lvl w:ilvl="0" w:tentative="0">
      <w:start w:val="1"/>
      <w:numFmt w:val="bullet"/>
      <w:lvlText w:val=""/>
      <w:lvlJc w:val="left"/>
      <w:pPr>
        <w:ind w:left="420" w:hanging="420"/>
      </w:pPr>
      <w:rPr>
        <w:rFonts w:hint="default" w:ascii="Wingdings" w:hAnsi="Wingdings"/>
      </w:rPr>
    </w:lvl>
  </w:abstractNum>
  <w:abstractNum w:abstractNumId="13">
    <w:nsid w:val="EA74826B"/>
    <w:multiLevelType w:val="singleLevel"/>
    <w:tmpl w:val="EA74826B"/>
    <w:lvl w:ilvl="0" w:tentative="0">
      <w:start w:val="1"/>
      <w:numFmt w:val="bullet"/>
      <w:lvlText w:val=""/>
      <w:lvlJc w:val="left"/>
      <w:pPr>
        <w:ind w:left="420" w:hanging="420"/>
      </w:pPr>
      <w:rPr>
        <w:rFonts w:hint="default" w:ascii="Wingdings" w:hAnsi="Wingdings"/>
      </w:rPr>
    </w:lvl>
  </w:abstractNum>
  <w:abstractNum w:abstractNumId="14">
    <w:nsid w:val="EB7E7087"/>
    <w:multiLevelType w:val="singleLevel"/>
    <w:tmpl w:val="EB7E7087"/>
    <w:lvl w:ilvl="0" w:tentative="0">
      <w:start w:val="1"/>
      <w:numFmt w:val="bullet"/>
      <w:lvlText w:val=""/>
      <w:lvlJc w:val="left"/>
      <w:pPr>
        <w:ind w:left="420" w:hanging="420"/>
      </w:pPr>
      <w:rPr>
        <w:rFonts w:hint="default" w:ascii="Wingdings" w:hAnsi="Wingdings"/>
      </w:rPr>
    </w:lvl>
  </w:abstractNum>
  <w:abstractNum w:abstractNumId="15">
    <w:nsid w:val="F826BF28"/>
    <w:multiLevelType w:val="singleLevel"/>
    <w:tmpl w:val="F826BF28"/>
    <w:lvl w:ilvl="0" w:tentative="0">
      <w:start w:val="1"/>
      <w:numFmt w:val="bullet"/>
      <w:lvlText w:val=""/>
      <w:lvlJc w:val="left"/>
      <w:pPr>
        <w:ind w:left="420" w:hanging="420"/>
      </w:pPr>
      <w:rPr>
        <w:rFonts w:hint="default" w:ascii="Wingdings" w:hAnsi="Wingdings"/>
      </w:rPr>
    </w:lvl>
  </w:abstractNum>
  <w:abstractNum w:abstractNumId="16">
    <w:nsid w:val="005317EE"/>
    <w:multiLevelType w:val="multilevel"/>
    <w:tmpl w:val="005317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09A4AAD"/>
    <w:multiLevelType w:val="multilevel"/>
    <w:tmpl w:val="009A4A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0A741F9"/>
    <w:multiLevelType w:val="multilevel"/>
    <w:tmpl w:val="00A741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1572486"/>
    <w:multiLevelType w:val="multilevel"/>
    <w:tmpl w:val="015724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1705D0C"/>
    <w:multiLevelType w:val="multilevel"/>
    <w:tmpl w:val="01705D0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020B082E"/>
    <w:multiLevelType w:val="multilevel"/>
    <w:tmpl w:val="020B08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2B1640B"/>
    <w:multiLevelType w:val="multilevel"/>
    <w:tmpl w:val="02B164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04250846"/>
    <w:multiLevelType w:val="singleLevel"/>
    <w:tmpl w:val="04250846"/>
    <w:lvl w:ilvl="0" w:tentative="0">
      <w:start w:val="1"/>
      <w:numFmt w:val="bullet"/>
      <w:lvlText w:val=""/>
      <w:lvlJc w:val="left"/>
      <w:pPr>
        <w:ind w:left="420" w:hanging="420"/>
      </w:pPr>
      <w:rPr>
        <w:rFonts w:hint="default" w:ascii="Wingdings" w:hAnsi="Wingdings"/>
      </w:rPr>
    </w:lvl>
  </w:abstractNum>
  <w:abstractNum w:abstractNumId="24">
    <w:nsid w:val="05C75644"/>
    <w:multiLevelType w:val="multilevel"/>
    <w:tmpl w:val="05C7564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05E54C80"/>
    <w:multiLevelType w:val="multilevel"/>
    <w:tmpl w:val="05E54C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076320FE"/>
    <w:multiLevelType w:val="multilevel"/>
    <w:tmpl w:val="076320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07974FDB"/>
    <w:multiLevelType w:val="multilevel"/>
    <w:tmpl w:val="07974F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091F1BCC"/>
    <w:multiLevelType w:val="multilevel"/>
    <w:tmpl w:val="091F1B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0B7374CA"/>
    <w:multiLevelType w:val="multilevel"/>
    <w:tmpl w:val="0B73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0BB55F31"/>
    <w:multiLevelType w:val="multilevel"/>
    <w:tmpl w:val="0BB55F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0BE92B7A"/>
    <w:multiLevelType w:val="multilevel"/>
    <w:tmpl w:val="0BE92B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0C5F4B13"/>
    <w:multiLevelType w:val="multilevel"/>
    <w:tmpl w:val="0C5F4B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0D3300AE"/>
    <w:multiLevelType w:val="multilevel"/>
    <w:tmpl w:val="0D3300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0E0F78D9"/>
    <w:multiLevelType w:val="multilevel"/>
    <w:tmpl w:val="0E0F78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0F030D1A"/>
    <w:multiLevelType w:val="multilevel"/>
    <w:tmpl w:val="0F030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0FC06EFE"/>
    <w:multiLevelType w:val="multilevel"/>
    <w:tmpl w:val="0FC06E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01D0C21"/>
    <w:multiLevelType w:val="multilevel"/>
    <w:tmpl w:val="101D0C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116330FD"/>
    <w:multiLevelType w:val="multilevel"/>
    <w:tmpl w:val="116330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11A06226"/>
    <w:multiLevelType w:val="multilevel"/>
    <w:tmpl w:val="11A062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12AC796B"/>
    <w:multiLevelType w:val="multilevel"/>
    <w:tmpl w:val="12AC79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12D06D2C"/>
    <w:multiLevelType w:val="multilevel"/>
    <w:tmpl w:val="12D06D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156B5CFC"/>
    <w:multiLevelType w:val="multilevel"/>
    <w:tmpl w:val="156B5C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15A217D4"/>
    <w:multiLevelType w:val="multilevel"/>
    <w:tmpl w:val="15A2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171001BC"/>
    <w:multiLevelType w:val="multilevel"/>
    <w:tmpl w:val="171001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17A55A24"/>
    <w:multiLevelType w:val="multilevel"/>
    <w:tmpl w:val="17A55A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192B33C3"/>
    <w:multiLevelType w:val="multilevel"/>
    <w:tmpl w:val="192B3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19B446B9"/>
    <w:multiLevelType w:val="multilevel"/>
    <w:tmpl w:val="19B44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19BB5E45"/>
    <w:multiLevelType w:val="multilevel"/>
    <w:tmpl w:val="19BB5E4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1B914478"/>
    <w:multiLevelType w:val="multilevel"/>
    <w:tmpl w:val="1B9144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1BA371BB"/>
    <w:multiLevelType w:val="multilevel"/>
    <w:tmpl w:val="1BA37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1C383A3E"/>
    <w:multiLevelType w:val="singleLevel"/>
    <w:tmpl w:val="1C383A3E"/>
    <w:lvl w:ilvl="0" w:tentative="0">
      <w:start w:val="1"/>
      <w:numFmt w:val="decimal"/>
      <w:lvlText w:val="%1."/>
      <w:lvlJc w:val="left"/>
      <w:pPr>
        <w:ind w:left="425" w:hanging="425"/>
      </w:pPr>
      <w:rPr>
        <w:rFonts w:hint="default"/>
      </w:rPr>
    </w:lvl>
  </w:abstractNum>
  <w:abstractNum w:abstractNumId="52">
    <w:nsid w:val="1CE81675"/>
    <w:multiLevelType w:val="multilevel"/>
    <w:tmpl w:val="1CE81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1D49AA82"/>
    <w:multiLevelType w:val="singleLevel"/>
    <w:tmpl w:val="1D49AA82"/>
    <w:lvl w:ilvl="0" w:tentative="0">
      <w:start w:val="1"/>
      <w:numFmt w:val="bullet"/>
      <w:lvlText w:val=""/>
      <w:lvlJc w:val="left"/>
      <w:pPr>
        <w:ind w:left="420" w:hanging="420"/>
      </w:pPr>
      <w:rPr>
        <w:rFonts w:hint="default" w:ascii="Wingdings" w:hAnsi="Wingdings"/>
      </w:rPr>
    </w:lvl>
  </w:abstractNum>
  <w:abstractNum w:abstractNumId="54">
    <w:nsid w:val="1E7B0981"/>
    <w:multiLevelType w:val="multilevel"/>
    <w:tmpl w:val="1E7B0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1ED76192"/>
    <w:multiLevelType w:val="multilevel"/>
    <w:tmpl w:val="1ED761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1EDC1BC7"/>
    <w:multiLevelType w:val="multilevel"/>
    <w:tmpl w:val="1EDC1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1F1C2234"/>
    <w:multiLevelType w:val="multilevel"/>
    <w:tmpl w:val="1F1C22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1F704313"/>
    <w:multiLevelType w:val="multilevel"/>
    <w:tmpl w:val="1F70431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1F8DC685"/>
    <w:multiLevelType w:val="singleLevel"/>
    <w:tmpl w:val="1F8DC685"/>
    <w:lvl w:ilvl="0" w:tentative="0">
      <w:start w:val="1"/>
      <w:numFmt w:val="bullet"/>
      <w:lvlText w:val=""/>
      <w:lvlJc w:val="left"/>
      <w:pPr>
        <w:ind w:left="420" w:hanging="420"/>
      </w:pPr>
      <w:rPr>
        <w:rFonts w:hint="default" w:ascii="Wingdings" w:hAnsi="Wingdings"/>
      </w:rPr>
    </w:lvl>
  </w:abstractNum>
  <w:abstractNum w:abstractNumId="60">
    <w:nsid w:val="200F1225"/>
    <w:multiLevelType w:val="multilevel"/>
    <w:tmpl w:val="200F12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20CC6A1B"/>
    <w:multiLevelType w:val="multilevel"/>
    <w:tmpl w:val="20CC6A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21FC756B"/>
    <w:multiLevelType w:val="multilevel"/>
    <w:tmpl w:val="21FC7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23CF0783"/>
    <w:multiLevelType w:val="multilevel"/>
    <w:tmpl w:val="23CF07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26153C3E"/>
    <w:multiLevelType w:val="multilevel"/>
    <w:tmpl w:val="26153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26E59BB3"/>
    <w:multiLevelType w:val="singleLevel"/>
    <w:tmpl w:val="26E59BB3"/>
    <w:lvl w:ilvl="0" w:tentative="0">
      <w:start w:val="1"/>
      <w:numFmt w:val="bullet"/>
      <w:lvlText w:val=""/>
      <w:lvlJc w:val="left"/>
      <w:pPr>
        <w:ind w:left="420" w:hanging="420"/>
      </w:pPr>
      <w:rPr>
        <w:rFonts w:hint="default" w:ascii="Wingdings" w:hAnsi="Wingdings"/>
      </w:rPr>
    </w:lvl>
  </w:abstractNum>
  <w:abstractNum w:abstractNumId="66">
    <w:nsid w:val="2718ED95"/>
    <w:multiLevelType w:val="singleLevel"/>
    <w:tmpl w:val="2718ED95"/>
    <w:lvl w:ilvl="0" w:tentative="0">
      <w:start w:val="1"/>
      <w:numFmt w:val="bullet"/>
      <w:lvlText w:val=""/>
      <w:lvlJc w:val="left"/>
      <w:pPr>
        <w:ind w:left="420" w:hanging="420"/>
      </w:pPr>
      <w:rPr>
        <w:rFonts w:hint="default" w:ascii="Wingdings" w:hAnsi="Wingdings"/>
      </w:rPr>
    </w:lvl>
  </w:abstractNum>
  <w:abstractNum w:abstractNumId="67">
    <w:nsid w:val="27DE202B"/>
    <w:multiLevelType w:val="singleLevel"/>
    <w:tmpl w:val="27DE202B"/>
    <w:lvl w:ilvl="0" w:tentative="0">
      <w:start w:val="1"/>
      <w:numFmt w:val="bullet"/>
      <w:lvlText w:val=""/>
      <w:lvlJc w:val="left"/>
      <w:pPr>
        <w:ind w:left="420" w:hanging="420"/>
      </w:pPr>
      <w:rPr>
        <w:rFonts w:hint="default" w:ascii="Wingdings" w:hAnsi="Wingdings"/>
      </w:rPr>
    </w:lvl>
  </w:abstractNum>
  <w:abstractNum w:abstractNumId="68">
    <w:nsid w:val="283075A5"/>
    <w:multiLevelType w:val="multilevel"/>
    <w:tmpl w:val="283075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28EE75E2"/>
    <w:multiLevelType w:val="multilevel"/>
    <w:tmpl w:val="28EE75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297D4824"/>
    <w:multiLevelType w:val="multilevel"/>
    <w:tmpl w:val="297D48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2ABF12AC"/>
    <w:multiLevelType w:val="multilevel"/>
    <w:tmpl w:val="2ABF1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2CC41F82"/>
    <w:multiLevelType w:val="multilevel"/>
    <w:tmpl w:val="2CC41F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2D0F46F3"/>
    <w:multiLevelType w:val="multilevel"/>
    <w:tmpl w:val="2D0F4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2D5834C4"/>
    <w:multiLevelType w:val="multilevel"/>
    <w:tmpl w:val="2D583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2DFD0F4D"/>
    <w:multiLevelType w:val="multilevel"/>
    <w:tmpl w:val="2DFD0F4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30130B4B"/>
    <w:multiLevelType w:val="multilevel"/>
    <w:tmpl w:val="30130B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30AB3B96"/>
    <w:multiLevelType w:val="multilevel"/>
    <w:tmpl w:val="30AB3B9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30AE431F"/>
    <w:multiLevelType w:val="multilevel"/>
    <w:tmpl w:val="30AE4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31214C0D"/>
    <w:multiLevelType w:val="singleLevel"/>
    <w:tmpl w:val="31214C0D"/>
    <w:lvl w:ilvl="0" w:tentative="0">
      <w:start w:val="1"/>
      <w:numFmt w:val="bullet"/>
      <w:lvlText w:val=""/>
      <w:lvlJc w:val="left"/>
      <w:pPr>
        <w:ind w:left="420" w:hanging="420"/>
      </w:pPr>
      <w:rPr>
        <w:rFonts w:hint="default" w:ascii="Wingdings" w:hAnsi="Wingdings"/>
      </w:rPr>
    </w:lvl>
  </w:abstractNum>
  <w:abstractNum w:abstractNumId="80">
    <w:nsid w:val="32AA7184"/>
    <w:multiLevelType w:val="multilevel"/>
    <w:tmpl w:val="32AA71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32B62DE3"/>
    <w:multiLevelType w:val="multilevel"/>
    <w:tmpl w:val="32B62D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2">
    <w:nsid w:val="338005FF"/>
    <w:multiLevelType w:val="multilevel"/>
    <w:tmpl w:val="338005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33A45317"/>
    <w:multiLevelType w:val="multilevel"/>
    <w:tmpl w:val="33A453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34D840B3"/>
    <w:multiLevelType w:val="singleLevel"/>
    <w:tmpl w:val="34D840B3"/>
    <w:lvl w:ilvl="0" w:tentative="0">
      <w:start w:val="1"/>
      <w:numFmt w:val="decimal"/>
      <w:lvlText w:val="%1."/>
      <w:lvlJc w:val="left"/>
      <w:pPr>
        <w:ind w:left="425" w:hanging="425"/>
      </w:pPr>
      <w:rPr>
        <w:rFonts w:hint="default"/>
      </w:rPr>
    </w:lvl>
  </w:abstractNum>
  <w:abstractNum w:abstractNumId="85">
    <w:nsid w:val="3511004B"/>
    <w:multiLevelType w:val="multilevel"/>
    <w:tmpl w:val="351100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6">
    <w:nsid w:val="37E53BC6"/>
    <w:multiLevelType w:val="singleLevel"/>
    <w:tmpl w:val="37E53BC6"/>
    <w:lvl w:ilvl="0" w:tentative="0">
      <w:start w:val="1"/>
      <w:numFmt w:val="bullet"/>
      <w:lvlText w:val=""/>
      <w:lvlJc w:val="left"/>
      <w:pPr>
        <w:ind w:left="420" w:hanging="420"/>
      </w:pPr>
      <w:rPr>
        <w:rFonts w:hint="default" w:ascii="Wingdings" w:hAnsi="Wingdings"/>
      </w:rPr>
    </w:lvl>
  </w:abstractNum>
  <w:abstractNum w:abstractNumId="87">
    <w:nsid w:val="3A7F49E4"/>
    <w:multiLevelType w:val="multilevel"/>
    <w:tmpl w:val="3A7F49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3ABF696C"/>
    <w:multiLevelType w:val="multilevel"/>
    <w:tmpl w:val="3ABF696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9">
    <w:nsid w:val="3B295E42"/>
    <w:multiLevelType w:val="multilevel"/>
    <w:tmpl w:val="3B295E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0">
    <w:nsid w:val="3B450336"/>
    <w:multiLevelType w:val="multilevel"/>
    <w:tmpl w:val="3B4503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3BE80329"/>
    <w:multiLevelType w:val="multilevel"/>
    <w:tmpl w:val="3BE80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2">
    <w:nsid w:val="3CF133D2"/>
    <w:multiLevelType w:val="multilevel"/>
    <w:tmpl w:val="3CF133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3CFE0F0A"/>
    <w:multiLevelType w:val="multilevel"/>
    <w:tmpl w:val="3CFE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3D150FC9"/>
    <w:multiLevelType w:val="multilevel"/>
    <w:tmpl w:val="3D150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3FA13A55"/>
    <w:multiLevelType w:val="multilevel"/>
    <w:tmpl w:val="3FA13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408D26A0"/>
    <w:multiLevelType w:val="multilevel"/>
    <w:tmpl w:val="408D26A0"/>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7">
    <w:nsid w:val="4092FD9C"/>
    <w:multiLevelType w:val="singleLevel"/>
    <w:tmpl w:val="4092FD9C"/>
    <w:lvl w:ilvl="0" w:tentative="0">
      <w:start w:val="1"/>
      <w:numFmt w:val="decimal"/>
      <w:lvlText w:val="%1."/>
      <w:lvlJc w:val="left"/>
      <w:pPr>
        <w:ind w:left="425" w:hanging="425"/>
      </w:pPr>
      <w:rPr>
        <w:rFonts w:hint="default"/>
      </w:rPr>
    </w:lvl>
  </w:abstractNum>
  <w:abstractNum w:abstractNumId="98">
    <w:nsid w:val="40A12FAB"/>
    <w:multiLevelType w:val="multilevel"/>
    <w:tmpl w:val="40A12F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42A74E59"/>
    <w:multiLevelType w:val="multilevel"/>
    <w:tmpl w:val="42A74E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447D1F47"/>
    <w:multiLevelType w:val="multilevel"/>
    <w:tmpl w:val="447D1F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448909E1"/>
    <w:multiLevelType w:val="multilevel"/>
    <w:tmpl w:val="448909E1"/>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02">
    <w:nsid w:val="47A67193"/>
    <w:multiLevelType w:val="multilevel"/>
    <w:tmpl w:val="47A671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4842544F"/>
    <w:multiLevelType w:val="multilevel"/>
    <w:tmpl w:val="484254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49F20ED7"/>
    <w:multiLevelType w:val="multilevel"/>
    <w:tmpl w:val="49F20E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5">
    <w:nsid w:val="4A1D7D1A"/>
    <w:multiLevelType w:val="multilevel"/>
    <w:tmpl w:val="4A1D7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6">
    <w:nsid w:val="4ABB3C38"/>
    <w:multiLevelType w:val="multilevel"/>
    <w:tmpl w:val="4ABB3C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4CAB0C9E"/>
    <w:multiLevelType w:val="multilevel"/>
    <w:tmpl w:val="4CAB0C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8">
    <w:nsid w:val="4CFF07EF"/>
    <w:multiLevelType w:val="multilevel"/>
    <w:tmpl w:val="4CFF07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9">
    <w:nsid w:val="4D06E4AA"/>
    <w:multiLevelType w:val="singleLevel"/>
    <w:tmpl w:val="4D06E4AA"/>
    <w:lvl w:ilvl="0" w:tentative="0">
      <w:start w:val="1"/>
      <w:numFmt w:val="bullet"/>
      <w:lvlText w:val=""/>
      <w:lvlJc w:val="left"/>
      <w:pPr>
        <w:ind w:left="420" w:hanging="420"/>
      </w:pPr>
      <w:rPr>
        <w:rFonts w:hint="default" w:ascii="Wingdings" w:hAnsi="Wingdings"/>
      </w:rPr>
    </w:lvl>
  </w:abstractNum>
  <w:abstractNum w:abstractNumId="110">
    <w:nsid w:val="4D4C27D8"/>
    <w:multiLevelType w:val="multilevel"/>
    <w:tmpl w:val="4D4C27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4E316D04"/>
    <w:multiLevelType w:val="multilevel"/>
    <w:tmpl w:val="4E316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4F1B74B6"/>
    <w:multiLevelType w:val="multilevel"/>
    <w:tmpl w:val="4F1B74B6"/>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13">
    <w:nsid w:val="4F523318"/>
    <w:multiLevelType w:val="multilevel"/>
    <w:tmpl w:val="4F5233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50797B44"/>
    <w:multiLevelType w:val="multilevel"/>
    <w:tmpl w:val="50797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50A21B03"/>
    <w:multiLevelType w:val="multilevel"/>
    <w:tmpl w:val="50A21B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53483853"/>
    <w:multiLevelType w:val="multilevel"/>
    <w:tmpl w:val="53483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53A23AAD"/>
    <w:multiLevelType w:val="multilevel"/>
    <w:tmpl w:val="53A23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8">
    <w:nsid w:val="54C0B859"/>
    <w:multiLevelType w:val="singleLevel"/>
    <w:tmpl w:val="54C0B859"/>
    <w:lvl w:ilvl="0" w:tentative="0">
      <w:start w:val="1"/>
      <w:numFmt w:val="bullet"/>
      <w:lvlText w:val=""/>
      <w:lvlJc w:val="left"/>
      <w:pPr>
        <w:ind w:left="420" w:hanging="420"/>
      </w:pPr>
      <w:rPr>
        <w:rFonts w:hint="default" w:ascii="Wingdings" w:hAnsi="Wingdings"/>
      </w:rPr>
    </w:lvl>
  </w:abstractNum>
  <w:abstractNum w:abstractNumId="119">
    <w:nsid w:val="551B4385"/>
    <w:multiLevelType w:val="multilevel"/>
    <w:tmpl w:val="551B4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558053C5"/>
    <w:multiLevelType w:val="multilevel"/>
    <w:tmpl w:val="558053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1">
    <w:nsid w:val="561F35D7"/>
    <w:multiLevelType w:val="multilevel"/>
    <w:tmpl w:val="561F3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2">
    <w:nsid w:val="56C2242B"/>
    <w:multiLevelType w:val="multilevel"/>
    <w:tmpl w:val="56C224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57DA09EC"/>
    <w:multiLevelType w:val="multilevel"/>
    <w:tmpl w:val="57DA0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4">
    <w:nsid w:val="5A441E05"/>
    <w:multiLevelType w:val="multilevel"/>
    <w:tmpl w:val="5A441E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5">
    <w:nsid w:val="5A4D0298"/>
    <w:multiLevelType w:val="multilevel"/>
    <w:tmpl w:val="5A4D02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5ABD4630"/>
    <w:multiLevelType w:val="multilevel"/>
    <w:tmpl w:val="5ABD46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7">
    <w:nsid w:val="5AF65456"/>
    <w:multiLevelType w:val="multilevel"/>
    <w:tmpl w:val="5AF654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5B102C52"/>
    <w:multiLevelType w:val="multilevel"/>
    <w:tmpl w:val="5B102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9">
    <w:nsid w:val="5C7B1A5D"/>
    <w:multiLevelType w:val="multilevel"/>
    <w:tmpl w:val="5C7B1A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0">
    <w:nsid w:val="5CBB45DB"/>
    <w:multiLevelType w:val="multilevel"/>
    <w:tmpl w:val="5CBB4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1">
    <w:nsid w:val="5D7068C6"/>
    <w:multiLevelType w:val="multilevel"/>
    <w:tmpl w:val="5D706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2">
    <w:nsid w:val="5F4A6437"/>
    <w:multiLevelType w:val="multilevel"/>
    <w:tmpl w:val="5F4A6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3">
    <w:nsid w:val="5F592F16"/>
    <w:multiLevelType w:val="multilevel"/>
    <w:tmpl w:val="5F592F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5F7C596E"/>
    <w:multiLevelType w:val="multilevel"/>
    <w:tmpl w:val="5F7C59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5">
    <w:nsid w:val="61E31621"/>
    <w:multiLevelType w:val="multilevel"/>
    <w:tmpl w:val="61E316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62581067"/>
    <w:multiLevelType w:val="multilevel"/>
    <w:tmpl w:val="625810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7">
    <w:nsid w:val="6276277A"/>
    <w:multiLevelType w:val="multilevel"/>
    <w:tmpl w:val="62762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8">
    <w:nsid w:val="62995966"/>
    <w:multiLevelType w:val="multilevel"/>
    <w:tmpl w:val="629959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9">
    <w:nsid w:val="63E34603"/>
    <w:multiLevelType w:val="multilevel"/>
    <w:tmpl w:val="63E3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0">
    <w:nsid w:val="647B0388"/>
    <w:multiLevelType w:val="multilevel"/>
    <w:tmpl w:val="647B0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1">
    <w:nsid w:val="64D2075D"/>
    <w:multiLevelType w:val="multilevel"/>
    <w:tmpl w:val="64D207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2">
    <w:nsid w:val="65583C8C"/>
    <w:multiLevelType w:val="multilevel"/>
    <w:tmpl w:val="65583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3">
    <w:nsid w:val="66075DC5"/>
    <w:multiLevelType w:val="multilevel"/>
    <w:tmpl w:val="66075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4">
    <w:nsid w:val="674A4305"/>
    <w:multiLevelType w:val="multilevel"/>
    <w:tmpl w:val="674A43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5">
    <w:nsid w:val="68C22354"/>
    <w:multiLevelType w:val="multilevel"/>
    <w:tmpl w:val="68C223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6">
    <w:nsid w:val="6A480A3B"/>
    <w:multiLevelType w:val="multilevel"/>
    <w:tmpl w:val="6A480A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7">
    <w:nsid w:val="6B9A4D14"/>
    <w:multiLevelType w:val="multilevel"/>
    <w:tmpl w:val="6B9A4D14"/>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8">
    <w:nsid w:val="6C263ED9"/>
    <w:multiLevelType w:val="multilevel"/>
    <w:tmpl w:val="6C263E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9">
    <w:nsid w:val="6CA960CA"/>
    <w:multiLevelType w:val="singleLevel"/>
    <w:tmpl w:val="6CA960CA"/>
    <w:lvl w:ilvl="0" w:tentative="0">
      <w:start w:val="1"/>
      <w:numFmt w:val="bullet"/>
      <w:lvlText w:val=""/>
      <w:lvlJc w:val="left"/>
      <w:pPr>
        <w:ind w:left="420" w:hanging="420"/>
      </w:pPr>
      <w:rPr>
        <w:rFonts w:hint="default" w:ascii="Wingdings" w:hAnsi="Wingdings"/>
      </w:rPr>
    </w:lvl>
  </w:abstractNum>
  <w:abstractNum w:abstractNumId="150">
    <w:nsid w:val="6DBC1C1E"/>
    <w:multiLevelType w:val="multilevel"/>
    <w:tmpl w:val="6DBC1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1">
    <w:nsid w:val="6E5A3336"/>
    <w:multiLevelType w:val="multilevel"/>
    <w:tmpl w:val="6E5A33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6E906753"/>
    <w:multiLevelType w:val="multilevel"/>
    <w:tmpl w:val="6E9067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3">
    <w:nsid w:val="6F7231DF"/>
    <w:multiLevelType w:val="multilevel"/>
    <w:tmpl w:val="6F7231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6F9327ED"/>
    <w:multiLevelType w:val="multilevel"/>
    <w:tmpl w:val="6F9327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5">
    <w:nsid w:val="700F47B7"/>
    <w:multiLevelType w:val="multilevel"/>
    <w:tmpl w:val="700F4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6">
    <w:nsid w:val="70831541"/>
    <w:multiLevelType w:val="multilevel"/>
    <w:tmpl w:val="70831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7">
    <w:nsid w:val="70971F86"/>
    <w:multiLevelType w:val="multilevel"/>
    <w:tmpl w:val="70971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8">
    <w:nsid w:val="70DF7048"/>
    <w:multiLevelType w:val="multilevel"/>
    <w:tmpl w:val="70DF70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9">
    <w:nsid w:val="714A6A6E"/>
    <w:multiLevelType w:val="multilevel"/>
    <w:tmpl w:val="714A6A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0">
    <w:nsid w:val="72AD1757"/>
    <w:multiLevelType w:val="multilevel"/>
    <w:tmpl w:val="72AD17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1">
    <w:nsid w:val="735B313E"/>
    <w:multiLevelType w:val="multilevel"/>
    <w:tmpl w:val="735B31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2">
    <w:nsid w:val="761C5D05"/>
    <w:multiLevelType w:val="multilevel"/>
    <w:tmpl w:val="761C5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3">
    <w:nsid w:val="76DB60AC"/>
    <w:multiLevelType w:val="singleLevel"/>
    <w:tmpl w:val="76DB60AC"/>
    <w:lvl w:ilvl="0" w:tentative="0">
      <w:start w:val="1"/>
      <w:numFmt w:val="bullet"/>
      <w:lvlText w:val=""/>
      <w:lvlJc w:val="left"/>
      <w:pPr>
        <w:ind w:left="420" w:hanging="420"/>
      </w:pPr>
      <w:rPr>
        <w:rFonts w:hint="default" w:ascii="Wingdings" w:hAnsi="Wingdings"/>
      </w:rPr>
    </w:lvl>
  </w:abstractNum>
  <w:abstractNum w:abstractNumId="164">
    <w:nsid w:val="76E321C4"/>
    <w:multiLevelType w:val="multilevel"/>
    <w:tmpl w:val="76E321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5">
    <w:nsid w:val="79092587"/>
    <w:multiLevelType w:val="multilevel"/>
    <w:tmpl w:val="7909258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790B65C3"/>
    <w:multiLevelType w:val="multilevel"/>
    <w:tmpl w:val="790B65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7">
    <w:nsid w:val="793129B1"/>
    <w:multiLevelType w:val="multilevel"/>
    <w:tmpl w:val="7931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8">
    <w:nsid w:val="79837707"/>
    <w:multiLevelType w:val="multilevel"/>
    <w:tmpl w:val="798377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9">
    <w:nsid w:val="7A4166EF"/>
    <w:multiLevelType w:val="multilevel"/>
    <w:tmpl w:val="7A4166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0">
    <w:nsid w:val="7ACC600D"/>
    <w:multiLevelType w:val="singleLevel"/>
    <w:tmpl w:val="7ACC600D"/>
    <w:lvl w:ilvl="0" w:tentative="0">
      <w:start w:val="1"/>
      <w:numFmt w:val="bullet"/>
      <w:lvlText w:val=""/>
      <w:lvlJc w:val="left"/>
      <w:pPr>
        <w:ind w:left="420" w:hanging="420"/>
      </w:pPr>
      <w:rPr>
        <w:rFonts w:hint="default" w:ascii="Wingdings" w:hAnsi="Wingdings"/>
      </w:rPr>
    </w:lvl>
  </w:abstractNum>
  <w:abstractNum w:abstractNumId="171">
    <w:nsid w:val="7B6071E2"/>
    <w:multiLevelType w:val="multilevel"/>
    <w:tmpl w:val="7B6071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2">
    <w:nsid w:val="7BB34A38"/>
    <w:multiLevelType w:val="multilevel"/>
    <w:tmpl w:val="7BB3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3">
    <w:nsid w:val="7BCB6CE5"/>
    <w:multiLevelType w:val="multilevel"/>
    <w:tmpl w:val="7BCB6CE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思源黑体 CN Normal" w:hAnsi="思源黑体 CN Normal" w:eastAsia="思源黑体 CN Normal"/>
      </w:rPr>
    </w:lvl>
    <w:lvl w:ilvl="3" w:tentative="0">
      <w:start w:val="1"/>
      <w:numFmt w:val="decimal"/>
      <w:pStyle w:val="5"/>
      <w:lvlText w:val="%1.%2.%3.%4."/>
      <w:lvlJc w:val="left"/>
      <w:pPr>
        <w:ind w:left="864" w:hanging="864"/>
      </w:pPr>
      <w:rPr>
        <w:rFonts w:hint="default" w:ascii="思源黑体 CN Normal" w:hAnsi="思源黑体 CN Normal" w:eastAsia="思源黑体 CN Normal"/>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74">
    <w:nsid w:val="7C4539A0"/>
    <w:multiLevelType w:val="multilevel"/>
    <w:tmpl w:val="7C453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5">
    <w:nsid w:val="7CF802F0"/>
    <w:multiLevelType w:val="multilevel"/>
    <w:tmpl w:val="7CF802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6">
    <w:nsid w:val="7D556EDD"/>
    <w:multiLevelType w:val="multilevel"/>
    <w:tmpl w:val="7D556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7">
    <w:nsid w:val="7D993A57"/>
    <w:multiLevelType w:val="multilevel"/>
    <w:tmpl w:val="7D993A5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8">
    <w:nsid w:val="7EB7140F"/>
    <w:multiLevelType w:val="multilevel"/>
    <w:tmpl w:val="7EB714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73"/>
  </w:num>
  <w:num w:numId="2">
    <w:abstractNumId w:val="140"/>
  </w:num>
  <w:num w:numId="3">
    <w:abstractNumId w:val="56"/>
  </w:num>
  <w:num w:numId="4">
    <w:abstractNumId w:val="82"/>
  </w:num>
  <w:num w:numId="5">
    <w:abstractNumId w:val="65"/>
  </w:num>
  <w:num w:numId="6">
    <w:abstractNumId w:val="9"/>
  </w:num>
  <w:num w:numId="7">
    <w:abstractNumId w:val="2"/>
  </w:num>
  <w:num w:numId="8">
    <w:abstractNumId w:val="6"/>
  </w:num>
  <w:num w:numId="9">
    <w:abstractNumId w:val="12"/>
  </w:num>
  <w:num w:numId="10">
    <w:abstractNumId w:val="136"/>
  </w:num>
  <w:num w:numId="11">
    <w:abstractNumId w:val="66"/>
  </w:num>
  <w:num w:numId="12">
    <w:abstractNumId w:val="53"/>
  </w:num>
  <w:num w:numId="13">
    <w:abstractNumId w:val="23"/>
  </w:num>
  <w:num w:numId="14">
    <w:abstractNumId w:val="84"/>
  </w:num>
  <w:num w:numId="15">
    <w:abstractNumId w:val="26"/>
  </w:num>
  <w:num w:numId="16">
    <w:abstractNumId w:val="52"/>
  </w:num>
  <w:num w:numId="17">
    <w:abstractNumId w:val="63"/>
  </w:num>
  <w:num w:numId="18">
    <w:abstractNumId w:val="55"/>
  </w:num>
  <w:num w:numId="19">
    <w:abstractNumId w:val="76"/>
  </w:num>
  <w:num w:numId="20">
    <w:abstractNumId w:val="175"/>
  </w:num>
  <w:num w:numId="21">
    <w:abstractNumId w:val="25"/>
  </w:num>
  <w:num w:numId="22">
    <w:abstractNumId w:val="93"/>
  </w:num>
  <w:num w:numId="23">
    <w:abstractNumId w:val="46"/>
  </w:num>
  <w:num w:numId="24">
    <w:abstractNumId w:val="24"/>
  </w:num>
  <w:num w:numId="25">
    <w:abstractNumId w:val="16"/>
  </w:num>
  <w:num w:numId="26">
    <w:abstractNumId w:val="89"/>
  </w:num>
  <w:num w:numId="27">
    <w:abstractNumId w:val="167"/>
  </w:num>
  <w:num w:numId="28">
    <w:abstractNumId w:val="20"/>
  </w:num>
  <w:num w:numId="29">
    <w:abstractNumId w:val="36"/>
  </w:num>
  <w:num w:numId="30">
    <w:abstractNumId w:val="107"/>
  </w:num>
  <w:num w:numId="31">
    <w:abstractNumId w:val="91"/>
  </w:num>
  <w:num w:numId="32">
    <w:abstractNumId w:val="135"/>
  </w:num>
  <w:num w:numId="33">
    <w:abstractNumId w:val="103"/>
  </w:num>
  <w:num w:numId="34">
    <w:abstractNumId w:val="81"/>
  </w:num>
  <w:num w:numId="35">
    <w:abstractNumId w:val="130"/>
  </w:num>
  <w:num w:numId="36">
    <w:abstractNumId w:val="47"/>
  </w:num>
  <w:num w:numId="37">
    <w:abstractNumId w:val="146"/>
  </w:num>
  <w:num w:numId="38">
    <w:abstractNumId w:val="152"/>
  </w:num>
  <w:num w:numId="39">
    <w:abstractNumId w:val="150"/>
  </w:num>
  <w:num w:numId="40">
    <w:abstractNumId w:val="129"/>
  </w:num>
  <w:num w:numId="41">
    <w:abstractNumId w:val="139"/>
  </w:num>
  <w:num w:numId="42">
    <w:abstractNumId w:val="62"/>
  </w:num>
  <w:num w:numId="43">
    <w:abstractNumId w:val="148"/>
  </w:num>
  <w:num w:numId="44">
    <w:abstractNumId w:val="11"/>
  </w:num>
  <w:num w:numId="45">
    <w:abstractNumId w:val="170"/>
  </w:num>
  <w:num w:numId="46">
    <w:abstractNumId w:val="98"/>
  </w:num>
  <w:num w:numId="47">
    <w:abstractNumId w:val="160"/>
  </w:num>
  <w:num w:numId="48">
    <w:abstractNumId w:val="100"/>
  </w:num>
  <w:num w:numId="49">
    <w:abstractNumId w:val="171"/>
  </w:num>
  <w:num w:numId="50">
    <w:abstractNumId w:val="97"/>
  </w:num>
  <w:num w:numId="51">
    <w:abstractNumId w:val="34"/>
  </w:num>
  <w:num w:numId="52">
    <w:abstractNumId w:val="156"/>
  </w:num>
  <w:num w:numId="53">
    <w:abstractNumId w:val="58"/>
  </w:num>
  <w:num w:numId="54">
    <w:abstractNumId w:val="96"/>
  </w:num>
  <w:num w:numId="55">
    <w:abstractNumId w:val="59"/>
  </w:num>
  <w:num w:numId="56">
    <w:abstractNumId w:val="45"/>
  </w:num>
  <w:num w:numId="57">
    <w:abstractNumId w:val="69"/>
  </w:num>
  <w:num w:numId="58">
    <w:abstractNumId w:val="101"/>
  </w:num>
  <w:num w:numId="59">
    <w:abstractNumId w:val="78"/>
  </w:num>
  <w:num w:numId="60">
    <w:abstractNumId w:val="114"/>
  </w:num>
  <w:num w:numId="61">
    <w:abstractNumId w:val="141"/>
  </w:num>
  <w:num w:numId="62">
    <w:abstractNumId w:val="126"/>
  </w:num>
  <w:num w:numId="63">
    <w:abstractNumId w:val="164"/>
  </w:num>
  <w:num w:numId="64">
    <w:abstractNumId w:val="43"/>
  </w:num>
  <w:num w:numId="65">
    <w:abstractNumId w:val="95"/>
  </w:num>
  <w:num w:numId="66">
    <w:abstractNumId w:val="74"/>
  </w:num>
  <w:num w:numId="67">
    <w:abstractNumId w:val="72"/>
  </w:num>
  <w:num w:numId="68">
    <w:abstractNumId w:val="18"/>
  </w:num>
  <w:num w:numId="69">
    <w:abstractNumId w:val="104"/>
  </w:num>
  <w:num w:numId="70">
    <w:abstractNumId w:val="123"/>
  </w:num>
  <w:num w:numId="71">
    <w:abstractNumId w:val="108"/>
  </w:num>
  <w:num w:numId="72">
    <w:abstractNumId w:val="138"/>
  </w:num>
  <w:num w:numId="73">
    <w:abstractNumId w:val="172"/>
  </w:num>
  <w:num w:numId="74">
    <w:abstractNumId w:val="159"/>
  </w:num>
  <w:num w:numId="75">
    <w:abstractNumId w:val="42"/>
  </w:num>
  <w:num w:numId="76">
    <w:abstractNumId w:val="64"/>
  </w:num>
  <w:num w:numId="77">
    <w:abstractNumId w:val="105"/>
  </w:num>
  <w:num w:numId="78">
    <w:abstractNumId w:val="38"/>
  </w:num>
  <w:num w:numId="79">
    <w:abstractNumId w:val="87"/>
  </w:num>
  <w:num w:numId="80">
    <w:abstractNumId w:val="119"/>
  </w:num>
  <w:num w:numId="81">
    <w:abstractNumId w:val="174"/>
  </w:num>
  <w:num w:numId="82">
    <w:abstractNumId w:val="71"/>
  </w:num>
  <w:num w:numId="83">
    <w:abstractNumId w:val="132"/>
  </w:num>
  <w:num w:numId="84">
    <w:abstractNumId w:val="73"/>
  </w:num>
  <w:num w:numId="85">
    <w:abstractNumId w:val="50"/>
  </w:num>
  <w:num w:numId="86">
    <w:abstractNumId w:val="153"/>
  </w:num>
  <w:num w:numId="87">
    <w:abstractNumId w:val="60"/>
  </w:num>
  <w:num w:numId="88">
    <w:abstractNumId w:val="176"/>
  </w:num>
  <w:num w:numId="89">
    <w:abstractNumId w:val="49"/>
  </w:num>
  <w:num w:numId="90">
    <w:abstractNumId w:val="165"/>
  </w:num>
  <w:num w:numId="91">
    <w:abstractNumId w:val="17"/>
  </w:num>
  <w:num w:numId="92">
    <w:abstractNumId w:val="44"/>
  </w:num>
  <w:num w:numId="93">
    <w:abstractNumId w:val="8"/>
  </w:num>
  <w:num w:numId="94">
    <w:abstractNumId w:val="163"/>
  </w:num>
  <w:num w:numId="95">
    <w:abstractNumId w:val="31"/>
  </w:num>
  <w:num w:numId="96">
    <w:abstractNumId w:val="158"/>
  </w:num>
  <w:num w:numId="97">
    <w:abstractNumId w:val="131"/>
  </w:num>
  <w:num w:numId="98">
    <w:abstractNumId w:val="106"/>
  </w:num>
  <w:num w:numId="99">
    <w:abstractNumId w:val="27"/>
  </w:num>
  <w:num w:numId="100">
    <w:abstractNumId w:val="80"/>
  </w:num>
  <w:num w:numId="101">
    <w:abstractNumId w:val="48"/>
  </w:num>
  <w:num w:numId="102">
    <w:abstractNumId w:val="177"/>
  </w:num>
  <w:num w:numId="103">
    <w:abstractNumId w:val="88"/>
  </w:num>
  <w:num w:numId="104">
    <w:abstractNumId w:val="124"/>
  </w:num>
  <w:num w:numId="105">
    <w:abstractNumId w:val="85"/>
  </w:num>
  <w:num w:numId="106">
    <w:abstractNumId w:val="32"/>
  </w:num>
  <w:num w:numId="107">
    <w:abstractNumId w:val="90"/>
  </w:num>
  <w:num w:numId="108">
    <w:abstractNumId w:val="22"/>
  </w:num>
  <w:num w:numId="109">
    <w:abstractNumId w:val="94"/>
  </w:num>
  <w:num w:numId="110">
    <w:abstractNumId w:val="143"/>
  </w:num>
  <w:num w:numId="111">
    <w:abstractNumId w:val="54"/>
  </w:num>
  <w:num w:numId="112">
    <w:abstractNumId w:val="142"/>
  </w:num>
  <w:num w:numId="113">
    <w:abstractNumId w:val="151"/>
  </w:num>
  <w:num w:numId="114">
    <w:abstractNumId w:val="133"/>
  </w:num>
  <w:num w:numId="115">
    <w:abstractNumId w:val="116"/>
  </w:num>
  <w:num w:numId="116">
    <w:abstractNumId w:val="41"/>
  </w:num>
  <w:num w:numId="117">
    <w:abstractNumId w:val="154"/>
  </w:num>
  <w:num w:numId="118">
    <w:abstractNumId w:val="155"/>
  </w:num>
  <w:num w:numId="119">
    <w:abstractNumId w:val="111"/>
  </w:num>
  <w:num w:numId="120">
    <w:abstractNumId w:val="68"/>
  </w:num>
  <w:num w:numId="121">
    <w:abstractNumId w:val="137"/>
  </w:num>
  <w:num w:numId="122">
    <w:abstractNumId w:val="39"/>
  </w:num>
  <w:num w:numId="123">
    <w:abstractNumId w:val="99"/>
  </w:num>
  <w:num w:numId="124">
    <w:abstractNumId w:val="127"/>
  </w:num>
  <w:num w:numId="125">
    <w:abstractNumId w:val="40"/>
  </w:num>
  <w:num w:numId="126">
    <w:abstractNumId w:val="19"/>
  </w:num>
  <w:num w:numId="127">
    <w:abstractNumId w:val="30"/>
  </w:num>
  <w:num w:numId="128">
    <w:abstractNumId w:val="10"/>
  </w:num>
  <w:num w:numId="129">
    <w:abstractNumId w:val="149"/>
  </w:num>
  <w:num w:numId="130">
    <w:abstractNumId w:val="5"/>
  </w:num>
  <w:num w:numId="131">
    <w:abstractNumId w:val="14"/>
  </w:num>
  <w:num w:numId="132">
    <w:abstractNumId w:val="51"/>
  </w:num>
  <w:num w:numId="133">
    <w:abstractNumId w:val="13"/>
  </w:num>
  <w:num w:numId="134">
    <w:abstractNumId w:val="3"/>
  </w:num>
  <w:num w:numId="135">
    <w:abstractNumId w:val="61"/>
  </w:num>
  <w:num w:numId="136">
    <w:abstractNumId w:val="128"/>
  </w:num>
  <w:num w:numId="137">
    <w:abstractNumId w:val="162"/>
  </w:num>
  <w:num w:numId="138">
    <w:abstractNumId w:val="92"/>
  </w:num>
  <w:num w:numId="139">
    <w:abstractNumId w:val="29"/>
  </w:num>
  <w:num w:numId="140">
    <w:abstractNumId w:val="35"/>
  </w:num>
  <w:num w:numId="141">
    <w:abstractNumId w:val="125"/>
  </w:num>
  <w:num w:numId="142">
    <w:abstractNumId w:val="157"/>
  </w:num>
  <w:num w:numId="143">
    <w:abstractNumId w:val="134"/>
  </w:num>
  <w:num w:numId="144">
    <w:abstractNumId w:val="113"/>
  </w:num>
  <w:num w:numId="145">
    <w:abstractNumId w:val="33"/>
  </w:num>
  <w:num w:numId="146">
    <w:abstractNumId w:val="147"/>
  </w:num>
  <w:num w:numId="147">
    <w:abstractNumId w:val="120"/>
  </w:num>
  <w:num w:numId="148">
    <w:abstractNumId w:val="28"/>
  </w:num>
  <w:num w:numId="149">
    <w:abstractNumId w:val="161"/>
  </w:num>
  <w:num w:numId="150">
    <w:abstractNumId w:val="169"/>
  </w:num>
  <w:num w:numId="151">
    <w:abstractNumId w:val="83"/>
  </w:num>
  <w:num w:numId="152">
    <w:abstractNumId w:val="115"/>
  </w:num>
  <w:num w:numId="153">
    <w:abstractNumId w:val="75"/>
  </w:num>
  <w:num w:numId="154">
    <w:abstractNumId w:val="145"/>
  </w:num>
  <w:num w:numId="155">
    <w:abstractNumId w:val="110"/>
  </w:num>
  <w:num w:numId="156">
    <w:abstractNumId w:val="102"/>
  </w:num>
  <w:num w:numId="157">
    <w:abstractNumId w:val="77"/>
  </w:num>
  <w:num w:numId="158">
    <w:abstractNumId w:val="37"/>
  </w:num>
  <w:num w:numId="159">
    <w:abstractNumId w:val="79"/>
  </w:num>
  <w:num w:numId="160">
    <w:abstractNumId w:val="1"/>
  </w:num>
  <w:num w:numId="161">
    <w:abstractNumId w:val="121"/>
  </w:num>
  <w:num w:numId="162">
    <w:abstractNumId w:val="117"/>
  </w:num>
  <w:num w:numId="163">
    <w:abstractNumId w:val="178"/>
  </w:num>
  <w:num w:numId="164">
    <w:abstractNumId w:val="122"/>
  </w:num>
  <w:num w:numId="165">
    <w:abstractNumId w:val="70"/>
  </w:num>
  <w:num w:numId="166">
    <w:abstractNumId w:val="144"/>
  </w:num>
  <w:num w:numId="167">
    <w:abstractNumId w:val="168"/>
  </w:num>
  <w:num w:numId="168">
    <w:abstractNumId w:val="57"/>
  </w:num>
  <w:num w:numId="169">
    <w:abstractNumId w:val="21"/>
  </w:num>
  <w:num w:numId="170">
    <w:abstractNumId w:val="112"/>
  </w:num>
  <w:num w:numId="171">
    <w:abstractNumId w:val="166"/>
  </w:num>
  <w:num w:numId="172">
    <w:abstractNumId w:val="15"/>
  </w:num>
  <w:num w:numId="173">
    <w:abstractNumId w:val="118"/>
  </w:num>
  <w:num w:numId="174">
    <w:abstractNumId w:val="0"/>
  </w:num>
  <w:num w:numId="175">
    <w:abstractNumId w:val="7"/>
  </w:num>
  <w:num w:numId="176">
    <w:abstractNumId w:val="86"/>
  </w:num>
  <w:num w:numId="177">
    <w:abstractNumId w:val="67"/>
  </w:num>
  <w:num w:numId="178">
    <w:abstractNumId w:val="4"/>
  </w:num>
  <w:num w:numId="17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0EAF"/>
    <w:rsid w:val="00002D24"/>
    <w:rsid w:val="000039E1"/>
    <w:rsid w:val="00003EAD"/>
    <w:rsid w:val="00003F6C"/>
    <w:rsid w:val="00005D08"/>
    <w:rsid w:val="00007A6A"/>
    <w:rsid w:val="00011470"/>
    <w:rsid w:val="000118B1"/>
    <w:rsid w:val="00011B7F"/>
    <w:rsid w:val="00013CAA"/>
    <w:rsid w:val="00016164"/>
    <w:rsid w:val="00020241"/>
    <w:rsid w:val="00023DDE"/>
    <w:rsid w:val="00024A67"/>
    <w:rsid w:val="00025CDA"/>
    <w:rsid w:val="00027431"/>
    <w:rsid w:val="000309EA"/>
    <w:rsid w:val="00031809"/>
    <w:rsid w:val="00032133"/>
    <w:rsid w:val="00032A9F"/>
    <w:rsid w:val="000334D8"/>
    <w:rsid w:val="000336B7"/>
    <w:rsid w:val="000337F3"/>
    <w:rsid w:val="00036BB2"/>
    <w:rsid w:val="00036BC4"/>
    <w:rsid w:val="000370D2"/>
    <w:rsid w:val="0003736B"/>
    <w:rsid w:val="0004230A"/>
    <w:rsid w:val="00043099"/>
    <w:rsid w:val="0004409D"/>
    <w:rsid w:val="0004791C"/>
    <w:rsid w:val="00050BE0"/>
    <w:rsid w:val="00053B09"/>
    <w:rsid w:val="000545BE"/>
    <w:rsid w:val="00054667"/>
    <w:rsid w:val="000548AE"/>
    <w:rsid w:val="00054CC9"/>
    <w:rsid w:val="000574A3"/>
    <w:rsid w:val="00057993"/>
    <w:rsid w:val="00057D18"/>
    <w:rsid w:val="00060B1C"/>
    <w:rsid w:val="00060D81"/>
    <w:rsid w:val="0006104B"/>
    <w:rsid w:val="000612CC"/>
    <w:rsid w:val="00061B98"/>
    <w:rsid w:val="00062466"/>
    <w:rsid w:val="00062A96"/>
    <w:rsid w:val="000630AE"/>
    <w:rsid w:val="0006341E"/>
    <w:rsid w:val="000643A0"/>
    <w:rsid w:val="0006613F"/>
    <w:rsid w:val="000665DA"/>
    <w:rsid w:val="0006743A"/>
    <w:rsid w:val="000709C4"/>
    <w:rsid w:val="00073643"/>
    <w:rsid w:val="00074C92"/>
    <w:rsid w:val="000751BF"/>
    <w:rsid w:val="0007722B"/>
    <w:rsid w:val="0008290D"/>
    <w:rsid w:val="00083608"/>
    <w:rsid w:val="0008368E"/>
    <w:rsid w:val="00083A85"/>
    <w:rsid w:val="0008442D"/>
    <w:rsid w:val="00084DC2"/>
    <w:rsid w:val="000852CC"/>
    <w:rsid w:val="000856F6"/>
    <w:rsid w:val="00086541"/>
    <w:rsid w:val="000903D8"/>
    <w:rsid w:val="0009199C"/>
    <w:rsid w:val="00092AA7"/>
    <w:rsid w:val="00092F8B"/>
    <w:rsid w:val="000939F3"/>
    <w:rsid w:val="0009466B"/>
    <w:rsid w:val="000953CF"/>
    <w:rsid w:val="00096B58"/>
    <w:rsid w:val="00096BEC"/>
    <w:rsid w:val="000977DF"/>
    <w:rsid w:val="000A02DE"/>
    <w:rsid w:val="000A10C8"/>
    <w:rsid w:val="000A293D"/>
    <w:rsid w:val="000A3386"/>
    <w:rsid w:val="000A35E8"/>
    <w:rsid w:val="000A4A01"/>
    <w:rsid w:val="000A50AE"/>
    <w:rsid w:val="000A549F"/>
    <w:rsid w:val="000A708D"/>
    <w:rsid w:val="000B03BA"/>
    <w:rsid w:val="000B1572"/>
    <w:rsid w:val="000B2020"/>
    <w:rsid w:val="000B2316"/>
    <w:rsid w:val="000B2D56"/>
    <w:rsid w:val="000B324C"/>
    <w:rsid w:val="000B353C"/>
    <w:rsid w:val="000B51D9"/>
    <w:rsid w:val="000B6E66"/>
    <w:rsid w:val="000B726C"/>
    <w:rsid w:val="000B75BF"/>
    <w:rsid w:val="000C12AC"/>
    <w:rsid w:val="000C1BAC"/>
    <w:rsid w:val="000C24E3"/>
    <w:rsid w:val="000C260C"/>
    <w:rsid w:val="000C2962"/>
    <w:rsid w:val="000C3000"/>
    <w:rsid w:val="000C3624"/>
    <w:rsid w:val="000C4DA8"/>
    <w:rsid w:val="000C5586"/>
    <w:rsid w:val="000C63D1"/>
    <w:rsid w:val="000C64E5"/>
    <w:rsid w:val="000C7601"/>
    <w:rsid w:val="000C79C4"/>
    <w:rsid w:val="000D00DC"/>
    <w:rsid w:val="000D06BF"/>
    <w:rsid w:val="000D11FC"/>
    <w:rsid w:val="000D167C"/>
    <w:rsid w:val="000D21BD"/>
    <w:rsid w:val="000D2EC2"/>
    <w:rsid w:val="000D40CA"/>
    <w:rsid w:val="000D4F7F"/>
    <w:rsid w:val="000D5DCD"/>
    <w:rsid w:val="000D67B7"/>
    <w:rsid w:val="000D75FA"/>
    <w:rsid w:val="000D78DD"/>
    <w:rsid w:val="000E11B0"/>
    <w:rsid w:val="000E11C0"/>
    <w:rsid w:val="000E1C95"/>
    <w:rsid w:val="000E2853"/>
    <w:rsid w:val="000E4339"/>
    <w:rsid w:val="000E6BD1"/>
    <w:rsid w:val="000E6FDC"/>
    <w:rsid w:val="000E72A8"/>
    <w:rsid w:val="000F09B1"/>
    <w:rsid w:val="000F1699"/>
    <w:rsid w:val="000F2926"/>
    <w:rsid w:val="000F2C2C"/>
    <w:rsid w:val="000F32FC"/>
    <w:rsid w:val="000F4326"/>
    <w:rsid w:val="000F45B4"/>
    <w:rsid w:val="000F50C3"/>
    <w:rsid w:val="000F741A"/>
    <w:rsid w:val="000F771D"/>
    <w:rsid w:val="001006D9"/>
    <w:rsid w:val="0010146D"/>
    <w:rsid w:val="00103182"/>
    <w:rsid w:val="001043F1"/>
    <w:rsid w:val="00104D7D"/>
    <w:rsid w:val="00104F59"/>
    <w:rsid w:val="00107F46"/>
    <w:rsid w:val="00110112"/>
    <w:rsid w:val="00111D9E"/>
    <w:rsid w:val="001123D8"/>
    <w:rsid w:val="0011256B"/>
    <w:rsid w:val="0011259D"/>
    <w:rsid w:val="001143D7"/>
    <w:rsid w:val="00116D6C"/>
    <w:rsid w:val="00117145"/>
    <w:rsid w:val="001222B7"/>
    <w:rsid w:val="00122A99"/>
    <w:rsid w:val="001232FA"/>
    <w:rsid w:val="001243FC"/>
    <w:rsid w:val="001256DA"/>
    <w:rsid w:val="00125702"/>
    <w:rsid w:val="0013022C"/>
    <w:rsid w:val="0013150F"/>
    <w:rsid w:val="00131C69"/>
    <w:rsid w:val="00133003"/>
    <w:rsid w:val="00133C6A"/>
    <w:rsid w:val="0013481B"/>
    <w:rsid w:val="00134A70"/>
    <w:rsid w:val="00135357"/>
    <w:rsid w:val="001353C0"/>
    <w:rsid w:val="00135E32"/>
    <w:rsid w:val="00137307"/>
    <w:rsid w:val="00137551"/>
    <w:rsid w:val="0014061B"/>
    <w:rsid w:val="00140CD7"/>
    <w:rsid w:val="00140FCA"/>
    <w:rsid w:val="00142460"/>
    <w:rsid w:val="00142E17"/>
    <w:rsid w:val="001432CB"/>
    <w:rsid w:val="00143D60"/>
    <w:rsid w:val="00147A0F"/>
    <w:rsid w:val="001504C0"/>
    <w:rsid w:val="00151018"/>
    <w:rsid w:val="00151396"/>
    <w:rsid w:val="00152619"/>
    <w:rsid w:val="00153275"/>
    <w:rsid w:val="0015420C"/>
    <w:rsid w:val="001556FE"/>
    <w:rsid w:val="00155F4A"/>
    <w:rsid w:val="0015619B"/>
    <w:rsid w:val="001574D5"/>
    <w:rsid w:val="00157953"/>
    <w:rsid w:val="001607A2"/>
    <w:rsid w:val="00161197"/>
    <w:rsid w:val="00162F6E"/>
    <w:rsid w:val="0016389F"/>
    <w:rsid w:val="00164ADF"/>
    <w:rsid w:val="001657A4"/>
    <w:rsid w:val="001658D8"/>
    <w:rsid w:val="00166385"/>
    <w:rsid w:val="0016667B"/>
    <w:rsid w:val="001673AC"/>
    <w:rsid w:val="0016783A"/>
    <w:rsid w:val="00170256"/>
    <w:rsid w:val="001707C0"/>
    <w:rsid w:val="00171C11"/>
    <w:rsid w:val="00173776"/>
    <w:rsid w:val="0017680B"/>
    <w:rsid w:val="00176ED7"/>
    <w:rsid w:val="00177ACD"/>
    <w:rsid w:val="0018045B"/>
    <w:rsid w:val="001811F2"/>
    <w:rsid w:val="001820F3"/>
    <w:rsid w:val="00182490"/>
    <w:rsid w:val="00182CBA"/>
    <w:rsid w:val="001836E9"/>
    <w:rsid w:val="00183C00"/>
    <w:rsid w:val="00183F3E"/>
    <w:rsid w:val="00184305"/>
    <w:rsid w:val="001850A7"/>
    <w:rsid w:val="0018628C"/>
    <w:rsid w:val="001871BC"/>
    <w:rsid w:val="00187B8C"/>
    <w:rsid w:val="00191843"/>
    <w:rsid w:val="00193D2F"/>
    <w:rsid w:val="00193E3E"/>
    <w:rsid w:val="00194A72"/>
    <w:rsid w:val="001957DC"/>
    <w:rsid w:val="00196A14"/>
    <w:rsid w:val="00196C80"/>
    <w:rsid w:val="00197D30"/>
    <w:rsid w:val="001A0A70"/>
    <w:rsid w:val="001A1C8B"/>
    <w:rsid w:val="001A21A9"/>
    <w:rsid w:val="001A28F4"/>
    <w:rsid w:val="001A3905"/>
    <w:rsid w:val="001A4727"/>
    <w:rsid w:val="001A48B6"/>
    <w:rsid w:val="001A5EDB"/>
    <w:rsid w:val="001A5EE8"/>
    <w:rsid w:val="001A70A8"/>
    <w:rsid w:val="001A741F"/>
    <w:rsid w:val="001A7D7A"/>
    <w:rsid w:val="001B1A37"/>
    <w:rsid w:val="001B1EF9"/>
    <w:rsid w:val="001B3039"/>
    <w:rsid w:val="001B3495"/>
    <w:rsid w:val="001B37EF"/>
    <w:rsid w:val="001B39EA"/>
    <w:rsid w:val="001B425F"/>
    <w:rsid w:val="001B7227"/>
    <w:rsid w:val="001C13EA"/>
    <w:rsid w:val="001C142A"/>
    <w:rsid w:val="001C22F7"/>
    <w:rsid w:val="001C4277"/>
    <w:rsid w:val="001C524F"/>
    <w:rsid w:val="001C703B"/>
    <w:rsid w:val="001D0770"/>
    <w:rsid w:val="001D18DC"/>
    <w:rsid w:val="001D2111"/>
    <w:rsid w:val="001D318B"/>
    <w:rsid w:val="001D333F"/>
    <w:rsid w:val="001D3813"/>
    <w:rsid w:val="001D3D8F"/>
    <w:rsid w:val="001D4190"/>
    <w:rsid w:val="001D4FA3"/>
    <w:rsid w:val="001D6F65"/>
    <w:rsid w:val="001D716E"/>
    <w:rsid w:val="001D775A"/>
    <w:rsid w:val="001E0A38"/>
    <w:rsid w:val="001E2201"/>
    <w:rsid w:val="001E2755"/>
    <w:rsid w:val="001E3675"/>
    <w:rsid w:val="001E3C0F"/>
    <w:rsid w:val="001E3FA6"/>
    <w:rsid w:val="001E4A56"/>
    <w:rsid w:val="001E725E"/>
    <w:rsid w:val="001F1AB5"/>
    <w:rsid w:val="001F3168"/>
    <w:rsid w:val="001F4D0E"/>
    <w:rsid w:val="001F55FD"/>
    <w:rsid w:val="001F63D2"/>
    <w:rsid w:val="001F68AD"/>
    <w:rsid w:val="001F7B93"/>
    <w:rsid w:val="00200167"/>
    <w:rsid w:val="0020114F"/>
    <w:rsid w:val="00201445"/>
    <w:rsid w:val="002018F8"/>
    <w:rsid w:val="002026C9"/>
    <w:rsid w:val="00202DE6"/>
    <w:rsid w:val="00204107"/>
    <w:rsid w:val="002049F2"/>
    <w:rsid w:val="0020636B"/>
    <w:rsid w:val="00207EBD"/>
    <w:rsid w:val="002120A5"/>
    <w:rsid w:val="002126D4"/>
    <w:rsid w:val="00212AFE"/>
    <w:rsid w:val="00213ECA"/>
    <w:rsid w:val="0021473F"/>
    <w:rsid w:val="002147B0"/>
    <w:rsid w:val="00214F5F"/>
    <w:rsid w:val="002153F5"/>
    <w:rsid w:val="002173E7"/>
    <w:rsid w:val="002215F3"/>
    <w:rsid w:val="00221E97"/>
    <w:rsid w:val="00222D7A"/>
    <w:rsid w:val="002238E7"/>
    <w:rsid w:val="00224276"/>
    <w:rsid w:val="00224451"/>
    <w:rsid w:val="00224827"/>
    <w:rsid w:val="00224D04"/>
    <w:rsid w:val="00227046"/>
    <w:rsid w:val="00230238"/>
    <w:rsid w:val="00231D31"/>
    <w:rsid w:val="00232125"/>
    <w:rsid w:val="002335B2"/>
    <w:rsid w:val="00233BE4"/>
    <w:rsid w:val="00233D98"/>
    <w:rsid w:val="0023517C"/>
    <w:rsid w:val="00235286"/>
    <w:rsid w:val="0024190E"/>
    <w:rsid w:val="00241AD5"/>
    <w:rsid w:val="0024274A"/>
    <w:rsid w:val="00244CDF"/>
    <w:rsid w:val="002451FE"/>
    <w:rsid w:val="002453F7"/>
    <w:rsid w:val="00245584"/>
    <w:rsid w:val="00245C41"/>
    <w:rsid w:val="00245CD4"/>
    <w:rsid w:val="002463BE"/>
    <w:rsid w:val="00247961"/>
    <w:rsid w:val="002504D3"/>
    <w:rsid w:val="00250FB7"/>
    <w:rsid w:val="00255759"/>
    <w:rsid w:val="00256A4A"/>
    <w:rsid w:val="00260541"/>
    <w:rsid w:val="00261A3D"/>
    <w:rsid w:val="00263385"/>
    <w:rsid w:val="002640B3"/>
    <w:rsid w:val="00264925"/>
    <w:rsid w:val="00264DEB"/>
    <w:rsid w:val="002650CD"/>
    <w:rsid w:val="002652A6"/>
    <w:rsid w:val="00266057"/>
    <w:rsid w:val="00266DA7"/>
    <w:rsid w:val="00270F33"/>
    <w:rsid w:val="00272445"/>
    <w:rsid w:val="002724A5"/>
    <w:rsid w:val="0027262C"/>
    <w:rsid w:val="0027301C"/>
    <w:rsid w:val="00273714"/>
    <w:rsid w:val="00273F7E"/>
    <w:rsid w:val="002745D1"/>
    <w:rsid w:val="00276001"/>
    <w:rsid w:val="002764AA"/>
    <w:rsid w:val="00277528"/>
    <w:rsid w:val="002776C0"/>
    <w:rsid w:val="0028049C"/>
    <w:rsid w:val="0028210D"/>
    <w:rsid w:val="00285923"/>
    <w:rsid w:val="00286526"/>
    <w:rsid w:val="00287F72"/>
    <w:rsid w:val="0029038B"/>
    <w:rsid w:val="00292177"/>
    <w:rsid w:val="00293971"/>
    <w:rsid w:val="00293D90"/>
    <w:rsid w:val="00294483"/>
    <w:rsid w:val="00295028"/>
    <w:rsid w:val="002A0056"/>
    <w:rsid w:val="002A0C91"/>
    <w:rsid w:val="002A1969"/>
    <w:rsid w:val="002A1B7D"/>
    <w:rsid w:val="002A1C6E"/>
    <w:rsid w:val="002A33EE"/>
    <w:rsid w:val="002A3527"/>
    <w:rsid w:val="002A3B59"/>
    <w:rsid w:val="002A46F9"/>
    <w:rsid w:val="002A4E5B"/>
    <w:rsid w:val="002A5738"/>
    <w:rsid w:val="002A5F39"/>
    <w:rsid w:val="002A6952"/>
    <w:rsid w:val="002B0D9A"/>
    <w:rsid w:val="002B0F6A"/>
    <w:rsid w:val="002B1665"/>
    <w:rsid w:val="002B264B"/>
    <w:rsid w:val="002B2681"/>
    <w:rsid w:val="002B4FA9"/>
    <w:rsid w:val="002B6B72"/>
    <w:rsid w:val="002B732F"/>
    <w:rsid w:val="002B773A"/>
    <w:rsid w:val="002C00B2"/>
    <w:rsid w:val="002C1424"/>
    <w:rsid w:val="002C27B4"/>
    <w:rsid w:val="002C39C4"/>
    <w:rsid w:val="002C5173"/>
    <w:rsid w:val="002C54C6"/>
    <w:rsid w:val="002C5D6C"/>
    <w:rsid w:val="002C69DD"/>
    <w:rsid w:val="002C6A8E"/>
    <w:rsid w:val="002C6B58"/>
    <w:rsid w:val="002D0581"/>
    <w:rsid w:val="002D0823"/>
    <w:rsid w:val="002D4112"/>
    <w:rsid w:val="002D41B0"/>
    <w:rsid w:val="002D420E"/>
    <w:rsid w:val="002D4D90"/>
    <w:rsid w:val="002D55BA"/>
    <w:rsid w:val="002D593B"/>
    <w:rsid w:val="002D716D"/>
    <w:rsid w:val="002D7D80"/>
    <w:rsid w:val="002E0D36"/>
    <w:rsid w:val="002E2283"/>
    <w:rsid w:val="002E2D8B"/>
    <w:rsid w:val="002E48CF"/>
    <w:rsid w:val="002E5C2F"/>
    <w:rsid w:val="002F015C"/>
    <w:rsid w:val="002F0749"/>
    <w:rsid w:val="002F10D4"/>
    <w:rsid w:val="002F15DB"/>
    <w:rsid w:val="002F5A90"/>
    <w:rsid w:val="002F6A2E"/>
    <w:rsid w:val="00300345"/>
    <w:rsid w:val="00301BE3"/>
    <w:rsid w:val="00301ECB"/>
    <w:rsid w:val="003023A8"/>
    <w:rsid w:val="00303D83"/>
    <w:rsid w:val="00307AA4"/>
    <w:rsid w:val="00307E86"/>
    <w:rsid w:val="00311172"/>
    <w:rsid w:val="00311AF8"/>
    <w:rsid w:val="00315488"/>
    <w:rsid w:val="00315ED7"/>
    <w:rsid w:val="003177C9"/>
    <w:rsid w:val="00320024"/>
    <w:rsid w:val="0032183B"/>
    <w:rsid w:val="003225AD"/>
    <w:rsid w:val="00323CE4"/>
    <w:rsid w:val="00324D79"/>
    <w:rsid w:val="003267FD"/>
    <w:rsid w:val="003270E6"/>
    <w:rsid w:val="0032737C"/>
    <w:rsid w:val="003276DC"/>
    <w:rsid w:val="00327B3E"/>
    <w:rsid w:val="0033015B"/>
    <w:rsid w:val="0033099C"/>
    <w:rsid w:val="00331FCC"/>
    <w:rsid w:val="003364C4"/>
    <w:rsid w:val="00336F9C"/>
    <w:rsid w:val="0033729A"/>
    <w:rsid w:val="00341B9A"/>
    <w:rsid w:val="00341E27"/>
    <w:rsid w:val="00342E56"/>
    <w:rsid w:val="00343977"/>
    <w:rsid w:val="00345F63"/>
    <w:rsid w:val="00346DF8"/>
    <w:rsid w:val="00347320"/>
    <w:rsid w:val="0034795C"/>
    <w:rsid w:val="00347CBD"/>
    <w:rsid w:val="00351B7E"/>
    <w:rsid w:val="00351E42"/>
    <w:rsid w:val="00353446"/>
    <w:rsid w:val="0035373E"/>
    <w:rsid w:val="00353945"/>
    <w:rsid w:val="00353AB1"/>
    <w:rsid w:val="003547D5"/>
    <w:rsid w:val="00354F89"/>
    <w:rsid w:val="00356F39"/>
    <w:rsid w:val="003577E2"/>
    <w:rsid w:val="00357E7C"/>
    <w:rsid w:val="0036016D"/>
    <w:rsid w:val="00360D64"/>
    <w:rsid w:val="0036125E"/>
    <w:rsid w:val="003612EC"/>
    <w:rsid w:val="00362DC1"/>
    <w:rsid w:val="00363355"/>
    <w:rsid w:val="003659B9"/>
    <w:rsid w:val="00367432"/>
    <w:rsid w:val="00367CEF"/>
    <w:rsid w:val="0037082F"/>
    <w:rsid w:val="00370B57"/>
    <w:rsid w:val="00372BEC"/>
    <w:rsid w:val="00375B67"/>
    <w:rsid w:val="00376D97"/>
    <w:rsid w:val="003803F4"/>
    <w:rsid w:val="003812BE"/>
    <w:rsid w:val="00381EF2"/>
    <w:rsid w:val="00381F33"/>
    <w:rsid w:val="003827F6"/>
    <w:rsid w:val="0038280A"/>
    <w:rsid w:val="00384A2E"/>
    <w:rsid w:val="00387FB5"/>
    <w:rsid w:val="00391987"/>
    <w:rsid w:val="00391E63"/>
    <w:rsid w:val="0039324E"/>
    <w:rsid w:val="0039481A"/>
    <w:rsid w:val="00394F19"/>
    <w:rsid w:val="00395482"/>
    <w:rsid w:val="0039691C"/>
    <w:rsid w:val="00396D22"/>
    <w:rsid w:val="003A0354"/>
    <w:rsid w:val="003A04C0"/>
    <w:rsid w:val="003A182E"/>
    <w:rsid w:val="003A2752"/>
    <w:rsid w:val="003A341A"/>
    <w:rsid w:val="003A36FF"/>
    <w:rsid w:val="003A3B4C"/>
    <w:rsid w:val="003A43E5"/>
    <w:rsid w:val="003A44CC"/>
    <w:rsid w:val="003A48D3"/>
    <w:rsid w:val="003A4D15"/>
    <w:rsid w:val="003A62AD"/>
    <w:rsid w:val="003A6F1C"/>
    <w:rsid w:val="003A7BFF"/>
    <w:rsid w:val="003B1987"/>
    <w:rsid w:val="003B1C0D"/>
    <w:rsid w:val="003B1CC9"/>
    <w:rsid w:val="003B2E2A"/>
    <w:rsid w:val="003B4E5C"/>
    <w:rsid w:val="003B5087"/>
    <w:rsid w:val="003B6657"/>
    <w:rsid w:val="003C0613"/>
    <w:rsid w:val="003C097A"/>
    <w:rsid w:val="003C1A11"/>
    <w:rsid w:val="003C2113"/>
    <w:rsid w:val="003C2990"/>
    <w:rsid w:val="003C2B9B"/>
    <w:rsid w:val="003C32AB"/>
    <w:rsid w:val="003C3AE5"/>
    <w:rsid w:val="003C4559"/>
    <w:rsid w:val="003C4CFC"/>
    <w:rsid w:val="003C57A5"/>
    <w:rsid w:val="003C7603"/>
    <w:rsid w:val="003C76D3"/>
    <w:rsid w:val="003C7B79"/>
    <w:rsid w:val="003C7F95"/>
    <w:rsid w:val="003D03BB"/>
    <w:rsid w:val="003D3A0D"/>
    <w:rsid w:val="003D3AA4"/>
    <w:rsid w:val="003D3EB9"/>
    <w:rsid w:val="003D4318"/>
    <w:rsid w:val="003D4E76"/>
    <w:rsid w:val="003D4FC9"/>
    <w:rsid w:val="003D53F5"/>
    <w:rsid w:val="003D5745"/>
    <w:rsid w:val="003D71B4"/>
    <w:rsid w:val="003E0BCF"/>
    <w:rsid w:val="003E1E4A"/>
    <w:rsid w:val="003E4301"/>
    <w:rsid w:val="003E5280"/>
    <w:rsid w:val="003E5D84"/>
    <w:rsid w:val="003F0449"/>
    <w:rsid w:val="003F1ADB"/>
    <w:rsid w:val="003F1C8C"/>
    <w:rsid w:val="003F25BD"/>
    <w:rsid w:val="003F2BBE"/>
    <w:rsid w:val="003F3A7B"/>
    <w:rsid w:val="003F594F"/>
    <w:rsid w:val="003F5CDC"/>
    <w:rsid w:val="003F64AB"/>
    <w:rsid w:val="003F65F7"/>
    <w:rsid w:val="003F737F"/>
    <w:rsid w:val="00400BD5"/>
    <w:rsid w:val="004019BE"/>
    <w:rsid w:val="004023EB"/>
    <w:rsid w:val="00402530"/>
    <w:rsid w:val="00402761"/>
    <w:rsid w:val="004032C0"/>
    <w:rsid w:val="0040413D"/>
    <w:rsid w:val="00404456"/>
    <w:rsid w:val="00407159"/>
    <w:rsid w:val="00407D47"/>
    <w:rsid w:val="004120DC"/>
    <w:rsid w:val="004128B1"/>
    <w:rsid w:val="00412CA2"/>
    <w:rsid w:val="00415A4C"/>
    <w:rsid w:val="00415E74"/>
    <w:rsid w:val="0041610C"/>
    <w:rsid w:val="00416F59"/>
    <w:rsid w:val="004175C9"/>
    <w:rsid w:val="00420FE2"/>
    <w:rsid w:val="004214C6"/>
    <w:rsid w:val="00421E5B"/>
    <w:rsid w:val="00421E9A"/>
    <w:rsid w:val="00422732"/>
    <w:rsid w:val="00423470"/>
    <w:rsid w:val="00423F1A"/>
    <w:rsid w:val="00424A50"/>
    <w:rsid w:val="004268DC"/>
    <w:rsid w:val="00426D77"/>
    <w:rsid w:val="00430943"/>
    <w:rsid w:val="004314C2"/>
    <w:rsid w:val="004315B6"/>
    <w:rsid w:val="00432BC8"/>
    <w:rsid w:val="00433BDA"/>
    <w:rsid w:val="0043403D"/>
    <w:rsid w:val="00435067"/>
    <w:rsid w:val="00435979"/>
    <w:rsid w:val="00435F39"/>
    <w:rsid w:val="00436119"/>
    <w:rsid w:val="00437100"/>
    <w:rsid w:val="004375FB"/>
    <w:rsid w:val="00437BFF"/>
    <w:rsid w:val="00440A88"/>
    <w:rsid w:val="00440F16"/>
    <w:rsid w:val="00442A1D"/>
    <w:rsid w:val="00442B1E"/>
    <w:rsid w:val="00444282"/>
    <w:rsid w:val="00446308"/>
    <w:rsid w:val="00446F47"/>
    <w:rsid w:val="00450446"/>
    <w:rsid w:val="00454D22"/>
    <w:rsid w:val="00455613"/>
    <w:rsid w:val="00455EAC"/>
    <w:rsid w:val="004602CC"/>
    <w:rsid w:val="004607C4"/>
    <w:rsid w:val="00461769"/>
    <w:rsid w:val="00462BEF"/>
    <w:rsid w:val="004631ED"/>
    <w:rsid w:val="0046386C"/>
    <w:rsid w:val="0046429B"/>
    <w:rsid w:val="00464530"/>
    <w:rsid w:val="004649B7"/>
    <w:rsid w:val="00464AAF"/>
    <w:rsid w:val="00466EF5"/>
    <w:rsid w:val="004677DD"/>
    <w:rsid w:val="00472890"/>
    <w:rsid w:val="00472D23"/>
    <w:rsid w:val="00473278"/>
    <w:rsid w:val="00476FE3"/>
    <w:rsid w:val="00477420"/>
    <w:rsid w:val="00477655"/>
    <w:rsid w:val="00477F11"/>
    <w:rsid w:val="00483CD7"/>
    <w:rsid w:val="00483F0C"/>
    <w:rsid w:val="00484A08"/>
    <w:rsid w:val="004853F3"/>
    <w:rsid w:val="0048569F"/>
    <w:rsid w:val="00487E61"/>
    <w:rsid w:val="00490F22"/>
    <w:rsid w:val="004913BD"/>
    <w:rsid w:val="00493900"/>
    <w:rsid w:val="00493E26"/>
    <w:rsid w:val="00494FCD"/>
    <w:rsid w:val="0049515F"/>
    <w:rsid w:val="004956E6"/>
    <w:rsid w:val="0049572F"/>
    <w:rsid w:val="00495848"/>
    <w:rsid w:val="00495B57"/>
    <w:rsid w:val="004962CA"/>
    <w:rsid w:val="004965EC"/>
    <w:rsid w:val="004979EA"/>
    <w:rsid w:val="004A02D3"/>
    <w:rsid w:val="004A0D61"/>
    <w:rsid w:val="004A1820"/>
    <w:rsid w:val="004A18BD"/>
    <w:rsid w:val="004A220F"/>
    <w:rsid w:val="004A2DA0"/>
    <w:rsid w:val="004A3109"/>
    <w:rsid w:val="004A3168"/>
    <w:rsid w:val="004A4122"/>
    <w:rsid w:val="004A5108"/>
    <w:rsid w:val="004A52DB"/>
    <w:rsid w:val="004A55DB"/>
    <w:rsid w:val="004A5AC8"/>
    <w:rsid w:val="004A6B13"/>
    <w:rsid w:val="004A726D"/>
    <w:rsid w:val="004B119E"/>
    <w:rsid w:val="004B3567"/>
    <w:rsid w:val="004B380E"/>
    <w:rsid w:val="004B46F9"/>
    <w:rsid w:val="004B46FE"/>
    <w:rsid w:val="004B55B6"/>
    <w:rsid w:val="004B603A"/>
    <w:rsid w:val="004B634E"/>
    <w:rsid w:val="004C0A05"/>
    <w:rsid w:val="004C0A50"/>
    <w:rsid w:val="004C175A"/>
    <w:rsid w:val="004C3803"/>
    <w:rsid w:val="004C3F56"/>
    <w:rsid w:val="004C4050"/>
    <w:rsid w:val="004C4351"/>
    <w:rsid w:val="004C4B4F"/>
    <w:rsid w:val="004C4C55"/>
    <w:rsid w:val="004C551E"/>
    <w:rsid w:val="004C58BC"/>
    <w:rsid w:val="004C5FAF"/>
    <w:rsid w:val="004C6BAD"/>
    <w:rsid w:val="004C7548"/>
    <w:rsid w:val="004C7AE5"/>
    <w:rsid w:val="004C7D81"/>
    <w:rsid w:val="004D0448"/>
    <w:rsid w:val="004D11DB"/>
    <w:rsid w:val="004D270B"/>
    <w:rsid w:val="004D2B05"/>
    <w:rsid w:val="004D2F9D"/>
    <w:rsid w:val="004D33C2"/>
    <w:rsid w:val="004D3B8A"/>
    <w:rsid w:val="004D4AFB"/>
    <w:rsid w:val="004D557D"/>
    <w:rsid w:val="004D6E4D"/>
    <w:rsid w:val="004D759B"/>
    <w:rsid w:val="004D7EB5"/>
    <w:rsid w:val="004E0E20"/>
    <w:rsid w:val="004E1604"/>
    <w:rsid w:val="004E1D73"/>
    <w:rsid w:val="004E4F55"/>
    <w:rsid w:val="004E796B"/>
    <w:rsid w:val="004F2D3F"/>
    <w:rsid w:val="004F2E58"/>
    <w:rsid w:val="004F3F23"/>
    <w:rsid w:val="004F3F4F"/>
    <w:rsid w:val="004F4EB9"/>
    <w:rsid w:val="004F50AA"/>
    <w:rsid w:val="004F5286"/>
    <w:rsid w:val="004F59BF"/>
    <w:rsid w:val="004F658B"/>
    <w:rsid w:val="004F7147"/>
    <w:rsid w:val="00500038"/>
    <w:rsid w:val="0050162A"/>
    <w:rsid w:val="005016A8"/>
    <w:rsid w:val="00501B17"/>
    <w:rsid w:val="00502FF1"/>
    <w:rsid w:val="00503D9F"/>
    <w:rsid w:val="0050494F"/>
    <w:rsid w:val="005049F5"/>
    <w:rsid w:val="00505378"/>
    <w:rsid w:val="005065D2"/>
    <w:rsid w:val="0050674A"/>
    <w:rsid w:val="00507194"/>
    <w:rsid w:val="005073D3"/>
    <w:rsid w:val="005106AE"/>
    <w:rsid w:val="0051101A"/>
    <w:rsid w:val="00512146"/>
    <w:rsid w:val="00513D5A"/>
    <w:rsid w:val="0051515F"/>
    <w:rsid w:val="00516518"/>
    <w:rsid w:val="00516654"/>
    <w:rsid w:val="00516E99"/>
    <w:rsid w:val="005178F1"/>
    <w:rsid w:val="00520357"/>
    <w:rsid w:val="005213DD"/>
    <w:rsid w:val="00521C83"/>
    <w:rsid w:val="005234FA"/>
    <w:rsid w:val="005239E7"/>
    <w:rsid w:val="005254E0"/>
    <w:rsid w:val="0052594D"/>
    <w:rsid w:val="00527E0A"/>
    <w:rsid w:val="005303D1"/>
    <w:rsid w:val="005330BC"/>
    <w:rsid w:val="005335C0"/>
    <w:rsid w:val="00533D8B"/>
    <w:rsid w:val="00534081"/>
    <w:rsid w:val="0053587F"/>
    <w:rsid w:val="00535ED1"/>
    <w:rsid w:val="005364E1"/>
    <w:rsid w:val="005369A0"/>
    <w:rsid w:val="005374E8"/>
    <w:rsid w:val="005375BC"/>
    <w:rsid w:val="00537656"/>
    <w:rsid w:val="00537AF6"/>
    <w:rsid w:val="005402DE"/>
    <w:rsid w:val="0054061A"/>
    <w:rsid w:val="005419D5"/>
    <w:rsid w:val="005428FB"/>
    <w:rsid w:val="005433E2"/>
    <w:rsid w:val="00544911"/>
    <w:rsid w:val="00545A4A"/>
    <w:rsid w:val="00546D84"/>
    <w:rsid w:val="00546EA9"/>
    <w:rsid w:val="005510B4"/>
    <w:rsid w:val="00551578"/>
    <w:rsid w:val="005522D5"/>
    <w:rsid w:val="005530EA"/>
    <w:rsid w:val="005539B2"/>
    <w:rsid w:val="00554BC6"/>
    <w:rsid w:val="00554C9D"/>
    <w:rsid w:val="0055541F"/>
    <w:rsid w:val="00555AAA"/>
    <w:rsid w:val="005604AB"/>
    <w:rsid w:val="00562152"/>
    <w:rsid w:val="005621FA"/>
    <w:rsid w:val="0056228A"/>
    <w:rsid w:val="00562A14"/>
    <w:rsid w:val="00563B10"/>
    <w:rsid w:val="00564D0C"/>
    <w:rsid w:val="00565EE8"/>
    <w:rsid w:val="005709B6"/>
    <w:rsid w:val="005717FF"/>
    <w:rsid w:val="00571F30"/>
    <w:rsid w:val="005720F1"/>
    <w:rsid w:val="00573B49"/>
    <w:rsid w:val="00574004"/>
    <w:rsid w:val="00576B0C"/>
    <w:rsid w:val="00576F1F"/>
    <w:rsid w:val="005817F1"/>
    <w:rsid w:val="00582CE1"/>
    <w:rsid w:val="00582F14"/>
    <w:rsid w:val="0058447E"/>
    <w:rsid w:val="00584BDB"/>
    <w:rsid w:val="00584D82"/>
    <w:rsid w:val="005877B7"/>
    <w:rsid w:val="005905D6"/>
    <w:rsid w:val="0059060F"/>
    <w:rsid w:val="00591034"/>
    <w:rsid w:val="00591153"/>
    <w:rsid w:val="005912BB"/>
    <w:rsid w:val="00591CBF"/>
    <w:rsid w:val="00593123"/>
    <w:rsid w:val="00593BE9"/>
    <w:rsid w:val="0059487F"/>
    <w:rsid w:val="00594F41"/>
    <w:rsid w:val="005953FD"/>
    <w:rsid w:val="00595E9A"/>
    <w:rsid w:val="00597D7B"/>
    <w:rsid w:val="005A1890"/>
    <w:rsid w:val="005A4285"/>
    <w:rsid w:val="005A63B1"/>
    <w:rsid w:val="005A68B5"/>
    <w:rsid w:val="005A75F0"/>
    <w:rsid w:val="005B00FA"/>
    <w:rsid w:val="005B406A"/>
    <w:rsid w:val="005B5C75"/>
    <w:rsid w:val="005B5CC6"/>
    <w:rsid w:val="005C0A86"/>
    <w:rsid w:val="005C3FE3"/>
    <w:rsid w:val="005C4FCB"/>
    <w:rsid w:val="005C6794"/>
    <w:rsid w:val="005C6F04"/>
    <w:rsid w:val="005C6F9E"/>
    <w:rsid w:val="005C7D2B"/>
    <w:rsid w:val="005D1642"/>
    <w:rsid w:val="005D1731"/>
    <w:rsid w:val="005D1760"/>
    <w:rsid w:val="005D25A9"/>
    <w:rsid w:val="005D36BB"/>
    <w:rsid w:val="005D3B60"/>
    <w:rsid w:val="005D6A46"/>
    <w:rsid w:val="005E0462"/>
    <w:rsid w:val="005E1288"/>
    <w:rsid w:val="005E19F8"/>
    <w:rsid w:val="005E1A5C"/>
    <w:rsid w:val="005E1EE0"/>
    <w:rsid w:val="005E3101"/>
    <w:rsid w:val="005E424A"/>
    <w:rsid w:val="005E4B0C"/>
    <w:rsid w:val="005E69AB"/>
    <w:rsid w:val="005E7369"/>
    <w:rsid w:val="005F09C6"/>
    <w:rsid w:val="005F171A"/>
    <w:rsid w:val="005F1F2B"/>
    <w:rsid w:val="005F202A"/>
    <w:rsid w:val="005F2BA4"/>
    <w:rsid w:val="005F3224"/>
    <w:rsid w:val="005F436C"/>
    <w:rsid w:val="005F44DA"/>
    <w:rsid w:val="005F46D3"/>
    <w:rsid w:val="005F4ADA"/>
    <w:rsid w:val="005F53FA"/>
    <w:rsid w:val="005F5B7E"/>
    <w:rsid w:val="005F7122"/>
    <w:rsid w:val="005F7FC5"/>
    <w:rsid w:val="00601066"/>
    <w:rsid w:val="006026D5"/>
    <w:rsid w:val="006049B0"/>
    <w:rsid w:val="0060709A"/>
    <w:rsid w:val="00611894"/>
    <w:rsid w:val="006127B8"/>
    <w:rsid w:val="00615345"/>
    <w:rsid w:val="00615469"/>
    <w:rsid w:val="00616B6B"/>
    <w:rsid w:val="00616C4F"/>
    <w:rsid w:val="00616CAD"/>
    <w:rsid w:val="006176F0"/>
    <w:rsid w:val="00617810"/>
    <w:rsid w:val="00620E84"/>
    <w:rsid w:val="00621C43"/>
    <w:rsid w:val="00624F38"/>
    <w:rsid w:val="00625886"/>
    <w:rsid w:val="00625DAB"/>
    <w:rsid w:val="00630D8F"/>
    <w:rsid w:val="006314F7"/>
    <w:rsid w:val="006316B2"/>
    <w:rsid w:val="0063188B"/>
    <w:rsid w:val="00632A06"/>
    <w:rsid w:val="00633D1E"/>
    <w:rsid w:val="00641871"/>
    <w:rsid w:val="006422A2"/>
    <w:rsid w:val="006423F1"/>
    <w:rsid w:val="006433C6"/>
    <w:rsid w:val="006446CD"/>
    <w:rsid w:val="006454BA"/>
    <w:rsid w:val="006465CD"/>
    <w:rsid w:val="00651237"/>
    <w:rsid w:val="00651933"/>
    <w:rsid w:val="00651997"/>
    <w:rsid w:val="006522B0"/>
    <w:rsid w:val="00652BC5"/>
    <w:rsid w:val="006542C5"/>
    <w:rsid w:val="0065469C"/>
    <w:rsid w:val="00654A65"/>
    <w:rsid w:val="00654F3F"/>
    <w:rsid w:val="006561C5"/>
    <w:rsid w:val="00656BE5"/>
    <w:rsid w:val="006653E1"/>
    <w:rsid w:val="006657D9"/>
    <w:rsid w:val="00665BE7"/>
    <w:rsid w:val="00666018"/>
    <w:rsid w:val="00670AC8"/>
    <w:rsid w:val="006711C0"/>
    <w:rsid w:val="00672A11"/>
    <w:rsid w:val="00673896"/>
    <w:rsid w:val="00673B32"/>
    <w:rsid w:val="006750EF"/>
    <w:rsid w:val="006752FF"/>
    <w:rsid w:val="006758D6"/>
    <w:rsid w:val="006810B1"/>
    <w:rsid w:val="00681399"/>
    <w:rsid w:val="0068159C"/>
    <w:rsid w:val="00681A2F"/>
    <w:rsid w:val="0068221C"/>
    <w:rsid w:val="006823B5"/>
    <w:rsid w:val="00682D34"/>
    <w:rsid w:val="00683446"/>
    <w:rsid w:val="00686291"/>
    <w:rsid w:val="0068680E"/>
    <w:rsid w:val="00687F9D"/>
    <w:rsid w:val="00691763"/>
    <w:rsid w:val="006917AD"/>
    <w:rsid w:val="00692ACD"/>
    <w:rsid w:val="0069411C"/>
    <w:rsid w:val="006955B8"/>
    <w:rsid w:val="0069588B"/>
    <w:rsid w:val="00696737"/>
    <w:rsid w:val="00697749"/>
    <w:rsid w:val="006A0895"/>
    <w:rsid w:val="006A22AB"/>
    <w:rsid w:val="006A23A9"/>
    <w:rsid w:val="006A4521"/>
    <w:rsid w:val="006A532D"/>
    <w:rsid w:val="006A7162"/>
    <w:rsid w:val="006A77DD"/>
    <w:rsid w:val="006B1958"/>
    <w:rsid w:val="006B1BC1"/>
    <w:rsid w:val="006B1D54"/>
    <w:rsid w:val="006B3165"/>
    <w:rsid w:val="006B3997"/>
    <w:rsid w:val="006B428C"/>
    <w:rsid w:val="006B4485"/>
    <w:rsid w:val="006B4CB7"/>
    <w:rsid w:val="006B4F77"/>
    <w:rsid w:val="006B5DD3"/>
    <w:rsid w:val="006C0156"/>
    <w:rsid w:val="006C01C7"/>
    <w:rsid w:val="006C10EE"/>
    <w:rsid w:val="006C1F83"/>
    <w:rsid w:val="006C2D27"/>
    <w:rsid w:val="006C3559"/>
    <w:rsid w:val="006C3983"/>
    <w:rsid w:val="006C4E49"/>
    <w:rsid w:val="006C5151"/>
    <w:rsid w:val="006C6F0D"/>
    <w:rsid w:val="006C7D43"/>
    <w:rsid w:val="006D1D9B"/>
    <w:rsid w:val="006D39D6"/>
    <w:rsid w:val="006D4C18"/>
    <w:rsid w:val="006D5EE7"/>
    <w:rsid w:val="006D63E8"/>
    <w:rsid w:val="006D66D7"/>
    <w:rsid w:val="006D6964"/>
    <w:rsid w:val="006D772F"/>
    <w:rsid w:val="006E12D4"/>
    <w:rsid w:val="006E1791"/>
    <w:rsid w:val="006E1CE7"/>
    <w:rsid w:val="006E2133"/>
    <w:rsid w:val="006E28A2"/>
    <w:rsid w:val="006E46A4"/>
    <w:rsid w:val="006E52AD"/>
    <w:rsid w:val="006E5F31"/>
    <w:rsid w:val="006F0FF1"/>
    <w:rsid w:val="006F20C6"/>
    <w:rsid w:val="006F2721"/>
    <w:rsid w:val="006F28A8"/>
    <w:rsid w:val="006F2D8F"/>
    <w:rsid w:val="006F2E21"/>
    <w:rsid w:val="006F30C0"/>
    <w:rsid w:val="006F6306"/>
    <w:rsid w:val="006F7876"/>
    <w:rsid w:val="0070031B"/>
    <w:rsid w:val="007003D0"/>
    <w:rsid w:val="0070077A"/>
    <w:rsid w:val="00701645"/>
    <w:rsid w:val="00701BB5"/>
    <w:rsid w:val="007024BD"/>
    <w:rsid w:val="00703BE8"/>
    <w:rsid w:val="007062E5"/>
    <w:rsid w:val="007068B3"/>
    <w:rsid w:val="007068DC"/>
    <w:rsid w:val="0070769F"/>
    <w:rsid w:val="007101CA"/>
    <w:rsid w:val="00711A98"/>
    <w:rsid w:val="00712389"/>
    <w:rsid w:val="0071254C"/>
    <w:rsid w:val="0071324C"/>
    <w:rsid w:val="0071503E"/>
    <w:rsid w:val="0071545F"/>
    <w:rsid w:val="007159BF"/>
    <w:rsid w:val="00715BA4"/>
    <w:rsid w:val="00716DCC"/>
    <w:rsid w:val="00716FF3"/>
    <w:rsid w:val="007202B3"/>
    <w:rsid w:val="0072036E"/>
    <w:rsid w:val="007248D5"/>
    <w:rsid w:val="00725126"/>
    <w:rsid w:val="0072608C"/>
    <w:rsid w:val="007267F7"/>
    <w:rsid w:val="00727F2C"/>
    <w:rsid w:val="00730C59"/>
    <w:rsid w:val="00731DA9"/>
    <w:rsid w:val="00732395"/>
    <w:rsid w:val="00732759"/>
    <w:rsid w:val="00732E2F"/>
    <w:rsid w:val="00734202"/>
    <w:rsid w:val="007351D3"/>
    <w:rsid w:val="00736A82"/>
    <w:rsid w:val="0073792F"/>
    <w:rsid w:val="0074055F"/>
    <w:rsid w:val="0074371B"/>
    <w:rsid w:val="007438B1"/>
    <w:rsid w:val="00744741"/>
    <w:rsid w:val="00744BF1"/>
    <w:rsid w:val="00744CFF"/>
    <w:rsid w:val="00745319"/>
    <w:rsid w:val="00750511"/>
    <w:rsid w:val="00750C89"/>
    <w:rsid w:val="00750DB9"/>
    <w:rsid w:val="00751962"/>
    <w:rsid w:val="00751EC9"/>
    <w:rsid w:val="00752C6E"/>
    <w:rsid w:val="00754615"/>
    <w:rsid w:val="00754A6C"/>
    <w:rsid w:val="00754C11"/>
    <w:rsid w:val="00755540"/>
    <w:rsid w:val="007555A1"/>
    <w:rsid w:val="00756F2B"/>
    <w:rsid w:val="00760959"/>
    <w:rsid w:val="007614B7"/>
    <w:rsid w:val="0076367E"/>
    <w:rsid w:val="0076462C"/>
    <w:rsid w:val="00764B68"/>
    <w:rsid w:val="00764F27"/>
    <w:rsid w:val="00765E9C"/>
    <w:rsid w:val="007676DC"/>
    <w:rsid w:val="0077108F"/>
    <w:rsid w:val="00771733"/>
    <w:rsid w:val="00771B04"/>
    <w:rsid w:val="0077221B"/>
    <w:rsid w:val="00772C5F"/>
    <w:rsid w:val="00773467"/>
    <w:rsid w:val="00773495"/>
    <w:rsid w:val="00773D21"/>
    <w:rsid w:val="00774C19"/>
    <w:rsid w:val="007754EC"/>
    <w:rsid w:val="00775896"/>
    <w:rsid w:val="00775B92"/>
    <w:rsid w:val="00777410"/>
    <w:rsid w:val="00777451"/>
    <w:rsid w:val="00777BFD"/>
    <w:rsid w:val="00780335"/>
    <w:rsid w:val="00782549"/>
    <w:rsid w:val="00782784"/>
    <w:rsid w:val="0078535D"/>
    <w:rsid w:val="00785928"/>
    <w:rsid w:val="00785B6B"/>
    <w:rsid w:val="0078601F"/>
    <w:rsid w:val="007868BE"/>
    <w:rsid w:val="007919D7"/>
    <w:rsid w:val="00791EA8"/>
    <w:rsid w:val="007924C8"/>
    <w:rsid w:val="00792EAE"/>
    <w:rsid w:val="00793673"/>
    <w:rsid w:val="007941DD"/>
    <w:rsid w:val="00795491"/>
    <w:rsid w:val="00796428"/>
    <w:rsid w:val="00796470"/>
    <w:rsid w:val="0079793F"/>
    <w:rsid w:val="00797D38"/>
    <w:rsid w:val="007A0D79"/>
    <w:rsid w:val="007A33A1"/>
    <w:rsid w:val="007A439D"/>
    <w:rsid w:val="007A43AC"/>
    <w:rsid w:val="007A597E"/>
    <w:rsid w:val="007A5E6C"/>
    <w:rsid w:val="007B2C18"/>
    <w:rsid w:val="007B33E4"/>
    <w:rsid w:val="007B5A0C"/>
    <w:rsid w:val="007B6706"/>
    <w:rsid w:val="007B743A"/>
    <w:rsid w:val="007B769B"/>
    <w:rsid w:val="007B7821"/>
    <w:rsid w:val="007B7E50"/>
    <w:rsid w:val="007C11F7"/>
    <w:rsid w:val="007C1B6C"/>
    <w:rsid w:val="007C2746"/>
    <w:rsid w:val="007C2777"/>
    <w:rsid w:val="007C29A3"/>
    <w:rsid w:val="007C2E9A"/>
    <w:rsid w:val="007C489E"/>
    <w:rsid w:val="007C4A5A"/>
    <w:rsid w:val="007C4C36"/>
    <w:rsid w:val="007C4FB2"/>
    <w:rsid w:val="007C58AF"/>
    <w:rsid w:val="007C5F91"/>
    <w:rsid w:val="007D0A8C"/>
    <w:rsid w:val="007D2DB7"/>
    <w:rsid w:val="007D606F"/>
    <w:rsid w:val="007D61CF"/>
    <w:rsid w:val="007D63DE"/>
    <w:rsid w:val="007E0C92"/>
    <w:rsid w:val="007E11BB"/>
    <w:rsid w:val="007E1332"/>
    <w:rsid w:val="007E16EE"/>
    <w:rsid w:val="007E26B3"/>
    <w:rsid w:val="007E6DC1"/>
    <w:rsid w:val="007F0AC1"/>
    <w:rsid w:val="007F33E5"/>
    <w:rsid w:val="007F3AA2"/>
    <w:rsid w:val="007F5EF7"/>
    <w:rsid w:val="007F7364"/>
    <w:rsid w:val="007F7C26"/>
    <w:rsid w:val="00800337"/>
    <w:rsid w:val="00800506"/>
    <w:rsid w:val="00800C91"/>
    <w:rsid w:val="008019CC"/>
    <w:rsid w:val="00805614"/>
    <w:rsid w:val="00805B6D"/>
    <w:rsid w:val="00806E89"/>
    <w:rsid w:val="00807DFC"/>
    <w:rsid w:val="008117BD"/>
    <w:rsid w:val="00811BCD"/>
    <w:rsid w:val="00812C16"/>
    <w:rsid w:val="00812DEA"/>
    <w:rsid w:val="008137F7"/>
    <w:rsid w:val="00813F91"/>
    <w:rsid w:val="008140C6"/>
    <w:rsid w:val="00815188"/>
    <w:rsid w:val="0081686E"/>
    <w:rsid w:val="008171ED"/>
    <w:rsid w:val="0081783B"/>
    <w:rsid w:val="00820E53"/>
    <w:rsid w:val="00821175"/>
    <w:rsid w:val="0082161B"/>
    <w:rsid w:val="00822885"/>
    <w:rsid w:val="00822D72"/>
    <w:rsid w:val="00824F36"/>
    <w:rsid w:val="0082507B"/>
    <w:rsid w:val="008259FA"/>
    <w:rsid w:val="00825A66"/>
    <w:rsid w:val="00825E26"/>
    <w:rsid w:val="008274E0"/>
    <w:rsid w:val="00827822"/>
    <w:rsid w:val="008278E9"/>
    <w:rsid w:val="00827A2A"/>
    <w:rsid w:val="00830A8E"/>
    <w:rsid w:val="00830E04"/>
    <w:rsid w:val="00831318"/>
    <w:rsid w:val="00832BAB"/>
    <w:rsid w:val="00832C33"/>
    <w:rsid w:val="008336F9"/>
    <w:rsid w:val="00833719"/>
    <w:rsid w:val="00835793"/>
    <w:rsid w:val="008357C6"/>
    <w:rsid w:val="00835974"/>
    <w:rsid w:val="00835CE7"/>
    <w:rsid w:val="008402FE"/>
    <w:rsid w:val="0084123D"/>
    <w:rsid w:val="00841876"/>
    <w:rsid w:val="00841AE5"/>
    <w:rsid w:val="0084366D"/>
    <w:rsid w:val="0084384B"/>
    <w:rsid w:val="00845434"/>
    <w:rsid w:val="00845457"/>
    <w:rsid w:val="0084648A"/>
    <w:rsid w:val="008477BB"/>
    <w:rsid w:val="00847C72"/>
    <w:rsid w:val="00850A75"/>
    <w:rsid w:val="00851847"/>
    <w:rsid w:val="00853677"/>
    <w:rsid w:val="00853774"/>
    <w:rsid w:val="008545FF"/>
    <w:rsid w:val="00854A87"/>
    <w:rsid w:val="00854F44"/>
    <w:rsid w:val="00854FD7"/>
    <w:rsid w:val="00856236"/>
    <w:rsid w:val="008562BF"/>
    <w:rsid w:val="0085654D"/>
    <w:rsid w:val="00856F55"/>
    <w:rsid w:val="008600DE"/>
    <w:rsid w:val="008604BE"/>
    <w:rsid w:val="00860597"/>
    <w:rsid w:val="00860875"/>
    <w:rsid w:val="00862A7C"/>
    <w:rsid w:val="00863F27"/>
    <w:rsid w:val="00865416"/>
    <w:rsid w:val="00870676"/>
    <w:rsid w:val="008715A0"/>
    <w:rsid w:val="00871ED1"/>
    <w:rsid w:val="00872914"/>
    <w:rsid w:val="008733AB"/>
    <w:rsid w:val="00873952"/>
    <w:rsid w:val="008740AF"/>
    <w:rsid w:val="008740D2"/>
    <w:rsid w:val="0087550F"/>
    <w:rsid w:val="0088315C"/>
    <w:rsid w:val="008837DD"/>
    <w:rsid w:val="0088380E"/>
    <w:rsid w:val="00883CFC"/>
    <w:rsid w:val="0089574A"/>
    <w:rsid w:val="00896F08"/>
    <w:rsid w:val="008A05DC"/>
    <w:rsid w:val="008A3987"/>
    <w:rsid w:val="008A3BDF"/>
    <w:rsid w:val="008A3F86"/>
    <w:rsid w:val="008A4CF2"/>
    <w:rsid w:val="008A5EC3"/>
    <w:rsid w:val="008A6825"/>
    <w:rsid w:val="008A7705"/>
    <w:rsid w:val="008A7841"/>
    <w:rsid w:val="008A7FCF"/>
    <w:rsid w:val="008B036B"/>
    <w:rsid w:val="008B23DF"/>
    <w:rsid w:val="008B244E"/>
    <w:rsid w:val="008B28FC"/>
    <w:rsid w:val="008B2BF8"/>
    <w:rsid w:val="008B3A83"/>
    <w:rsid w:val="008B3C25"/>
    <w:rsid w:val="008B476F"/>
    <w:rsid w:val="008B5395"/>
    <w:rsid w:val="008B5537"/>
    <w:rsid w:val="008B6215"/>
    <w:rsid w:val="008B635F"/>
    <w:rsid w:val="008B7B67"/>
    <w:rsid w:val="008B7C50"/>
    <w:rsid w:val="008C1107"/>
    <w:rsid w:val="008C1F55"/>
    <w:rsid w:val="008C2FA1"/>
    <w:rsid w:val="008C3B9F"/>
    <w:rsid w:val="008C5124"/>
    <w:rsid w:val="008C651E"/>
    <w:rsid w:val="008C672D"/>
    <w:rsid w:val="008C6757"/>
    <w:rsid w:val="008C6B08"/>
    <w:rsid w:val="008D02BE"/>
    <w:rsid w:val="008D08CE"/>
    <w:rsid w:val="008D3216"/>
    <w:rsid w:val="008D3261"/>
    <w:rsid w:val="008D559F"/>
    <w:rsid w:val="008D6CDD"/>
    <w:rsid w:val="008D760E"/>
    <w:rsid w:val="008E09BB"/>
    <w:rsid w:val="008E2FB6"/>
    <w:rsid w:val="008E35BC"/>
    <w:rsid w:val="008E4364"/>
    <w:rsid w:val="008E682E"/>
    <w:rsid w:val="008E6AEF"/>
    <w:rsid w:val="008E6E27"/>
    <w:rsid w:val="008F03FE"/>
    <w:rsid w:val="008F0EAE"/>
    <w:rsid w:val="008F2CF6"/>
    <w:rsid w:val="008F3E2E"/>
    <w:rsid w:val="008F6676"/>
    <w:rsid w:val="008F6E0D"/>
    <w:rsid w:val="008F7FAA"/>
    <w:rsid w:val="00900968"/>
    <w:rsid w:val="00900F3B"/>
    <w:rsid w:val="009022D7"/>
    <w:rsid w:val="0090252F"/>
    <w:rsid w:val="009035F5"/>
    <w:rsid w:val="009046EF"/>
    <w:rsid w:val="009052AE"/>
    <w:rsid w:val="00905455"/>
    <w:rsid w:val="00905571"/>
    <w:rsid w:val="00907941"/>
    <w:rsid w:val="00911794"/>
    <w:rsid w:val="00911E05"/>
    <w:rsid w:val="00913256"/>
    <w:rsid w:val="009156A4"/>
    <w:rsid w:val="00915E00"/>
    <w:rsid w:val="0091783D"/>
    <w:rsid w:val="00917950"/>
    <w:rsid w:val="00917EF8"/>
    <w:rsid w:val="00920308"/>
    <w:rsid w:val="00920AAD"/>
    <w:rsid w:val="009223E8"/>
    <w:rsid w:val="009225DF"/>
    <w:rsid w:val="00922A1C"/>
    <w:rsid w:val="00925BCB"/>
    <w:rsid w:val="009268F5"/>
    <w:rsid w:val="00927C8F"/>
    <w:rsid w:val="00931868"/>
    <w:rsid w:val="00932012"/>
    <w:rsid w:val="00932093"/>
    <w:rsid w:val="00933519"/>
    <w:rsid w:val="00933700"/>
    <w:rsid w:val="00934B31"/>
    <w:rsid w:val="009357C7"/>
    <w:rsid w:val="00936AB6"/>
    <w:rsid w:val="00940FBA"/>
    <w:rsid w:val="00941804"/>
    <w:rsid w:val="009422AE"/>
    <w:rsid w:val="009434BE"/>
    <w:rsid w:val="00944B2D"/>
    <w:rsid w:val="00944E6F"/>
    <w:rsid w:val="00945A75"/>
    <w:rsid w:val="00946752"/>
    <w:rsid w:val="00946A91"/>
    <w:rsid w:val="009475AC"/>
    <w:rsid w:val="0095058A"/>
    <w:rsid w:val="009513B5"/>
    <w:rsid w:val="00951DAD"/>
    <w:rsid w:val="00952259"/>
    <w:rsid w:val="0095549F"/>
    <w:rsid w:val="00956937"/>
    <w:rsid w:val="00962F26"/>
    <w:rsid w:val="00964227"/>
    <w:rsid w:val="00964E6C"/>
    <w:rsid w:val="009665E7"/>
    <w:rsid w:val="009667DE"/>
    <w:rsid w:val="00966ECE"/>
    <w:rsid w:val="00966FBE"/>
    <w:rsid w:val="00970407"/>
    <w:rsid w:val="0097056F"/>
    <w:rsid w:val="00971047"/>
    <w:rsid w:val="009715F7"/>
    <w:rsid w:val="00973727"/>
    <w:rsid w:val="00975CCB"/>
    <w:rsid w:val="009761C9"/>
    <w:rsid w:val="00976678"/>
    <w:rsid w:val="009776FE"/>
    <w:rsid w:val="00977981"/>
    <w:rsid w:val="009807A9"/>
    <w:rsid w:val="00981624"/>
    <w:rsid w:val="00982243"/>
    <w:rsid w:val="00984CE3"/>
    <w:rsid w:val="0098621E"/>
    <w:rsid w:val="009862F9"/>
    <w:rsid w:val="0098648D"/>
    <w:rsid w:val="0098664E"/>
    <w:rsid w:val="009908B6"/>
    <w:rsid w:val="00990B3C"/>
    <w:rsid w:val="00990EFF"/>
    <w:rsid w:val="00991565"/>
    <w:rsid w:val="00991986"/>
    <w:rsid w:val="00991D8F"/>
    <w:rsid w:val="0099210C"/>
    <w:rsid w:val="00993F76"/>
    <w:rsid w:val="009944F3"/>
    <w:rsid w:val="00994DB2"/>
    <w:rsid w:val="00995849"/>
    <w:rsid w:val="009967CD"/>
    <w:rsid w:val="009967EC"/>
    <w:rsid w:val="00996B81"/>
    <w:rsid w:val="009976D4"/>
    <w:rsid w:val="009A00FD"/>
    <w:rsid w:val="009A0D27"/>
    <w:rsid w:val="009A11A8"/>
    <w:rsid w:val="009A1B60"/>
    <w:rsid w:val="009A1BC2"/>
    <w:rsid w:val="009A3992"/>
    <w:rsid w:val="009A4174"/>
    <w:rsid w:val="009A44EA"/>
    <w:rsid w:val="009A47BC"/>
    <w:rsid w:val="009A5033"/>
    <w:rsid w:val="009A5684"/>
    <w:rsid w:val="009A63D3"/>
    <w:rsid w:val="009B01F3"/>
    <w:rsid w:val="009B0EAC"/>
    <w:rsid w:val="009B1D15"/>
    <w:rsid w:val="009B2760"/>
    <w:rsid w:val="009B35D0"/>
    <w:rsid w:val="009B3795"/>
    <w:rsid w:val="009B44B8"/>
    <w:rsid w:val="009B4C39"/>
    <w:rsid w:val="009B5CFD"/>
    <w:rsid w:val="009B6211"/>
    <w:rsid w:val="009B6721"/>
    <w:rsid w:val="009B6EA2"/>
    <w:rsid w:val="009B7916"/>
    <w:rsid w:val="009C04B0"/>
    <w:rsid w:val="009C07FB"/>
    <w:rsid w:val="009C0C21"/>
    <w:rsid w:val="009C0F17"/>
    <w:rsid w:val="009C1480"/>
    <w:rsid w:val="009C1FDF"/>
    <w:rsid w:val="009C263C"/>
    <w:rsid w:val="009C2ECC"/>
    <w:rsid w:val="009C303C"/>
    <w:rsid w:val="009C31F5"/>
    <w:rsid w:val="009C4625"/>
    <w:rsid w:val="009C4962"/>
    <w:rsid w:val="009C55CD"/>
    <w:rsid w:val="009C6C25"/>
    <w:rsid w:val="009C6F5C"/>
    <w:rsid w:val="009D0941"/>
    <w:rsid w:val="009D0E4D"/>
    <w:rsid w:val="009D2EA8"/>
    <w:rsid w:val="009D5667"/>
    <w:rsid w:val="009D59A8"/>
    <w:rsid w:val="009D5D82"/>
    <w:rsid w:val="009D6C46"/>
    <w:rsid w:val="009D6CEF"/>
    <w:rsid w:val="009D7378"/>
    <w:rsid w:val="009E18DD"/>
    <w:rsid w:val="009E4279"/>
    <w:rsid w:val="009E434C"/>
    <w:rsid w:val="009E57F1"/>
    <w:rsid w:val="009E658E"/>
    <w:rsid w:val="009E732F"/>
    <w:rsid w:val="009E7C82"/>
    <w:rsid w:val="009F08BF"/>
    <w:rsid w:val="009F17D5"/>
    <w:rsid w:val="009F392E"/>
    <w:rsid w:val="009F3EA7"/>
    <w:rsid w:val="009F4430"/>
    <w:rsid w:val="009F4A8E"/>
    <w:rsid w:val="009F63F2"/>
    <w:rsid w:val="00A0006A"/>
    <w:rsid w:val="00A00213"/>
    <w:rsid w:val="00A00221"/>
    <w:rsid w:val="00A00EF9"/>
    <w:rsid w:val="00A01129"/>
    <w:rsid w:val="00A018DE"/>
    <w:rsid w:val="00A01CE2"/>
    <w:rsid w:val="00A04950"/>
    <w:rsid w:val="00A06890"/>
    <w:rsid w:val="00A07090"/>
    <w:rsid w:val="00A07484"/>
    <w:rsid w:val="00A1123D"/>
    <w:rsid w:val="00A1223F"/>
    <w:rsid w:val="00A1281B"/>
    <w:rsid w:val="00A12F06"/>
    <w:rsid w:val="00A134E4"/>
    <w:rsid w:val="00A13931"/>
    <w:rsid w:val="00A13E25"/>
    <w:rsid w:val="00A14041"/>
    <w:rsid w:val="00A14BD7"/>
    <w:rsid w:val="00A1510A"/>
    <w:rsid w:val="00A15D97"/>
    <w:rsid w:val="00A16022"/>
    <w:rsid w:val="00A16428"/>
    <w:rsid w:val="00A16C0F"/>
    <w:rsid w:val="00A17203"/>
    <w:rsid w:val="00A17CAA"/>
    <w:rsid w:val="00A17FCD"/>
    <w:rsid w:val="00A226C2"/>
    <w:rsid w:val="00A22826"/>
    <w:rsid w:val="00A22F3E"/>
    <w:rsid w:val="00A242E5"/>
    <w:rsid w:val="00A27F50"/>
    <w:rsid w:val="00A305AC"/>
    <w:rsid w:val="00A31952"/>
    <w:rsid w:val="00A32102"/>
    <w:rsid w:val="00A33FE7"/>
    <w:rsid w:val="00A34099"/>
    <w:rsid w:val="00A34806"/>
    <w:rsid w:val="00A3551F"/>
    <w:rsid w:val="00A363A6"/>
    <w:rsid w:val="00A3684F"/>
    <w:rsid w:val="00A369C3"/>
    <w:rsid w:val="00A3724F"/>
    <w:rsid w:val="00A3733B"/>
    <w:rsid w:val="00A42663"/>
    <w:rsid w:val="00A42A5E"/>
    <w:rsid w:val="00A42D04"/>
    <w:rsid w:val="00A441D1"/>
    <w:rsid w:val="00A4464E"/>
    <w:rsid w:val="00A44DD3"/>
    <w:rsid w:val="00A46F4D"/>
    <w:rsid w:val="00A470AC"/>
    <w:rsid w:val="00A50987"/>
    <w:rsid w:val="00A52BF2"/>
    <w:rsid w:val="00A5505A"/>
    <w:rsid w:val="00A564A3"/>
    <w:rsid w:val="00A57FE0"/>
    <w:rsid w:val="00A600C9"/>
    <w:rsid w:val="00A60541"/>
    <w:rsid w:val="00A607D9"/>
    <w:rsid w:val="00A60FA1"/>
    <w:rsid w:val="00A61344"/>
    <w:rsid w:val="00A61C4E"/>
    <w:rsid w:val="00A643F7"/>
    <w:rsid w:val="00A64DB5"/>
    <w:rsid w:val="00A65170"/>
    <w:rsid w:val="00A65719"/>
    <w:rsid w:val="00A70051"/>
    <w:rsid w:val="00A705D6"/>
    <w:rsid w:val="00A71322"/>
    <w:rsid w:val="00A71A5F"/>
    <w:rsid w:val="00A7213D"/>
    <w:rsid w:val="00A722F3"/>
    <w:rsid w:val="00A72458"/>
    <w:rsid w:val="00A7256A"/>
    <w:rsid w:val="00A72916"/>
    <w:rsid w:val="00A7432A"/>
    <w:rsid w:val="00A751D3"/>
    <w:rsid w:val="00A8006B"/>
    <w:rsid w:val="00A808BD"/>
    <w:rsid w:val="00A80EAA"/>
    <w:rsid w:val="00A84E14"/>
    <w:rsid w:val="00A852A0"/>
    <w:rsid w:val="00A8568D"/>
    <w:rsid w:val="00A87659"/>
    <w:rsid w:val="00A907D5"/>
    <w:rsid w:val="00A90BDA"/>
    <w:rsid w:val="00A9119B"/>
    <w:rsid w:val="00A91FD1"/>
    <w:rsid w:val="00A958CE"/>
    <w:rsid w:val="00A95BAF"/>
    <w:rsid w:val="00A97DDB"/>
    <w:rsid w:val="00AA011E"/>
    <w:rsid w:val="00AA07F0"/>
    <w:rsid w:val="00AA11A6"/>
    <w:rsid w:val="00AA2E0A"/>
    <w:rsid w:val="00AA2EF6"/>
    <w:rsid w:val="00AA300F"/>
    <w:rsid w:val="00AA30DD"/>
    <w:rsid w:val="00AA4853"/>
    <w:rsid w:val="00AA4C3A"/>
    <w:rsid w:val="00AA53A7"/>
    <w:rsid w:val="00AA73D2"/>
    <w:rsid w:val="00AA7CEF"/>
    <w:rsid w:val="00AA7D1A"/>
    <w:rsid w:val="00AB0856"/>
    <w:rsid w:val="00AB1094"/>
    <w:rsid w:val="00AB18F6"/>
    <w:rsid w:val="00AB191B"/>
    <w:rsid w:val="00AB4001"/>
    <w:rsid w:val="00AB4046"/>
    <w:rsid w:val="00AB55FD"/>
    <w:rsid w:val="00AB73D4"/>
    <w:rsid w:val="00AC0387"/>
    <w:rsid w:val="00AC1190"/>
    <w:rsid w:val="00AC18F2"/>
    <w:rsid w:val="00AC3FC0"/>
    <w:rsid w:val="00AC5810"/>
    <w:rsid w:val="00AC5B30"/>
    <w:rsid w:val="00AD007C"/>
    <w:rsid w:val="00AD18EA"/>
    <w:rsid w:val="00AD3731"/>
    <w:rsid w:val="00AD3A2B"/>
    <w:rsid w:val="00AD3E8D"/>
    <w:rsid w:val="00AD68BF"/>
    <w:rsid w:val="00AD7AA3"/>
    <w:rsid w:val="00AE1136"/>
    <w:rsid w:val="00AE2310"/>
    <w:rsid w:val="00AE2783"/>
    <w:rsid w:val="00AE2C77"/>
    <w:rsid w:val="00AE2EDD"/>
    <w:rsid w:val="00AE4279"/>
    <w:rsid w:val="00AE56B1"/>
    <w:rsid w:val="00AE56BD"/>
    <w:rsid w:val="00AE60E7"/>
    <w:rsid w:val="00AE683A"/>
    <w:rsid w:val="00AF08DC"/>
    <w:rsid w:val="00AF0F5F"/>
    <w:rsid w:val="00AF1A75"/>
    <w:rsid w:val="00AF234D"/>
    <w:rsid w:val="00AF49C6"/>
    <w:rsid w:val="00AF6E02"/>
    <w:rsid w:val="00AF7207"/>
    <w:rsid w:val="00AF7238"/>
    <w:rsid w:val="00B003A7"/>
    <w:rsid w:val="00B0051F"/>
    <w:rsid w:val="00B015CF"/>
    <w:rsid w:val="00B025C1"/>
    <w:rsid w:val="00B03696"/>
    <w:rsid w:val="00B03D18"/>
    <w:rsid w:val="00B03DFB"/>
    <w:rsid w:val="00B0471A"/>
    <w:rsid w:val="00B05810"/>
    <w:rsid w:val="00B071AB"/>
    <w:rsid w:val="00B11A17"/>
    <w:rsid w:val="00B1220A"/>
    <w:rsid w:val="00B12953"/>
    <w:rsid w:val="00B13141"/>
    <w:rsid w:val="00B143BC"/>
    <w:rsid w:val="00B15B4C"/>
    <w:rsid w:val="00B17630"/>
    <w:rsid w:val="00B20F50"/>
    <w:rsid w:val="00B23982"/>
    <w:rsid w:val="00B24A69"/>
    <w:rsid w:val="00B24A89"/>
    <w:rsid w:val="00B256EC"/>
    <w:rsid w:val="00B25B44"/>
    <w:rsid w:val="00B271E0"/>
    <w:rsid w:val="00B27EB7"/>
    <w:rsid w:val="00B306A0"/>
    <w:rsid w:val="00B308A2"/>
    <w:rsid w:val="00B3193A"/>
    <w:rsid w:val="00B319A5"/>
    <w:rsid w:val="00B32BA1"/>
    <w:rsid w:val="00B33862"/>
    <w:rsid w:val="00B33957"/>
    <w:rsid w:val="00B34A81"/>
    <w:rsid w:val="00B35870"/>
    <w:rsid w:val="00B35DBE"/>
    <w:rsid w:val="00B3622D"/>
    <w:rsid w:val="00B365E7"/>
    <w:rsid w:val="00B3765B"/>
    <w:rsid w:val="00B40842"/>
    <w:rsid w:val="00B422E5"/>
    <w:rsid w:val="00B42EE5"/>
    <w:rsid w:val="00B43CD3"/>
    <w:rsid w:val="00B443A3"/>
    <w:rsid w:val="00B44F9E"/>
    <w:rsid w:val="00B4608B"/>
    <w:rsid w:val="00B46364"/>
    <w:rsid w:val="00B46959"/>
    <w:rsid w:val="00B500AE"/>
    <w:rsid w:val="00B51D5D"/>
    <w:rsid w:val="00B52D32"/>
    <w:rsid w:val="00B53533"/>
    <w:rsid w:val="00B5404B"/>
    <w:rsid w:val="00B601E3"/>
    <w:rsid w:val="00B6076B"/>
    <w:rsid w:val="00B62590"/>
    <w:rsid w:val="00B633BE"/>
    <w:rsid w:val="00B63845"/>
    <w:rsid w:val="00B64953"/>
    <w:rsid w:val="00B658A6"/>
    <w:rsid w:val="00B66979"/>
    <w:rsid w:val="00B66B5B"/>
    <w:rsid w:val="00B6741B"/>
    <w:rsid w:val="00B674DA"/>
    <w:rsid w:val="00B70070"/>
    <w:rsid w:val="00B71343"/>
    <w:rsid w:val="00B71DDD"/>
    <w:rsid w:val="00B732AA"/>
    <w:rsid w:val="00B733E0"/>
    <w:rsid w:val="00B743A5"/>
    <w:rsid w:val="00B7488C"/>
    <w:rsid w:val="00B759E4"/>
    <w:rsid w:val="00B77981"/>
    <w:rsid w:val="00B77AF8"/>
    <w:rsid w:val="00B77C63"/>
    <w:rsid w:val="00B77CCB"/>
    <w:rsid w:val="00B8049D"/>
    <w:rsid w:val="00B80607"/>
    <w:rsid w:val="00B824F6"/>
    <w:rsid w:val="00B835B0"/>
    <w:rsid w:val="00B83F14"/>
    <w:rsid w:val="00B85EFE"/>
    <w:rsid w:val="00B90DA1"/>
    <w:rsid w:val="00B91BB8"/>
    <w:rsid w:val="00B93A33"/>
    <w:rsid w:val="00B9478D"/>
    <w:rsid w:val="00B95193"/>
    <w:rsid w:val="00B97377"/>
    <w:rsid w:val="00B97E38"/>
    <w:rsid w:val="00BA2D82"/>
    <w:rsid w:val="00BA4155"/>
    <w:rsid w:val="00BA762F"/>
    <w:rsid w:val="00BA7E25"/>
    <w:rsid w:val="00BB0239"/>
    <w:rsid w:val="00BB5D0F"/>
    <w:rsid w:val="00BB70A9"/>
    <w:rsid w:val="00BB7FF3"/>
    <w:rsid w:val="00BC11AD"/>
    <w:rsid w:val="00BC194E"/>
    <w:rsid w:val="00BC6BE8"/>
    <w:rsid w:val="00BD125D"/>
    <w:rsid w:val="00BD4110"/>
    <w:rsid w:val="00BD4270"/>
    <w:rsid w:val="00BD44D2"/>
    <w:rsid w:val="00BD6504"/>
    <w:rsid w:val="00BD6A4E"/>
    <w:rsid w:val="00BD7F16"/>
    <w:rsid w:val="00BE06BD"/>
    <w:rsid w:val="00BE2936"/>
    <w:rsid w:val="00BE2991"/>
    <w:rsid w:val="00BE2BE5"/>
    <w:rsid w:val="00BE3A54"/>
    <w:rsid w:val="00BE3D48"/>
    <w:rsid w:val="00BE4AAE"/>
    <w:rsid w:val="00BE5265"/>
    <w:rsid w:val="00BE58CB"/>
    <w:rsid w:val="00BE5EB0"/>
    <w:rsid w:val="00BE62B8"/>
    <w:rsid w:val="00BE6484"/>
    <w:rsid w:val="00BE6C91"/>
    <w:rsid w:val="00BE7133"/>
    <w:rsid w:val="00BF0A96"/>
    <w:rsid w:val="00BF0E61"/>
    <w:rsid w:val="00BF14D0"/>
    <w:rsid w:val="00BF17DE"/>
    <w:rsid w:val="00BF19FF"/>
    <w:rsid w:val="00BF20FD"/>
    <w:rsid w:val="00BF427F"/>
    <w:rsid w:val="00BF475D"/>
    <w:rsid w:val="00BF6CA5"/>
    <w:rsid w:val="00C003E5"/>
    <w:rsid w:val="00C00976"/>
    <w:rsid w:val="00C012C0"/>
    <w:rsid w:val="00C01E17"/>
    <w:rsid w:val="00C02308"/>
    <w:rsid w:val="00C026C2"/>
    <w:rsid w:val="00C0384F"/>
    <w:rsid w:val="00C03C27"/>
    <w:rsid w:val="00C04ED7"/>
    <w:rsid w:val="00C04FA8"/>
    <w:rsid w:val="00C05B11"/>
    <w:rsid w:val="00C06762"/>
    <w:rsid w:val="00C06F39"/>
    <w:rsid w:val="00C075E5"/>
    <w:rsid w:val="00C07D28"/>
    <w:rsid w:val="00C11168"/>
    <w:rsid w:val="00C11971"/>
    <w:rsid w:val="00C11CD9"/>
    <w:rsid w:val="00C1202E"/>
    <w:rsid w:val="00C12798"/>
    <w:rsid w:val="00C12E5D"/>
    <w:rsid w:val="00C12F23"/>
    <w:rsid w:val="00C135E0"/>
    <w:rsid w:val="00C13682"/>
    <w:rsid w:val="00C141A7"/>
    <w:rsid w:val="00C14726"/>
    <w:rsid w:val="00C15AF8"/>
    <w:rsid w:val="00C15B9A"/>
    <w:rsid w:val="00C15E6D"/>
    <w:rsid w:val="00C16BB3"/>
    <w:rsid w:val="00C2234E"/>
    <w:rsid w:val="00C22CB0"/>
    <w:rsid w:val="00C255E3"/>
    <w:rsid w:val="00C25FB1"/>
    <w:rsid w:val="00C261ED"/>
    <w:rsid w:val="00C27034"/>
    <w:rsid w:val="00C27EFF"/>
    <w:rsid w:val="00C30114"/>
    <w:rsid w:val="00C30887"/>
    <w:rsid w:val="00C30A20"/>
    <w:rsid w:val="00C30EBD"/>
    <w:rsid w:val="00C36464"/>
    <w:rsid w:val="00C40D67"/>
    <w:rsid w:val="00C4165E"/>
    <w:rsid w:val="00C422E1"/>
    <w:rsid w:val="00C4264D"/>
    <w:rsid w:val="00C42F84"/>
    <w:rsid w:val="00C4302D"/>
    <w:rsid w:val="00C437EC"/>
    <w:rsid w:val="00C46EAA"/>
    <w:rsid w:val="00C471F9"/>
    <w:rsid w:val="00C47DF0"/>
    <w:rsid w:val="00C50A27"/>
    <w:rsid w:val="00C54B88"/>
    <w:rsid w:val="00C54BA4"/>
    <w:rsid w:val="00C55104"/>
    <w:rsid w:val="00C55177"/>
    <w:rsid w:val="00C55CFE"/>
    <w:rsid w:val="00C61104"/>
    <w:rsid w:val="00C61C77"/>
    <w:rsid w:val="00C62FCE"/>
    <w:rsid w:val="00C62FFE"/>
    <w:rsid w:val="00C6355E"/>
    <w:rsid w:val="00C6498F"/>
    <w:rsid w:val="00C6613F"/>
    <w:rsid w:val="00C663ED"/>
    <w:rsid w:val="00C676C1"/>
    <w:rsid w:val="00C70143"/>
    <w:rsid w:val="00C74EA0"/>
    <w:rsid w:val="00C75529"/>
    <w:rsid w:val="00C75A74"/>
    <w:rsid w:val="00C75D2E"/>
    <w:rsid w:val="00C75F5A"/>
    <w:rsid w:val="00C777E4"/>
    <w:rsid w:val="00C81AC4"/>
    <w:rsid w:val="00C81E5B"/>
    <w:rsid w:val="00C8231E"/>
    <w:rsid w:val="00C82B29"/>
    <w:rsid w:val="00C82C58"/>
    <w:rsid w:val="00C8383E"/>
    <w:rsid w:val="00C85167"/>
    <w:rsid w:val="00C85A24"/>
    <w:rsid w:val="00C86286"/>
    <w:rsid w:val="00C8741D"/>
    <w:rsid w:val="00C90740"/>
    <w:rsid w:val="00C90829"/>
    <w:rsid w:val="00C90D71"/>
    <w:rsid w:val="00C90EF9"/>
    <w:rsid w:val="00C911E4"/>
    <w:rsid w:val="00C9278E"/>
    <w:rsid w:val="00C928D7"/>
    <w:rsid w:val="00C92AB8"/>
    <w:rsid w:val="00C92D8E"/>
    <w:rsid w:val="00C92EC1"/>
    <w:rsid w:val="00C93302"/>
    <w:rsid w:val="00C94195"/>
    <w:rsid w:val="00C95A0D"/>
    <w:rsid w:val="00C966C6"/>
    <w:rsid w:val="00CA0370"/>
    <w:rsid w:val="00CA2BF3"/>
    <w:rsid w:val="00CA2CEA"/>
    <w:rsid w:val="00CA45A0"/>
    <w:rsid w:val="00CA4CDE"/>
    <w:rsid w:val="00CA622C"/>
    <w:rsid w:val="00CA653C"/>
    <w:rsid w:val="00CA6727"/>
    <w:rsid w:val="00CA7BD2"/>
    <w:rsid w:val="00CB05E2"/>
    <w:rsid w:val="00CB3A34"/>
    <w:rsid w:val="00CB3F5F"/>
    <w:rsid w:val="00CB4E99"/>
    <w:rsid w:val="00CB7DFD"/>
    <w:rsid w:val="00CC170D"/>
    <w:rsid w:val="00CC1B5B"/>
    <w:rsid w:val="00CC2691"/>
    <w:rsid w:val="00CC3260"/>
    <w:rsid w:val="00CC4C89"/>
    <w:rsid w:val="00CC52A7"/>
    <w:rsid w:val="00CC54CB"/>
    <w:rsid w:val="00CC5500"/>
    <w:rsid w:val="00CD11E0"/>
    <w:rsid w:val="00CD3792"/>
    <w:rsid w:val="00CD51E6"/>
    <w:rsid w:val="00CD607F"/>
    <w:rsid w:val="00CD6F67"/>
    <w:rsid w:val="00CD761C"/>
    <w:rsid w:val="00CE0527"/>
    <w:rsid w:val="00CE0748"/>
    <w:rsid w:val="00CE156A"/>
    <w:rsid w:val="00CE2E67"/>
    <w:rsid w:val="00CE35C0"/>
    <w:rsid w:val="00CE45DF"/>
    <w:rsid w:val="00CE470E"/>
    <w:rsid w:val="00CE4AF7"/>
    <w:rsid w:val="00CE6CC8"/>
    <w:rsid w:val="00CE7A5D"/>
    <w:rsid w:val="00CF2DD6"/>
    <w:rsid w:val="00CF31EA"/>
    <w:rsid w:val="00CF42BE"/>
    <w:rsid w:val="00CF44BC"/>
    <w:rsid w:val="00CF4A29"/>
    <w:rsid w:val="00CF5888"/>
    <w:rsid w:val="00CF6793"/>
    <w:rsid w:val="00CF7946"/>
    <w:rsid w:val="00D01347"/>
    <w:rsid w:val="00D03A9E"/>
    <w:rsid w:val="00D041DE"/>
    <w:rsid w:val="00D0517F"/>
    <w:rsid w:val="00D07050"/>
    <w:rsid w:val="00D07121"/>
    <w:rsid w:val="00D079C0"/>
    <w:rsid w:val="00D07A16"/>
    <w:rsid w:val="00D07CD5"/>
    <w:rsid w:val="00D07EFC"/>
    <w:rsid w:val="00D10277"/>
    <w:rsid w:val="00D11BD6"/>
    <w:rsid w:val="00D12B49"/>
    <w:rsid w:val="00D13262"/>
    <w:rsid w:val="00D14E8D"/>
    <w:rsid w:val="00D153FB"/>
    <w:rsid w:val="00D1564A"/>
    <w:rsid w:val="00D15980"/>
    <w:rsid w:val="00D15DAD"/>
    <w:rsid w:val="00D15E46"/>
    <w:rsid w:val="00D16C47"/>
    <w:rsid w:val="00D17D15"/>
    <w:rsid w:val="00D20D42"/>
    <w:rsid w:val="00D2192A"/>
    <w:rsid w:val="00D2192E"/>
    <w:rsid w:val="00D23737"/>
    <w:rsid w:val="00D245EF"/>
    <w:rsid w:val="00D248AE"/>
    <w:rsid w:val="00D2566C"/>
    <w:rsid w:val="00D269AD"/>
    <w:rsid w:val="00D3032D"/>
    <w:rsid w:val="00D305E0"/>
    <w:rsid w:val="00D32762"/>
    <w:rsid w:val="00D32AD8"/>
    <w:rsid w:val="00D33266"/>
    <w:rsid w:val="00D33847"/>
    <w:rsid w:val="00D34959"/>
    <w:rsid w:val="00D34960"/>
    <w:rsid w:val="00D34A11"/>
    <w:rsid w:val="00D362B4"/>
    <w:rsid w:val="00D36ED9"/>
    <w:rsid w:val="00D37980"/>
    <w:rsid w:val="00D37DAA"/>
    <w:rsid w:val="00D420F3"/>
    <w:rsid w:val="00D42C85"/>
    <w:rsid w:val="00D42F8D"/>
    <w:rsid w:val="00D43F25"/>
    <w:rsid w:val="00D45320"/>
    <w:rsid w:val="00D45B38"/>
    <w:rsid w:val="00D45CF4"/>
    <w:rsid w:val="00D4641B"/>
    <w:rsid w:val="00D46897"/>
    <w:rsid w:val="00D47246"/>
    <w:rsid w:val="00D473F1"/>
    <w:rsid w:val="00D4751E"/>
    <w:rsid w:val="00D506CA"/>
    <w:rsid w:val="00D50FA5"/>
    <w:rsid w:val="00D512DA"/>
    <w:rsid w:val="00D517B8"/>
    <w:rsid w:val="00D52491"/>
    <w:rsid w:val="00D52861"/>
    <w:rsid w:val="00D5296C"/>
    <w:rsid w:val="00D52AF6"/>
    <w:rsid w:val="00D54828"/>
    <w:rsid w:val="00D54C7F"/>
    <w:rsid w:val="00D55CE9"/>
    <w:rsid w:val="00D5612D"/>
    <w:rsid w:val="00D6136F"/>
    <w:rsid w:val="00D61911"/>
    <w:rsid w:val="00D61C85"/>
    <w:rsid w:val="00D629AC"/>
    <w:rsid w:val="00D64AAA"/>
    <w:rsid w:val="00D65338"/>
    <w:rsid w:val="00D66476"/>
    <w:rsid w:val="00D665E2"/>
    <w:rsid w:val="00D666A0"/>
    <w:rsid w:val="00D7017B"/>
    <w:rsid w:val="00D71A10"/>
    <w:rsid w:val="00D71CA7"/>
    <w:rsid w:val="00D71F85"/>
    <w:rsid w:val="00D728DC"/>
    <w:rsid w:val="00D72CA2"/>
    <w:rsid w:val="00D743D2"/>
    <w:rsid w:val="00D75126"/>
    <w:rsid w:val="00D75390"/>
    <w:rsid w:val="00D75BC2"/>
    <w:rsid w:val="00D76238"/>
    <w:rsid w:val="00D769FA"/>
    <w:rsid w:val="00D76F90"/>
    <w:rsid w:val="00D77B35"/>
    <w:rsid w:val="00D802BB"/>
    <w:rsid w:val="00D808FC"/>
    <w:rsid w:val="00D82B4C"/>
    <w:rsid w:val="00D833DB"/>
    <w:rsid w:val="00D8552E"/>
    <w:rsid w:val="00D85E21"/>
    <w:rsid w:val="00D86321"/>
    <w:rsid w:val="00D902CF"/>
    <w:rsid w:val="00D904FC"/>
    <w:rsid w:val="00D9073C"/>
    <w:rsid w:val="00D9116F"/>
    <w:rsid w:val="00D92F34"/>
    <w:rsid w:val="00D93CC7"/>
    <w:rsid w:val="00D9472D"/>
    <w:rsid w:val="00D9523D"/>
    <w:rsid w:val="00D95FA8"/>
    <w:rsid w:val="00D9700A"/>
    <w:rsid w:val="00D97139"/>
    <w:rsid w:val="00DA0267"/>
    <w:rsid w:val="00DA14C0"/>
    <w:rsid w:val="00DA1BBC"/>
    <w:rsid w:val="00DA1DA4"/>
    <w:rsid w:val="00DA2AB7"/>
    <w:rsid w:val="00DA2B16"/>
    <w:rsid w:val="00DA2F24"/>
    <w:rsid w:val="00DA3775"/>
    <w:rsid w:val="00DA4AEA"/>
    <w:rsid w:val="00DA6504"/>
    <w:rsid w:val="00DA6BD6"/>
    <w:rsid w:val="00DA7B67"/>
    <w:rsid w:val="00DA7C12"/>
    <w:rsid w:val="00DB0B7A"/>
    <w:rsid w:val="00DB219A"/>
    <w:rsid w:val="00DB2A61"/>
    <w:rsid w:val="00DB3072"/>
    <w:rsid w:val="00DB415E"/>
    <w:rsid w:val="00DB4A08"/>
    <w:rsid w:val="00DB4A65"/>
    <w:rsid w:val="00DB4AA5"/>
    <w:rsid w:val="00DB56B2"/>
    <w:rsid w:val="00DB5957"/>
    <w:rsid w:val="00DB6474"/>
    <w:rsid w:val="00DB65C2"/>
    <w:rsid w:val="00DB7130"/>
    <w:rsid w:val="00DC0155"/>
    <w:rsid w:val="00DC01DA"/>
    <w:rsid w:val="00DC2FE8"/>
    <w:rsid w:val="00DC3DD6"/>
    <w:rsid w:val="00DC48E7"/>
    <w:rsid w:val="00DC575B"/>
    <w:rsid w:val="00DC6AC0"/>
    <w:rsid w:val="00DC74F1"/>
    <w:rsid w:val="00DC7933"/>
    <w:rsid w:val="00DC7FC8"/>
    <w:rsid w:val="00DD043A"/>
    <w:rsid w:val="00DD3176"/>
    <w:rsid w:val="00DD3415"/>
    <w:rsid w:val="00DD51CF"/>
    <w:rsid w:val="00DD5617"/>
    <w:rsid w:val="00DD6B6F"/>
    <w:rsid w:val="00DD78C4"/>
    <w:rsid w:val="00DD7C28"/>
    <w:rsid w:val="00DE002B"/>
    <w:rsid w:val="00DE0072"/>
    <w:rsid w:val="00DE0271"/>
    <w:rsid w:val="00DE16D3"/>
    <w:rsid w:val="00DE1938"/>
    <w:rsid w:val="00DE38B9"/>
    <w:rsid w:val="00DE3B11"/>
    <w:rsid w:val="00DE407B"/>
    <w:rsid w:val="00DE4B9D"/>
    <w:rsid w:val="00DE6822"/>
    <w:rsid w:val="00DE6B6F"/>
    <w:rsid w:val="00DE6D2E"/>
    <w:rsid w:val="00DE7523"/>
    <w:rsid w:val="00DE7D1C"/>
    <w:rsid w:val="00DE7FD4"/>
    <w:rsid w:val="00DF10CE"/>
    <w:rsid w:val="00DF1552"/>
    <w:rsid w:val="00DF2A73"/>
    <w:rsid w:val="00DF2EF2"/>
    <w:rsid w:val="00DF59BF"/>
    <w:rsid w:val="00DF6E64"/>
    <w:rsid w:val="00DF79FB"/>
    <w:rsid w:val="00DF7FC9"/>
    <w:rsid w:val="00E00087"/>
    <w:rsid w:val="00E010EF"/>
    <w:rsid w:val="00E014BB"/>
    <w:rsid w:val="00E015E4"/>
    <w:rsid w:val="00E01EE9"/>
    <w:rsid w:val="00E0307E"/>
    <w:rsid w:val="00E035BC"/>
    <w:rsid w:val="00E03953"/>
    <w:rsid w:val="00E04566"/>
    <w:rsid w:val="00E0662E"/>
    <w:rsid w:val="00E06C1D"/>
    <w:rsid w:val="00E06D24"/>
    <w:rsid w:val="00E10DCF"/>
    <w:rsid w:val="00E117BB"/>
    <w:rsid w:val="00E13A70"/>
    <w:rsid w:val="00E1484F"/>
    <w:rsid w:val="00E14A82"/>
    <w:rsid w:val="00E16026"/>
    <w:rsid w:val="00E16842"/>
    <w:rsid w:val="00E16A5D"/>
    <w:rsid w:val="00E21D85"/>
    <w:rsid w:val="00E2333C"/>
    <w:rsid w:val="00E24587"/>
    <w:rsid w:val="00E25A99"/>
    <w:rsid w:val="00E25B40"/>
    <w:rsid w:val="00E25BE8"/>
    <w:rsid w:val="00E26CC5"/>
    <w:rsid w:val="00E2745E"/>
    <w:rsid w:val="00E30D84"/>
    <w:rsid w:val="00E30DEB"/>
    <w:rsid w:val="00E329CF"/>
    <w:rsid w:val="00E343CE"/>
    <w:rsid w:val="00E34A18"/>
    <w:rsid w:val="00E34F73"/>
    <w:rsid w:val="00E35777"/>
    <w:rsid w:val="00E36038"/>
    <w:rsid w:val="00E36F5F"/>
    <w:rsid w:val="00E37C7C"/>
    <w:rsid w:val="00E37E54"/>
    <w:rsid w:val="00E4018D"/>
    <w:rsid w:val="00E416FB"/>
    <w:rsid w:val="00E41A0C"/>
    <w:rsid w:val="00E41B16"/>
    <w:rsid w:val="00E4247A"/>
    <w:rsid w:val="00E42716"/>
    <w:rsid w:val="00E431A7"/>
    <w:rsid w:val="00E43E71"/>
    <w:rsid w:val="00E4496F"/>
    <w:rsid w:val="00E44A86"/>
    <w:rsid w:val="00E44C9E"/>
    <w:rsid w:val="00E4648C"/>
    <w:rsid w:val="00E46E23"/>
    <w:rsid w:val="00E47239"/>
    <w:rsid w:val="00E47303"/>
    <w:rsid w:val="00E5105C"/>
    <w:rsid w:val="00E51DDA"/>
    <w:rsid w:val="00E530A0"/>
    <w:rsid w:val="00E54004"/>
    <w:rsid w:val="00E549C1"/>
    <w:rsid w:val="00E562F5"/>
    <w:rsid w:val="00E5747B"/>
    <w:rsid w:val="00E57782"/>
    <w:rsid w:val="00E61177"/>
    <w:rsid w:val="00E6127B"/>
    <w:rsid w:val="00E61EC7"/>
    <w:rsid w:val="00E625BD"/>
    <w:rsid w:val="00E6313F"/>
    <w:rsid w:val="00E6399C"/>
    <w:rsid w:val="00E65556"/>
    <w:rsid w:val="00E65E61"/>
    <w:rsid w:val="00E66D75"/>
    <w:rsid w:val="00E67A8C"/>
    <w:rsid w:val="00E67AAA"/>
    <w:rsid w:val="00E67C5C"/>
    <w:rsid w:val="00E71DD9"/>
    <w:rsid w:val="00E72205"/>
    <w:rsid w:val="00E722C1"/>
    <w:rsid w:val="00E72683"/>
    <w:rsid w:val="00E7331C"/>
    <w:rsid w:val="00E74FFE"/>
    <w:rsid w:val="00E75DD0"/>
    <w:rsid w:val="00E778DA"/>
    <w:rsid w:val="00E813F8"/>
    <w:rsid w:val="00E832B0"/>
    <w:rsid w:val="00E83F0C"/>
    <w:rsid w:val="00E848A0"/>
    <w:rsid w:val="00E85C8B"/>
    <w:rsid w:val="00E8729E"/>
    <w:rsid w:val="00E872E0"/>
    <w:rsid w:val="00E92142"/>
    <w:rsid w:val="00E921BD"/>
    <w:rsid w:val="00E93A4E"/>
    <w:rsid w:val="00E95F1C"/>
    <w:rsid w:val="00E961A6"/>
    <w:rsid w:val="00E96E3D"/>
    <w:rsid w:val="00E9735A"/>
    <w:rsid w:val="00E973C7"/>
    <w:rsid w:val="00E9778E"/>
    <w:rsid w:val="00EA000A"/>
    <w:rsid w:val="00EA146F"/>
    <w:rsid w:val="00EA2014"/>
    <w:rsid w:val="00EA2C06"/>
    <w:rsid w:val="00EA3684"/>
    <w:rsid w:val="00EA38F4"/>
    <w:rsid w:val="00EA515A"/>
    <w:rsid w:val="00EA5B91"/>
    <w:rsid w:val="00EA7E45"/>
    <w:rsid w:val="00EB0CC6"/>
    <w:rsid w:val="00EB1488"/>
    <w:rsid w:val="00EB15AD"/>
    <w:rsid w:val="00EB312B"/>
    <w:rsid w:val="00EB32F9"/>
    <w:rsid w:val="00EB3C6B"/>
    <w:rsid w:val="00EB3CC1"/>
    <w:rsid w:val="00EB42FD"/>
    <w:rsid w:val="00EB538A"/>
    <w:rsid w:val="00EB63B3"/>
    <w:rsid w:val="00EB73CA"/>
    <w:rsid w:val="00EB7594"/>
    <w:rsid w:val="00EC1ED4"/>
    <w:rsid w:val="00EC20DE"/>
    <w:rsid w:val="00EC2391"/>
    <w:rsid w:val="00EC32D8"/>
    <w:rsid w:val="00EC48F0"/>
    <w:rsid w:val="00EC497D"/>
    <w:rsid w:val="00EC5D6A"/>
    <w:rsid w:val="00EC6772"/>
    <w:rsid w:val="00ED0172"/>
    <w:rsid w:val="00ED1A9D"/>
    <w:rsid w:val="00ED1AF8"/>
    <w:rsid w:val="00ED2092"/>
    <w:rsid w:val="00ED2190"/>
    <w:rsid w:val="00ED29F0"/>
    <w:rsid w:val="00ED3588"/>
    <w:rsid w:val="00ED3B4B"/>
    <w:rsid w:val="00ED3CAC"/>
    <w:rsid w:val="00ED4F55"/>
    <w:rsid w:val="00ED7622"/>
    <w:rsid w:val="00ED7D1F"/>
    <w:rsid w:val="00EE018C"/>
    <w:rsid w:val="00EE04DB"/>
    <w:rsid w:val="00EE069F"/>
    <w:rsid w:val="00EE0B1D"/>
    <w:rsid w:val="00EE1529"/>
    <w:rsid w:val="00EE29DD"/>
    <w:rsid w:val="00EE2AEF"/>
    <w:rsid w:val="00EE50C7"/>
    <w:rsid w:val="00EE6AC6"/>
    <w:rsid w:val="00EE7530"/>
    <w:rsid w:val="00EE7D55"/>
    <w:rsid w:val="00EF027F"/>
    <w:rsid w:val="00EF077E"/>
    <w:rsid w:val="00EF0C24"/>
    <w:rsid w:val="00EF1A7B"/>
    <w:rsid w:val="00EF2069"/>
    <w:rsid w:val="00EF2597"/>
    <w:rsid w:val="00EF5B01"/>
    <w:rsid w:val="00EF7F8C"/>
    <w:rsid w:val="00F01344"/>
    <w:rsid w:val="00F02DE9"/>
    <w:rsid w:val="00F04992"/>
    <w:rsid w:val="00F053C5"/>
    <w:rsid w:val="00F063F7"/>
    <w:rsid w:val="00F06E46"/>
    <w:rsid w:val="00F101A3"/>
    <w:rsid w:val="00F10693"/>
    <w:rsid w:val="00F112B6"/>
    <w:rsid w:val="00F11F99"/>
    <w:rsid w:val="00F12191"/>
    <w:rsid w:val="00F1263B"/>
    <w:rsid w:val="00F1282C"/>
    <w:rsid w:val="00F1414F"/>
    <w:rsid w:val="00F14CD2"/>
    <w:rsid w:val="00F15783"/>
    <w:rsid w:val="00F15F2D"/>
    <w:rsid w:val="00F17329"/>
    <w:rsid w:val="00F1742A"/>
    <w:rsid w:val="00F17A29"/>
    <w:rsid w:val="00F17C56"/>
    <w:rsid w:val="00F17DB3"/>
    <w:rsid w:val="00F20D3B"/>
    <w:rsid w:val="00F22B22"/>
    <w:rsid w:val="00F2320A"/>
    <w:rsid w:val="00F24E07"/>
    <w:rsid w:val="00F253A7"/>
    <w:rsid w:val="00F26C8F"/>
    <w:rsid w:val="00F2718B"/>
    <w:rsid w:val="00F273BE"/>
    <w:rsid w:val="00F31331"/>
    <w:rsid w:val="00F31C30"/>
    <w:rsid w:val="00F344F4"/>
    <w:rsid w:val="00F349A7"/>
    <w:rsid w:val="00F358B6"/>
    <w:rsid w:val="00F3674A"/>
    <w:rsid w:val="00F37833"/>
    <w:rsid w:val="00F41D89"/>
    <w:rsid w:val="00F42A6B"/>
    <w:rsid w:val="00F431AF"/>
    <w:rsid w:val="00F43476"/>
    <w:rsid w:val="00F436DA"/>
    <w:rsid w:val="00F43830"/>
    <w:rsid w:val="00F45352"/>
    <w:rsid w:val="00F45B12"/>
    <w:rsid w:val="00F461EF"/>
    <w:rsid w:val="00F5101B"/>
    <w:rsid w:val="00F51267"/>
    <w:rsid w:val="00F51623"/>
    <w:rsid w:val="00F51D61"/>
    <w:rsid w:val="00F52318"/>
    <w:rsid w:val="00F5267C"/>
    <w:rsid w:val="00F53300"/>
    <w:rsid w:val="00F54C77"/>
    <w:rsid w:val="00F56948"/>
    <w:rsid w:val="00F56B96"/>
    <w:rsid w:val="00F57048"/>
    <w:rsid w:val="00F60D6D"/>
    <w:rsid w:val="00F612E9"/>
    <w:rsid w:val="00F619B6"/>
    <w:rsid w:val="00F6288F"/>
    <w:rsid w:val="00F62BAB"/>
    <w:rsid w:val="00F63D5A"/>
    <w:rsid w:val="00F66F25"/>
    <w:rsid w:val="00F66FE1"/>
    <w:rsid w:val="00F67F9F"/>
    <w:rsid w:val="00F70B8F"/>
    <w:rsid w:val="00F71807"/>
    <w:rsid w:val="00F76BC2"/>
    <w:rsid w:val="00F77C30"/>
    <w:rsid w:val="00F8025B"/>
    <w:rsid w:val="00F82434"/>
    <w:rsid w:val="00F84A2F"/>
    <w:rsid w:val="00F86D46"/>
    <w:rsid w:val="00F87946"/>
    <w:rsid w:val="00F9004A"/>
    <w:rsid w:val="00F900D4"/>
    <w:rsid w:val="00F90526"/>
    <w:rsid w:val="00F909BA"/>
    <w:rsid w:val="00F90B29"/>
    <w:rsid w:val="00F92ADC"/>
    <w:rsid w:val="00F92F2A"/>
    <w:rsid w:val="00F9441F"/>
    <w:rsid w:val="00F9522A"/>
    <w:rsid w:val="00F95472"/>
    <w:rsid w:val="00F961A1"/>
    <w:rsid w:val="00F96399"/>
    <w:rsid w:val="00F97DFB"/>
    <w:rsid w:val="00FA0463"/>
    <w:rsid w:val="00FA08EA"/>
    <w:rsid w:val="00FA17CB"/>
    <w:rsid w:val="00FA1C11"/>
    <w:rsid w:val="00FA2605"/>
    <w:rsid w:val="00FA4E3C"/>
    <w:rsid w:val="00FA53DD"/>
    <w:rsid w:val="00FA57DB"/>
    <w:rsid w:val="00FA616F"/>
    <w:rsid w:val="00FA693F"/>
    <w:rsid w:val="00FA7F5E"/>
    <w:rsid w:val="00FA7FCF"/>
    <w:rsid w:val="00FB04F2"/>
    <w:rsid w:val="00FB09CE"/>
    <w:rsid w:val="00FB1D5B"/>
    <w:rsid w:val="00FB4617"/>
    <w:rsid w:val="00FB4E5F"/>
    <w:rsid w:val="00FB687C"/>
    <w:rsid w:val="00FB7241"/>
    <w:rsid w:val="00FB7BBB"/>
    <w:rsid w:val="00FB7D7B"/>
    <w:rsid w:val="00FC084C"/>
    <w:rsid w:val="00FC0E4E"/>
    <w:rsid w:val="00FC1026"/>
    <w:rsid w:val="00FC18D1"/>
    <w:rsid w:val="00FC18E1"/>
    <w:rsid w:val="00FC1CF6"/>
    <w:rsid w:val="00FC2ED9"/>
    <w:rsid w:val="00FC616A"/>
    <w:rsid w:val="00FC767B"/>
    <w:rsid w:val="00FC7E4B"/>
    <w:rsid w:val="00FD0F38"/>
    <w:rsid w:val="00FD1170"/>
    <w:rsid w:val="00FD1180"/>
    <w:rsid w:val="00FD1EF2"/>
    <w:rsid w:val="00FD22BF"/>
    <w:rsid w:val="00FD25C1"/>
    <w:rsid w:val="00FD4684"/>
    <w:rsid w:val="00FD5190"/>
    <w:rsid w:val="00FD5647"/>
    <w:rsid w:val="00FD56D2"/>
    <w:rsid w:val="00FD63E8"/>
    <w:rsid w:val="00FD7A84"/>
    <w:rsid w:val="00FD7F3E"/>
    <w:rsid w:val="00FE6A9D"/>
    <w:rsid w:val="00FE6E4E"/>
    <w:rsid w:val="00FF0E52"/>
    <w:rsid w:val="00FF1F6B"/>
    <w:rsid w:val="00FF2A54"/>
    <w:rsid w:val="00FF3F76"/>
    <w:rsid w:val="00FF45A6"/>
    <w:rsid w:val="00FF485A"/>
    <w:rsid w:val="00FF4886"/>
    <w:rsid w:val="00FF5A8A"/>
    <w:rsid w:val="00FF6EBF"/>
    <w:rsid w:val="00FF767D"/>
    <w:rsid w:val="01653DA5"/>
    <w:rsid w:val="0166364E"/>
    <w:rsid w:val="01A10C48"/>
    <w:rsid w:val="01AD63F1"/>
    <w:rsid w:val="01B3661D"/>
    <w:rsid w:val="01D311D1"/>
    <w:rsid w:val="01DD6546"/>
    <w:rsid w:val="01FC2B52"/>
    <w:rsid w:val="022D3B6D"/>
    <w:rsid w:val="02453698"/>
    <w:rsid w:val="024B5C2F"/>
    <w:rsid w:val="02772CF1"/>
    <w:rsid w:val="028F5587"/>
    <w:rsid w:val="0297556B"/>
    <w:rsid w:val="02C92E1A"/>
    <w:rsid w:val="02EC5B65"/>
    <w:rsid w:val="02F941CE"/>
    <w:rsid w:val="03136680"/>
    <w:rsid w:val="0339523F"/>
    <w:rsid w:val="03716200"/>
    <w:rsid w:val="038744AC"/>
    <w:rsid w:val="03C6614E"/>
    <w:rsid w:val="03C84941"/>
    <w:rsid w:val="03F92629"/>
    <w:rsid w:val="040A12A8"/>
    <w:rsid w:val="040A22E8"/>
    <w:rsid w:val="04864F2B"/>
    <w:rsid w:val="04A0130A"/>
    <w:rsid w:val="04DA6B1A"/>
    <w:rsid w:val="04E24985"/>
    <w:rsid w:val="04F52103"/>
    <w:rsid w:val="052733AD"/>
    <w:rsid w:val="052B136F"/>
    <w:rsid w:val="054B3721"/>
    <w:rsid w:val="055B02D9"/>
    <w:rsid w:val="056745C5"/>
    <w:rsid w:val="05C83C36"/>
    <w:rsid w:val="05EB1B5B"/>
    <w:rsid w:val="05F07D64"/>
    <w:rsid w:val="05FE436F"/>
    <w:rsid w:val="062D474A"/>
    <w:rsid w:val="062F1AAD"/>
    <w:rsid w:val="06331FF7"/>
    <w:rsid w:val="06355DB6"/>
    <w:rsid w:val="064A086F"/>
    <w:rsid w:val="06647C91"/>
    <w:rsid w:val="067A331D"/>
    <w:rsid w:val="067E0DCE"/>
    <w:rsid w:val="068E152F"/>
    <w:rsid w:val="06922FFD"/>
    <w:rsid w:val="06945AB2"/>
    <w:rsid w:val="06AC0B93"/>
    <w:rsid w:val="06BE10CC"/>
    <w:rsid w:val="06D82131"/>
    <w:rsid w:val="06DA5A91"/>
    <w:rsid w:val="06EF09C0"/>
    <w:rsid w:val="06FF7EC4"/>
    <w:rsid w:val="07071B02"/>
    <w:rsid w:val="07147032"/>
    <w:rsid w:val="07157488"/>
    <w:rsid w:val="072435E8"/>
    <w:rsid w:val="075C5639"/>
    <w:rsid w:val="077E221D"/>
    <w:rsid w:val="0789419D"/>
    <w:rsid w:val="07CD091A"/>
    <w:rsid w:val="07D508E6"/>
    <w:rsid w:val="07D70ACF"/>
    <w:rsid w:val="07DC7DF1"/>
    <w:rsid w:val="07EF78A8"/>
    <w:rsid w:val="07FB6A97"/>
    <w:rsid w:val="080579FA"/>
    <w:rsid w:val="080A139F"/>
    <w:rsid w:val="08193680"/>
    <w:rsid w:val="082C107E"/>
    <w:rsid w:val="083C39EE"/>
    <w:rsid w:val="08B31E2D"/>
    <w:rsid w:val="090737F2"/>
    <w:rsid w:val="090B21D0"/>
    <w:rsid w:val="09154C66"/>
    <w:rsid w:val="097B2637"/>
    <w:rsid w:val="09B9531F"/>
    <w:rsid w:val="09BA3D7C"/>
    <w:rsid w:val="09C27FB3"/>
    <w:rsid w:val="09CB4E18"/>
    <w:rsid w:val="09FB3743"/>
    <w:rsid w:val="0A48681A"/>
    <w:rsid w:val="0A515453"/>
    <w:rsid w:val="0A6F6276"/>
    <w:rsid w:val="0A7F0321"/>
    <w:rsid w:val="0A835A40"/>
    <w:rsid w:val="0AD3007D"/>
    <w:rsid w:val="0AD471F1"/>
    <w:rsid w:val="0AD55B7B"/>
    <w:rsid w:val="0AF006C0"/>
    <w:rsid w:val="0AF4617C"/>
    <w:rsid w:val="0AFD69C9"/>
    <w:rsid w:val="0B0B102E"/>
    <w:rsid w:val="0B2C6D12"/>
    <w:rsid w:val="0B3231D7"/>
    <w:rsid w:val="0B4B7F6A"/>
    <w:rsid w:val="0B4D7961"/>
    <w:rsid w:val="0B903D02"/>
    <w:rsid w:val="0B932EBC"/>
    <w:rsid w:val="0BAA1CFB"/>
    <w:rsid w:val="0BCC398E"/>
    <w:rsid w:val="0BCE244C"/>
    <w:rsid w:val="0BDB5D78"/>
    <w:rsid w:val="0BE67190"/>
    <w:rsid w:val="0C17020D"/>
    <w:rsid w:val="0C8431E0"/>
    <w:rsid w:val="0C901E67"/>
    <w:rsid w:val="0CA61BE2"/>
    <w:rsid w:val="0CB6263F"/>
    <w:rsid w:val="0CBF4ADF"/>
    <w:rsid w:val="0CC940FE"/>
    <w:rsid w:val="0CCB6D1C"/>
    <w:rsid w:val="0CD337D3"/>
    <w:rsid w:val="0D0D35A1"/>
    <w:rsid w:val="0D150176"/>
    <w:rsid w:val="0D2B4588"/>
    <w:rsid w:val="0D3576F2"/>
    <w:rsid w:val="0D4044EB"/>
    <w:rsid w:val="0D477E62"/>
    <w:rsid w:val="0D5A5036"/>
    <w:rsid w:val="0D6578F8"/>
    <w:rsid w:val="0D66660E"/>
    <w:rsid w:val="0D82702E"/>
    <w:rsid w:val="0DB80B5F"/>
    <w:rsid w:val="0DD344EE"/>
    <w:rsid w:val="0DD950F9"/>
    <w:rsid w:val="0DDA5600"/>
    <w:rsid w:val="0DF53D9B"/>
    <w:rsid w:val="0E067546"/>
    <w:rsid w:val="0E3D6BF1"/>
    <w:rsid w:val="0E4F2948"/>
    <w:rsid w:val="0E545ECE"/>
    <w:rsid w:val="0E5734A1"/>
    <w:rsid w:val="0E7436CA"/>
    <w:rsid w:val="0E956789"/>
    <w:rsid w:val="0E9A5468"/>
    <w:rsid w:val="0EB57E79"/>
    <w:rsid w:val="0EEB0D5D"/>
    <w:rsid w:val="0F061BA4"/>
    <w:rsid w:val="0F2256B0"/>
    <w:rsid w:val="0F3E45BB"/>
    <w:rsid w:val="0F497EE8"/>
    <w:rsid w:val="0F5C26E9"/>
    <w:rsid w:val="0F8403DA"/>
    <w:rsid w:val="0F881A6A"/>
    <w:rsid w:val="0F983AC2"/>
    <w:rsid w:val="0FB70555"/>
    <w:rsid w:val="0FBC7827"/>
    <w:rsid w:val="0FC54B69"/>
    <w:rsid w:val="0FCE5EE0"/>
    <w:rsid w:val="0FCF6980"/>
    <w:rsid w:val="1008765E"/>
    <w:rsid w:val="100B5FA8"/>
    <w:rsid w:val="104727D4"/>
    <w:rsid w:val="105643BD"/>
    <w:rsid w:val="10A72247"/>
    <w:rsid w:val="10B918B0"/>
    <w:rsid w:val="10C214BD"/>
    <w:rsid w:val="10C74D6B"/>
    <w:rsid w:val="11084337"/>
    <w:rsid w:val="11102E06"/>
    <w:rsid w:val="11185855"/>
    <w:rsid w:val="1135164D"/>
    <w:rsid w:val="114F3530"/>
    <w:rsid w:val="115B0705"/>
    <w:rsid w:val="117066B1"/>
    <w:rsid w:val="119D3289"/>
    <w:rsid w:val="11D63A83"/>
    <w:rsid w:val="11E30EE8"/>
    <w:rsid w:val="11E742AF"/>
    <w:rsid w:val="11EA73CE"/>
    <w:rsid w:val="11FC01FD"/>
    <w:rsid w:val="120C4948"/>
    <w:rsid w:val="121F584A"/>
    <w:rsid w:val="12255C90"/>
    <w:rsid w:val="12292CE9"/>
    <w:rsid w:val="122C29B4"/>
    <w:rsid w:val="12401455"/>
    <w:rsid w:val="12703A71"/>
    <w:rsid w:val="12967520"/>
    <w:rsid w:val="12996D34"/>
    <w:rsid w:val="129F7602"/>
    <w:rsid w:val="12A3195D"/>
    <w:rsid w:val="12A57E11"/>
    <w:rsid w:val="12A92E81"/>
    <w:rsid w:val="1300711A"/>
    <w:rsid w:val="133D4AA6"/>
    <w:rsid w:val="134F27E8"/>
    <w:rsid w:val="13596364"/>
    <w:rsid w:val="137F11CB"/>
    <w:rsid w:val="13BC65D9"/>
    <w:rsid w:val="13CE60FB"/>
    <w:rsid w:val="13D822D1"/>
    <w:rsid w:val="13E52687"/>
    <w:rsid w:val="13E85AE6"/>
    <w:rsid w:val="13F852B9"/>
    <w:rsid w:val="140C6A6A"/>
    <w:rsid w:val="142D71B0"/>
    <w:rsid w:val="143E44B4"/>
    <w:rsid w:val="144526AD"/>
    <w:rsid w:val="145610EC"/>
    <w:rsid w:val="14711DB6"/>
    <w:rsid w:val="147C1A2E"/>
    <w:rsid w:val="14B139B6"/>
    <w:rsid w:val="14C92047"/>
    <w:rsid w:val="14D84DEF"/>
    <w:rsid w:val="14DE457A"/>
    <w:rsid w:val="150F3B4D"/>
    <w:rsid w:val="15164E7C"/>
    <w:rsid w:val="15257FF4"/>
    <w:rsid w:val="152D5CC4"/>
    <w:rsid w:val="153916D1"/>
    <w:rsid w:val="154B5AD8"/>
    <w:rsid w:val="155F3CA4"/>
    <w:rsid w:val="15691A19"/>
    <w:rsid w:val="156972A6"/>
    <w:rsid w:val="158257A9"/>
    <w:rsid w:val="15AF5ED5"/>
    <w:rsid w:val="15CF0670"/>
    <w:rsid w:val="16010B1B"/>
    <w:rsid w:val="160D3257"/>
    <w:rsid w:val="1622388F"/>
    <w:rsid w:val="1631654F"/>
    <w:rsid w:val="163A3C70"/>
    <w:rsid w:val="16512338"/>
    <w:rsid w:val="16571837"/>
    <w:rsid w:val="166D4F83"/>
    <w:rsid w:val="16820D9A"/>
    <w:rsid w:val="1686400E"/>
    <w:rsid w:val="16933045"/>
    <w:rsid w:val="169A3010"/>
    <w:rsid w:val="16DD134B"/>
    <w:rsid w:val="16E80169"/>
    <w:rsid w:val="16F22AC4"/>
    <w:rsid w:val="16F43A6F"/>
    <w:rsid w:val="179C6C7C"/>
    <w:rsid w:val="17AA5ADA"/>
    <w:rsid w:val="17B64033"/>
    <w:rsid w:val="17CF3B65"/>
    <w:rsid w:val="17ED1FD8"/>
    <w:rsid w:val="17F63C5F"/>
    <w:rsid w:val="183C3D84"/>
    <w:rsid w:val="184B686A"/>
    <w:rsid w:val="186077A2"/>
    <w:rsid w:val="18616BAA"/>
    <w:rsid w:val="186D712B"/>
    <w:rsid w:val="188577B8"/>
    <w:rsid w:val="1890724F"/>
    <w:rsid w:val="18DD5A6D"/>
    <w:rsid w:val="18DE2C64"/>
    <w:rsid w:val="191022C8"/>
    <w:rsid w:val="19135DAB"/>
    <w:rsid w:val="191C6AB9"/>
    <w:rsid w:val="19363140"/>
    <w:rsid w:val="19461916"/>
    <w:rsid w:val="195410E6"/>
    <w:rsid w:val="1961278E"/>
    <w:rsid w:val="19631DD0"/>
    <w:rsid w:val="19771329"/>
    <w:rsid w:val="198D4760"/>
    <w:rsid w:val="19CE72D8"/>
    <w:rsid w:val="19E07F7B"/>
    <w:rsid w:val="19E15520"/>
    <w:rsid w:val="19ED4A7C"/>
    <w:rsid w:val="19F06C05"/>
    <w:rsid w:val="19FF5261"/>
    <w:rsid w:val="1A30604F"/>
    <w:rsid w:val="1A88289F"/>
    <w:rsid w:val="1AE51556"/>
    <w:rsid w:val="1AF159A7"/>
    <w:rsid w:val="1B2824D1"/>
    <w:rsid w:val="1B354015"/>
    <w:rsid w:val="1B5D735F"/>
    <w:rsid w:val="1B6C1D8D"/>
    <w:rsid w:val="1B983EF8"/>
    <w:rsid w:val="1BAC2556"/>
    <w:rsid w:val="1BD87D10"/>
    <w:rsid w:val="1BEC58E0"/>
    <w:rsid w:val="1BED496C"/>
    <w:rsid w:val="1BF957AD"/>
    <w:rsid w:val="1C0C7FA4"/>
    <w:rsid w:val="1C0D4947"/>
    <w:rsid w:val="1C163275"/>
    <w:rsid w:val="1C1A33EC"/>
    <w:rsid w:val="1C370210"/>
    <w:rsid w:val="1C531F66"/>
    <w:rsid w:val="1C5B50B5"/>
    <w:rsid w:val="1C6E6DE4"/>
    <w:rsid w:val="1C7C6332"/>
    <w:rsid w:val="1CB77C1D"/>
    <w:rsid w:val="1CC7383A"/>
    <w:rsid w:val="1CC8574F"/>
    <w:rsid w:val="1CD5131D"/>
    <w:rsid w:val="1CDF1ABE"/>
    <w:rsid w:val="1CE6509A"/>
    <w:rsid w:val="1CEE1A6C"/>
    <w:rsid w:val="1CF44E46"/>
    <w:rsid w:val="1CF8262C"/>
    <w:rsid w:val="1D157CCB"/>
    <w:rsid w:val="1D181F5F"/>
    <w:rsid w:val="1D2F0D4F"/>
    <w:rsid w:val="1D374C1F"/>
    <w:rsid w:val="1D420EF0"/>
    <w:rsid w:val="1D456C10"/>
    <w:rsid w:val="1D461DEB"/>
    <w:rsid w:val="1D533689"/>
    <w:rsid w:val="1D5D1F2D"/>
    <w:rsid w:val="1D906DE1"/>
    <w:rsid w:val="1DAD2B40"/>
    <w:rsid w:val="1DC02021"/>
    <w:rsid w:val="1DC17B7C"/>
    <w:rsid w:val="1E0E32DF"/>
    <w:rsid w:val="1E342A4E"/>
    <w:rsid w:val="1E4464F1"/>
    <w:rsid w:val="1E925AFC"/>
    <w:rsid w:val="1EAB10AE"/>
    <w:rsid w:val="1EC70D75"/>
    <w:rsid w:val="1ED038EF"/>
    <w:rsid w:val="1EE370DC"/>
    <w:rsid w:val="1EF26C5B"/>
    <w:rsid w:val="1F1400B8"/>
    <w:rsid w:val="1F352AA0"/>
    <w:rsid w:val="1FE56215"/>
    <w:rsid w:val="201F69AB"/>
    <w:rsid w:val="20225386"/>
    <w:rsid w:val="20227C09"/>
    <w:rsid w:val="205D7A63"/>
    <w:rsid w:val="20A7006C"/>
    <w:rsid w:val="20B05337"/>
    <w:rsid w:val="20B57D4B"/>
    <w:rsid w:val="20CB6A98"/>
    <w:rsid w:val="20CD2A83"/>
    <w:rsid w:val="21020F01"/>
    <w:rsid w:val="214A725B"/>
    <w:rsid w:val="21533A68"/>
    <w:rsid w:val="21640F5B"/>
    <w:rsid w:val="216C584B"/>
    <w:rsid w:val="217A7332"/>
    <w:rsid w:val="21830169"/>
    <w:rsid w:val="21AA6A39"/>
    <w:rsid w:val="21B635D5"/>
    <w:rsid w:val="21C44A56"/>
    <w:rsid w:val="21C76E07"/>
    <w:rsid w:val="21CB1B29"/>
    <w:rsid w:val="21DF4E05"/>
    <w:rsid w:val="21E833EB"/>
    <w:rsid w:val="21F14590"/>
    <w:rsid w:val="22006641"/>
    <w:rsid w:val="220C2C49"/>
    <w:rsid w:val="221D7BBF"/>
    <w:rsid w:val="222005DF"/>
    <w:rsid w:val="22354944"/>
    <w:rsid w:val="228B0831"/>
    <w:rsid w:val="228C3395"/>
    <w:rsid w:val="228E2542"/>
    <w:rsid w:val="22950FCC"/>
    <w:rsid w:val="229D3A7E"/>
    <w:rsid w:val="22BF08A9"/>
    <w:rsid w:val="22D2109C"/>
    <w:rsid w:val="22E41B65"/>
    <w:rsid w:val="22E457A4"/>
    <w:rsid w:val="22FC1362"/>
    <w:rsid w:val="2316323A"/>
    <w:rsid w:val="237C042D"/>
    <w:rsid w:val="23930BAB"/>
    <w:rsid w:val="23D23028"/>
    <w:rsid w:val="23DE355B"/>
    <w:rsid w:val="23F239F9"/>
    <w:rsid w:val="24082060"/>
    <w:rsid w:val="240B27A4"/>
    <w:rsid w:val="240D5157"/>
    <w:rsid w:val="246D4B99"/>
    <w:rsid w:val="24AD5CC3"/>
    <w:rsid w:val="24BD0A10"/>
    <w:rsid w:val="24D7257C"/>
    <w:rsid w:val="24FA3CC0"/>
    <w:rsid w:val="250F5417"/>
    <w:rsid w:val="25232161"/>
    <w:rsid w:val="252567C5"/>
    <w:rsid w:val="25335836"/>
    <w:rsid w:val="25475195"/>
    <w:rsid w:val="254B6273"/>
    <w:rsid w:val="254D2427"/>
    <w:rsid w:val="25541576"/>
    <w:rsid w:val="257D2215"/>
    <w:rsid w:val="25B462B8"/>
    <w:rsid w:val="25BD7939"/>
    <w:rsid w:val="25CE573E"/>
    <w:rsid w:val="261558B3"/>
    <w:rsid w:val="26393AE7"/>
    <w:rsid w:val="26853004"/>
    <w:rsid w:val="26872518"/>
    <w:rsid w:val="2697502D"/>
    <w:rsid w:val="26C710BF"/>
    <w:rsid w:val="26D216E1"/>
    <w:rsid w:val="26D67769"/>
    <w:rsid w:val="26EB2863"/>
    <w:rsid w:val="270A7340"/>
    <w:rsid w:val="272D50E9"/>
    <w:rsid w:val="277C6686"/>
    <w:rsid w:val="27966FB9"/>
    <w:rsid w:val="27D05D64"/>
    <w:rsid w:val="28150D11"/>
    <w:rsid w:val="281C65AD"/>
    <w:rsid w:val="28386758"/>
    <w:rsid w:val="28501E60"/>
    <w:rsid w:val="288E5E8D"/>
    <w:rsid w:val="28A160BD"/>
    <w:rsid w:val="28E27804"/>
    <w:rsid w:val="29373A09"/>
    <w:rsid w:val="296B6893"/>
    <w:rsid w:val="29DE33DC"/>
    <w:rsid w:val="29E92C56"/>
    <w:rsid w:val="29EF7E00"/>
    <w:rsid w:val="2A4E1476"/>
    <w:rsid w:val="2AA7423D"/>
    <w:rsid w:val="2AD226F2"/>
    <w:rsid w:val="2AE00214"/>
    <w:rsid w:val="2AE06CD7"/>
    <w:rsid w:val="2B3B3486"/>
    <w:rsid w:val="2B507280"/>
    <w:rsid w:val="2B726F98"/>
    <w:rsid w:val="2BAA78C0"/>
    <w:rsid w:val="2C6C7D37"/>
    <w:rsid w:val="2C6E573C"/>
    <w:rsid w:val="2C73572A"/>
    <w:rsid w:val="2CF73AF4"/>
    <w:rsid w:val="2D024C0E"/>
    <w:rsid w:val="2D0F7839"/>
    <w:rsid w:val="2D28638F"/>
    <w:rsid w:val="2D4D1E9D"/>
    <w:rsid w:val="2D5016B5"/>
    <w:rsid w:val="2D582D98"/>
    <w:rsid w:val="2D92325C"/>
    <w:rsid w:val="2DA06D22"/>
    <w:rsid w:val="2DBB2340"/>
    <w:rsid w:val="2DC44589"/>
    <w:rsid w:val="2DC83C64"/>
    <w:rsid w:val="2DD25E9D"/>
    <w:rsid w:val="2DE45F50"/>
    <w:rsid w:val="2DF45E6B"/>
    <w:rsid w:val="2E481CFC"/>
    <w:rsid w:val="2E652326"/>
    <w:rsid w:val="2E7E7E86"/>
    <w:rsid w:val="2E826DEA"/>
    <w:rsid w:val="2EA07E29"/>
    <w:rsid w:val="2EC1045D"/>
    <w:rsid w:val="2EC24F1E"/>
    <w:rsid w:val="2EC66C82"/>
    <w:rsid w:val="2EED78D2"/>
    <w:rsid w:val="2EF3061F"/>
    <w:rsid w:val="2F477B86"/>
    <w:rsid w:val="2F5B21CD"/>
    <w:rsid w:val="2F66380B"/>
    <w:rsid w:val="2F8D5F5B"/>
    <w:rsid w:val="2FA41C11"/>
    <w:rsid w:val="2FBF3392"/>
    <w:rsid w:val="2FDE4282"/>
    <w:rsid w:val="2FE01684"/>
    <w:rsid w:val="303C3AAC"/>
    <w:rsid w:val="303D2CED"/>
    <w:rsid w:val="3043717E"/>
    <w:rsid w:val="304F45E2"/>
    <w:rsid w:val="309E3111"/>
    <w:rsid w:val="30CB1A8E"/>
    <w:rsid w:val="30D4122E"/>
    <w:rsid w:val="31074582"/>
    <w:rsid w:val="310D02CF"/>
    <w:rsid w:val="311F4425"/>
    <w:rsid w:val="312700CE"/>
    <w:rsid w:val="315D160E"/>
    <w:rsid w:val="31660926"/>
    <w:rsid w:val="31683406"/>
    <w:rsid w:val="316A78B0"/>
    <w:rsid w:val="317D38EA"/>
    <w:rsid w:val="318220D5"/>
    <w:rsid w:val="31AD1F83"/>
    <w:rsid w:val="31B603D7"/>
    <w:rsid w:val="31C14FA2"/>
    <w:rsid w:val="31F22922"/>
    <w:rsid w:val="322231B4"/>
    <w:rsid w:val="32253819"/>
    <w:rsid w:val="322D7A3C"/>
    <w:rsid w:val="323125C6"/>
    <w:rsid w:val="323636A3"/>
    <w:rsid w:val="326F35D6"/>
    <w:rsid w:val="3277456D"/>
    <w:rsid w:val="32A05723"/>
    <w:rsid w:val="32A50FEF"/>
    <w:rsid w:val="32B0209C"/>
    <w:rsid w:val="32B0530A"/>
    <w:rsid w:val="32BE3F47"/>
    <w:rsid w:val="32D46435"/>
    <w:rsid w:val="32D741D8"/>
    <w:rsid w:val="33283D00"/>
    <w:rsid w:val="333B52A0"/>
    <w:rsid w:val="334F3CD8"/>
    <w:rsid w:val="3351493B"/>
    <w:rsid w:val="33695878"/>
    <w:rsid w:val="33A95EF5"/>
    <w:rsid w:val="33AA5972"/>
    <w:rsid w:val="33BE2598"/>
    <w:rsid w:val="33EE08A7"/>
    <w:rsid w:val="33F36B0A"/>
    <w:rsid w:val="340D3469"/>
    <w:rsid w:val="3483284A"/>
    <w:rsid w:val="349F6C94"/>
    <w:rsid w:val="34A66D07"/>
    <w:rsid w:val="34C737F6"/>
    <w:rsid w:val="34CD257C"/>
    <w:rsid w:val="3517281C"/>
    <w:rsid w:val="35223AF4"/>
    <w:rsid w:val="353F104D"/>
    <w:rsid w:val="35490BB2"/>
    <w:rsid w:val="354A0B9A"/>
    <w:rsid w:val="354D1703"/>
    <w:rsid w:val="3573146B"/>
    <w:rsid w:val="35B14304"/>
    <w:rsid w:val="35BD127F"/>
    <w:rsid w:val="35DA059A"/>
    <w:rsid w:val="35F266F0"/>
    <w:rsid w:val="35FD7DF0"/>
    <w:rsid w:val="36037C0B"/>
    <w:rsid w:val="361D3CF4"/>
    <w:rsid w:val="36201DDA"/>
    <w:rsid w:val="36212171"/>
    <w:rsid w:val="36411AB1"/>
    <w:rsid w:val="36466C67"/>
    <w:rsid w:val="36492532"/>
    <w:rsid w:val="367073EA"/>
    <w:rsid w:val="36785BF3"/>
    <w:rsid w:val="367D76EA"/>
    <w:rsid w:val="36846B55"/>
    <w:rsid w:val="36854711"/>
    <w:rsid w:val="368E587B"/>
    <w:rsid w:val="369255D0"/>
    <w:rsid w:val="36947739"/>
    <w:rsid w:val="369E00B9"/>
    <w:rsid w:val="36A47C77"/>
    <w:rsid w:val="36AB560B"/>
    <w:rsid w:val="36E22826"/>
    <w:rsid w:val="36F276D8"/>
    <w:rsid w:val="3730709A"/>
    <w:rsid w:val="37711149"/>
    <w:rsid w:val="377F21B0"/>
    <w:rsid w:val="379F26C3"/>
    <w:rsid w:val="37D533A6"/>
    <w:rsid w:val="37DA047C"/>
    <w:rsid w:val="37EC037E"/>
    <w:rsid w:val="37EE304F"/>
    <w:rsid w:val="37F52F93"/>
    <w:rsid w:val="37F80744"/>
    <w:rsid w:val="381F5C6F"/>
    <w:rsid w:val="38AA6FF7"/>
    <w:rsid w:val="38AB171E"/>
    <w:rsid w:val="38C370DA"/>
    <w:rsid w:val="38D21EA7"/>
    <w:rsid w:val="38E3367E"/>
    <w:rsid w:val="38EA2AC6"/>
    <w:rsid w:val="38F05776"/>
    <w:rsid w:val="38F33E7A"/>
    <w:rsid w:val="39237567"/>
    <w:rsid w:val="39257094"/>
    <w:rsid w:val="392C64E5"/>
    <w:rsid w:val="393F6A71"/>
    <w:rsid w:val="394277EF"/>
    <w:rsid w:val="3957438B"/>
    <w:rsid w:val="3959656B"/>
    <w:rsid w:val="395E587D"/>
    <w:rsid w:val="397478CD"/>
    <w:rsid w:val="397927E8"/>
    <w:rsid w:val="398204EC"/>
    <w:rsid w:val="39874FBC"/>
    <w:rsid w:val="3993299B"/>
    <w:rsid w:val="399444DC"/>
    <w:rsid w:val="39951CC4"/>
    <w:rsid w:val="3995764F"/>
    <w:rsid w:val="39B2671A"/>
    <w:rsid w:val="39B80C6C"/>
    <w:rsid w:val="39BD40B2"/>
    <w:rsid w:val="39DC1C47"/>
    <w:rsid w:val="39E1002A"/>
    <w:rsid w:val="39F039A5"/>
    <w:rsid w:val="3A0D0AB3"/>
    <w:rsid w:val="3A2D04A6"/>
    <w:rsid w:val="3A4010BB"/>
    <w:rsid w:val="3A4339D7"/>
    <w:rsid w:val="3A486A81"/>
    <w:rsid w:val="3A5335A5"/>
    <w:rsid w:val="3A533B14"/>
    <w:rsid w:val="3A794E94"/>
    <w:rsid w:val="3AA82449"/>
    <w:rsid w:val="3AE41905"/>
    <w:rsid w:val="3AFA2A1F"/>
    <w:rsid w:val="3AFC476F"/>
    <w:rsid w:val="3B1028B6"/>
    <w:rsid w:val="3B3C24BC"/>
    <w:rsid w:val="3B3E749C"/>
    <w:rsid w:val="3B6D425B"/>
    <w:rsid w:val="3B9A6F92"/>
    <w:rsid w:val="3B9B5314"/>
    <w:rsid w:val="3BC23EBA"/>
    <w:rsid w:val="3BF45517"/>
    <w:rsid w:val="3BFC2457"/>
    <w:rsid w:val="3C111F6C"/>
    <w:rsid w:val="3C161EF3"/>
    <w:rsid w:val="3C401E17"/>
    <w:rsid w:val="3C442602"/>
    <w:rsid w:val="3C4F5218"/>
    <w:rsid w:val="3C68472B"/>
    <w:rsid w:val="3C8408FC"/>
    <w:rsid w:val="3C847DFD"/>
    <w:rsid w:val="3C9F050E"/>
    <w:rsid w:val="3CAE368F"/>
    <w:rsid w:val="3CC40A3E"/>
    <w:rsid w:val="3CCA4054"/>
    <w:rsid w:val="3CD65ADF"/>
    <w:rsid w:val="3CDA411D"/>
    <w:rsid w:val="3CFE17E5"/>
    <w:rsid w:val="3D5B6047"/>
    <w:rsid w:val="3D613ECB"/>
    <w:rsid w:val="3D706059"/>
    <w:rsid w:val="3DAE34B3"/>
    <w:rsid w:val="3DDE3650"/>
    <w:rsid w:val="3DEE23C7"/>
    <w:rsid w:val="3E5273E8"/>
    <w:rsid w:val="3E5957F1"/>
    <w:rsid w:val="3E927471"/>
    <w:rsid w:val="3EB81332"/>
    <w:rsid w:val="3ECF0124"/>
    <w:rsid w:val="3EDB65D5"/>
    <w:rsid w:val="3EDD6133"/>
    <w:rsid w:val="3EDF542C"/>
    <w:rsid w:val="3EF510B9"/>
    <w:rsid w:val="3F042B79"/>
    <w:rsid w:val="3F13541B"/>
    <w:rsid w:val="3F1550C3"/>
    <w:rsid w:val="3F4011DB"/>
    <w:rsid w:val="3F557882"/>
    <w:rsid w:val="3FB907F4"/>
    <w:rsid w:val="3FC00BBF"/>
    <w:rsid w:val="3FC27555"/>
    <w:rsid w:val="3FCE1474"/>
    <w:rsid w:val="3FE40F8B"/>
    <w:rsid w:val="3FF349EC"/>
    <w:rsid w:val="3FF3620D"/>
    <w:rsid w:val="400B191E"/>
    <w:rsid w:val="403D12B1"/>
    <w:rsid w:val="40693B21"/>
    <w:rsid w:val="408365EE"/>
    <w:rsid w:val="40B5131A"/>
    <w:rsid w:val="40C27E2F"/>
    <w:rsid w:val="40C72C53"/>
    <w:rsid w:val="40C83561"/>
    <w:rsid w:val="40EE7251"/>
    <w:rsid w:val="41014226"/>
    <w:rsid w:val="41097E97"/>
    <w:rsid w:val="4110122A"/>
    <w:rsid w:val="41484BDD"/>
    <w:rsid w:val="417E0BDD"/>
    <w:rsid w:val="41B9040A"/>
    <w:rsid w:val="41CB1D14"/>
    <w:rsid w:val="41FD0A40"/>
    <w:rsid w:val="41FD2646"/>
    <w:rsid w:val="42055B00"/>
    <w:rsid w:val="420E2AB0"/>
    <w:rsid w:val="422E1837"/>
    <w:rsid w:val="4236531A"/>
    <w:rsid w:val="423A7444"/>
    <w:rsid w:val="42423313"/>
    <w:rsid w:val="424A1ED9"/>
    <w:rsid w:val="42620B5C"/>
    <w:rsid w:val="427F15F8"/>
    <w:rsid w:val="428451D8"/>
    <w:rsid w:val="42880A89"/>
    <w:rsid w:val="42B84B5E"/>
    <w:rsid w:val="4309284C"/>
    <w:rsid w:val="43107658"/>
    <w:rsid w:val="43282CD8"/>
    <w:rsid w:val="43404961"/>
    <w:rsid w:val="435A1AC9"/>
    <w:rsid w:val="4398714B"/>
    <w:rsid w:val="43B14BBA"/>
    <w:rsid w:val="43E31DEF"/>
    <w:rsid w:val="43E329E2"/>
    <w:rsid w:val="43E62363"/>
    <w:rsid w:val="441008CC"/>
    <w:rsid w:val="44222CA5"/>
    <w:rsid w:val="442A439C"/>
    <w:rsid w:val="44696F67"/>
    <w:rsid w:val="44E527D9"/>
    <w:rsid w:val="44EE043B"/>
    <w:rsid w:val="44FB3CE9"/>
    <w:rsid w:val="45134A2D"/>
    <w:rsid w:val="452639F5"/>
    <w:rsid w:val="45344C8C"/>
    <w:rsid w:val="4540617A"/>
    <w:rsid w:val="45AB7A9E"/>
    <w:rsid w:val="461F70F3"/>
    <w:rsid w:val="4663399B"/>
    <w:rsid w:val="466A6415"/>
    <w:rsid w:val="46795C4D"/>
    <w:rsid w:val="46B9043A"/>
    <w:rsid w:val="46C476DF"/>
    <w:rsid w:val="46E72B3C"/>
    <w:rsid w:val="46EB0D27"/>
    <w:rsid w:val="46FC5762"/>
    <w:rsid w:val="470A616A"/>
    <w:rsid w:val="470D597C"/>
    <w:rsid w:val="472D6FD4"/>
    <w:rsid w:val="476C373A"/>
    <w:rsid w:val="47821E05"/>
    <w:rsid w:val="47842CF4"/>
    <w:rsid w:val="4786151A"/>
    <w:rsid w:val="47AF59F9"/>
    <w:rsid w:val="47C6377E"/>
    <w:rsid w:val="47E6678D"/>
    <w:rsid w:val="482207E3"/>
    <w:rsid w:val="483339C4"/>
    <w:rsid w:val="48512691"/>
    <w:rsid w:val="48A46CFE"/>
    <w:rsid w:val="48AC7493"/>
    <w:rsid w:val="48BC0A0C"/>
    <w:rsid w:val="48DB2C46"/>
    <w:rsid w:val="491D5AAE"/>
    <w:rsid w:val="493A2A08"/>
    <w:rsid w:val="495313F2"/>
    <w:rsid w:val="495770EC"/>
    <w:rsid w:val="49590F3F"/>
    <w:rsid w:val="4964002F"/>
    <w:rsid w:val="496546C6"/>
    <w:rsid w:val="497A7CDB"/>
    <w:rsid w:val="49881C76"/>
    <w:rsid w:val="499C23D0"/>
    <w:rsid w:val="49B31F5D"/>
    <w:rsid w:val="49E44690"/>
    <w:rsid w:val="49F96A6F"/>
    <w:rsid w:val="49FE21C6"/>
    <w:rsid w:val="4A10649E"/>
    <w:rsid w:val="4A1E3A1B"/>
    <w:rsid w:val="4A34179C"/>
    <w:rsid w:val="4A3B6A36"/>
    <w:rsid w:val="4A3F007B"/>
    <w:rsid w:val="4A414C31"/>
    <w:rsid w:val="4A52094D"/>
    <w:rsid w:val="4A5B45A0"/>
    <w:rsid w:val="4A8E67CA"/>
    <w:rsid w:val="4AB44CF6"/>
    <w:rsid w:val="4AC9729E"/>
    <w:rsid w:val="4AD463C4"/>
    <w:rsid w:val="4AE469B0"/>
    <w:rsid w:val="4AED6330"/>
    <w:rsid w:val="4AFF1069"/>
    <w:rsid w:val="4AFF5C2F"/>
    <w:rsid w:val="4B0844CE"/>
    <w:rsid w:val="4B5A1EF0"/>
    <w:rsid w:val="4B6235D0"/>
    <w:rsid w:val="4B8F4B26"/>
    <w:rsid w:val="4BB62A1C"/>
    <w:rsid w:val="4BCC06DF"/>
    <w:rsid w:val="4BEF6872"/>
    <w:rsid w:val="4BF17300"/>
    <w:rsid w:val="4C1C6087"/>
    <w:rsid w:val="4C2667D1"/>
    <w:rsid w:val="4C36755A"/>
    <w:rsid w:val="4C42184C"/>
    <w:rsid w:val="4C611EDA"/>
    <w:rsid w:val="4C7976AE"/>
    <w:rsid w:val="4CA66F8F"/>
    <w:rsid w:val="4CB73AF7"/>
    <w:rsid w:val="4D005330"/>
    <w:rsid w:val="4D1D5E8B"/>
    <w:rsid w:val="4D313C9B"/>
    <w:rsid w:val="4D625D6E"/>
    <w:rsid w:val="4DAC275B"/>
    <w:rsid w:val="4DB11B75"/>
    <w:rsid w:val="4DC36721"/>
    <w:rsid w:val="4DCF07AF"/>
    <w:rsid w:val="4E086368"/>
    <w:rsid w:val="4E142FA0"/>
    <w:rsid w:val="4E1A4568"/>
    <w:rsid w:val="4E47486A"/>
    <w:rsid w:val="4E4A62F0"/>
    <w:rsid w:val="4E4F555A"/>
    <w:rsid w:val="4E555868"/>
    <w:rsid w:val="4E9F1859"/>
    <w:rsid w:val="4EA73CBD"/>
    <w:rsid w:val="4ECC55CB"/>
    <w:rsid w:val="4EDF2A7D"/>
    <w:rsid w:val="4EDF6AFA"/>
    <w:rsid w:val="4EE31865"/>
    <w:rsid w:val="4EE81A3E"/>
    <w:rsid w:val="4EFA733C"/>
    <w:rsid w:val="4F2E16F8"/>
    <w:rsid w:val="4F585277"/>
    <w:rsid w:val="4F69043E"/>
    <w:rsid w:val="4F9B0BD2"/>
    <w:rsid w:val="4FAB5B98"/>
    <w:rsid w:val="4FBB58A4"/>
    <w:rsid w:val="4FC16592"/>
    <w:rsid w:val="4FFD0E14"/>
    <w:rsid w:val="50277E2C"/>
    <w:rsid w:val="502C2095"/>
    <w:rsid w:val="506901D3"/>
    <w:rsid w:val="506B6FB3"/>
    <w:rsid w:val="507F6D41"/>
    <w:rsid w:val="50D76CD7"/>
    <w:rsid w:val="50D95BC0"/>
    <w:rsid w:val="50F34E01"/>
    <w:rsid w:val="50FA453E"/>
    <w:rsid w:val="51176DBF"/>
    <w:rsid w:val="51302E72"/>
    <w:rsid w:val="51317264"/>
    <w:rsid w:val="51327853"/>
    <w:rsid w:val="518745C5"/>
    <w:rsid w:val="518A5F2C"/>
    <w:rsid w:val="51AE2DBB"/>
    <w:rsid w:val="51CF5425"/>
    <w:rsid w:val="51FA33FD"/>
    <w:rsid w:val="52344092"/>
    <w:rsid w:val="528A1B8F"/>
    <w:rsid w:val="52CE2143"/>
    <w:rsid w:val="52D76410"/>
    <w:rsid w:val="52E15A55"/>
    <w:rsid w:val="531D13BC"/>
    <w:rsid w:val="53412296"/>
    <w:rsid w:val="536C7D50"/>
    <w:rsid w:val="537261D5"/>
    <w:rsid w:val="53832BEA"/>
    <w:rsid w:val="53897E17"/>
    <w:rsid w:val="53901A61"/>
    <w:rsid w:val="53A34802"/>
    <w:rsid w:val="53AA1E63"/>
    <w:rsid w:val="53AC58DB"/>
    <w:rsid w:val="53AF7FCD"/>
    <w:rsid w:val="53C4602A"/>
    <w:rsid w:val="53C71BBB"/>
    <w:rsid w:val="54030CCC"/>
    <w:rsid w:val="5426281D"/>
    <w:rsid w:val="54354822"/>
    <w:rsid w:val="544D3D6B"/>
    <w:rsid w:val="5476667A"/>
    <w:rsid w:val="54A1515D"/>
    <w:rsid w:val="54C90B74"/>
    <w:rsid w:val="55126333"/>
    <w:rsid w:val="554340D5"/>
    <w:rsid w:val="555D23F5"/>
    <w:rsid w:val="5560184C"/>
    <w:rsid w:val="55AC77EE"/>
    <w:rsid w:val="55B21B61"/>
    <w:rsid w:val="55B25062"/>
    <w:rsid w:val="55D92B5B"/>
    <w:rsid w:val="55DA4C8A"/>
    <w:rsid w:val="5603167F"/>
    <w:rsid w:val="56106F82"/>
    <w:rsid w:val="56495419"/>
    <w:rsid w:val="564A2C40"/>
    <w:rsid w:val="565A29FE"/>
    <w:rsid w:val="56611275"/>
    <w:rsid w:val="566E498A"/>
    <w:rsid w:val="56827385"/>
    <w:rsid w:val="568852DC"/>
    <w:rsid w:val="568D31B1"/>
    <w:rsid w:val="56AD1692"/>
    <w:rsid w:val="56DF03F4"/>
    <w:rsid w:val="56E1648C"/>
    <w:rsid w:val="56FE7401"/>
    <w:rsid w:val="571C1C83"/>
    <w:rsid w:val="57306419"/>
    <w:rsid w:val="573E4463"/>
    <w:rsid w:val="5746778B"/>
    <w:rsid w:val="574E2286"/>
    <w:rsid w:val="57771C10"/>
    <w:rsid w:val="57804DB9"/>
    <w:rsid w:val="57AC1798"/>
    <w:rsid w:val="57B457A8"/>
    <w:rsid w:val="57BC0092"/>
    <w:rsid w:val="57BE3DB2"/>
    <w:rsid w:val="57C20088"/>
    <w:rsid w:val="57C816DC"/>
    <w:rsid w:val="58005C17"/>
    <w:rsid w:val="581261A6"/>
    <w:rsid w:val="58132AF4"/>
    <w:rsid w:val="58394217"/>
    <w:rsid w:val="58464EC6"/>
    <w:rsid w:val="5851591C"/>
    <w:rsid w:val="58564F31"/>
    <w:rsid w:val="585B3334"/>
    <w:rsid w:val="586B2197"/>
    <w:rsid w:val="58720D58"/>
    <w:rsid w:val="58811547"/>
    <w:rsid w:val="588722F6"/>
    <w:rsid w:val="58DC04DB"/>
    <w:rsid w:val="591C159F"/>
    <w:rsid w:val="59441C63"/>
    <w:rsid w:val="59572B2C"/>
    <w:rsid w:val="596608CB"/>
    <w:rsid w:val="597065D3"/>
    <w:rsid w:val="59BA4281"/>
    <w:rsid w:val="59BB2C3B"/>
    <w:rsid w:val="5A0C33D5"/>
    <w:rsid w:val="5A276097"/>
    <w:rsid w:val="5A292099"/>
    <w:rsid w:val="5A3B21B7"/>
    <w:rsid w:val="5A40745D"/>
    <w:rsid w:val="5A424FE2"/>
    <w:rsid w:val="5A901B71"/>
    <w:rsid w:val="5AB562BB"/>
    <w:rsid w:val="5AB834AC"/>
    <w:rsid w:val="5AD4306E"/>
    <w:rsid w:val="5B014528"/>
    <w:rsid w:val="5B4E4FB5"/>
    <w:rsid w:val="5B56562C"/>
    <w:rsid w:val="5B5B6876"/>
    <w:rsid w:val="5B71598C"/>
    <w:rsid w:val="5B885EF0"/>
    <w:rsid w:val="5B8F7125"/>
    <w:rsid w:val="5BAF59FE"/>
    <w:rsid w:val="5BB33A9E"/>
    <w:rsid w:val="5BE9264A"/>
    <w:rsid w:val="5BEE09B5"/>
    <w:rsid w:val="5BF61E42"/>
    <w:rsid w:val="5C530003"/>
    <w:rsid w:val="5CAB36FA"/>
    <w:rsid w:val="5CB87AE0"/>
    <w:rsid w:val="5CE3462D"/>
    <w:rsid w:val="5D120B43"/>
    <w:rsid w:val="5D196F43"/>
    <w:rsid w:val="5D1B2C57"/>
    <w:rsid w:val="5D2D75CE"/>
    <w:rsid w:val="5D355048"/>
    <w:rsid w:val="5D4E7849"/>
    <w:rsid w:val="5D511AC1"/>
    <w:rsid w:val="5D5625AF"/>
    <w:rsid w:val="5D5F6FFB"/>
    <w:rsid w:val="5D7A1115"/>
    <w:rsid w:val="5DDB4187"/>
    <w:rsid w:val="5E2412C9"/>
    <w:rsid w:val="5E4A7F7F"/>
    <w:rsid w:val="5E533923"/>
    <w:rsid w:val="5E5E50CE"/>
    <w:rsid w:val="5E7B191A"/>
    <w:rsid w:val="5ED82EB9"/>
    <w:rsid w:val="5EE7244A"/>
    <w:rsid w:val="5EFA79A0"/>
    <w:rsid w:val="5F1A76DA"/>
    <w:rsid w:val="5F230F73"/>
    <w:rsid w:val="5F8D61EC"/>
    <w:rsid w:val="5F9C49BB"/>
    <w:rsid w:val="5F9E62DC"/>
    <w:rsid w:val="5F9F32A7"/>
    <w:rsid w:val="5FA27348"/>
    <w:rsid w:val="5FAD5AE2"/>
    <w:rsid w:val="5FB834A6"/>
    <w:rsid w:val="5FE973DF"/>
    <w:rsid w:val="5FF55683"/>
    <w:rsid w:val="602F1176"/>
    <w:rsid w:val="605C0BE3"/>
    <w:rsid w:val="608652E9"/>
    <w:rsid w:val="608B6831"/>
    <w:rsid w:val="60910187"/>
    <w:rsid w:val="60930084"/>
    <w:rsid w:val="60A65E2A"/>
    <w:rsid w:val="60BA675E"/>
    <w:rsid w:val="60D04468"/>
    <w:rsid w:val="60E463F3"/>
    <w:rsid w:val="60FA2A47"/>
    <w:rsid w:val="610B3D10"/>
    <w:rsid w:val="613767E9"/>
    <w:rsid w:val="614A29A4"/>
    <w:rsid w:val="61512421"/>
    <w:rsid w:val="6152722C"/>
    <w:rsid w:val="61932E6D"/>
    <w:rsid w:val="61BC63E1"/>
    <w:rsid w:val="61C1061B"/>
    <w:rsid w:val="61C51D96"/>
    <w:rsid w:val="61D52FA1"/>
    <w:rsid w:val="61DB3A8F"/>
    <w:rsid w:val="61F40E3D"/>
    <w:rsid w:val="62263D17"/>
    <w:rsid w:val="622A526F"/>
    <w:rsid w:val="622B58BF"/>
    <w:rsid w:val="628B5781"/>
    <w:rsid w:val="62B87E79"/>
    <w:rsid w:val="62C81E03"/>
    <w:rsid w:val="62F20FBD"/>
    <w:rsid w:val="63023DC4"/>
    <w:rsid w:val="63211D48"/>
    <w:rsid w:val="63272010"/>
    <w:rsid w:val="632B4F79"/>
    <w:rsid w:val="633A7471"/>
    <w:rsid w:val="636E65EA"/>
    <w:rsid w:val="64015F4F"/>
    <w:rsid w:val="64074273"/>
    <w:rsid w:val="641231E5"/>
    <w:rsid w:val="642101BF"/>
    <w:rsid w:val="642433A7"/>
    <w:rsid w:val="64257CDD"/>
    <w:rsid w:val="642B3197"/>
    <w:rsid w:val="64322D0C"/>
    <w:rsid w:val="645349B3"/>
    <w:rsid w:val="645F63CF"/>
    <w:rsid w:val="64822E1D"/>
    <w:rsid w:val="64852CD3"/>
    <w:rsid w:val="648651FA"/>
    <w:rsid w:val="64946816"/>
    <w:rsid w:val="64987A49"/>
    <w:rsid w:val="64C8087E"/>
    <w:rsid w:val="64C858D1"/>
    <w:rsid w:val="64CA746F"/>
    <w:rsid w:val="651260D8"/>
    <w:rsid w:val="65412757"/>
    <w:rsid w:val="654B71EF"/>
    <w:rsid w:val="6553237E"/>
    <w:rsid w:val="65560A5A"/>
    <w:rsid w:val="65733F00"/>
    <w:rsid w:val="65882717"/>
    <w:rsid w:val="658B704A"/>
    <w:rsid w:val="659B64FC"/>
    <w:rsid w:val="65A42CF9"/>
    <w:rsid w:val="65B94D5B"/>
    <w:rsid w:val="65CB4356"/>
    <w:rsid w:val="65D55695"/>
    <w:rsid w:val="65E20204"/>
    <w:rsid w:val="662368E7"/>
    <w:rsid w:val="668107B2"/>
    <w:rsid w:val="669216A8"/>
    <w:rsid w:val="66A471E9"/>
    <w:rsid w:val="66B82223"/>
    <w:rsid w:val="66CE4439"/>
    <w:rsid w:val="66E42216"/>
    <w:rsid w:val="675B70E8"/>
    <w:rsid w:val="676E25EA"/>
    <w:rsid w:val="67A631D8"/>
    <w:rsid w:val="67C460FA"/>
    <w:rsid w:val="67DA6ACC"/>
    <w:rsid w:val="681C1660"/>
    <w:rsid w:val="682F2817"/>
    <w:rsid w:val="683E5ADD"/>
    <w:rsid w:val="685C240F"/>
    <w:rsid w:val="685F2192"/>
    <w:rsid w:val="68787255"/>
    <w:rsid w:val="687A5188"/>
    <w:rsid w:val="687A7151"/>
    <w:rsid w:val="689C64FD"/>
    <w:rsid w:val="68CA46D2"/>
    <w:rsid w:val="68E50F38"/>
    <w:rsid w:val="68F84315"/>
    <w:rsid w:val="68FF49F8"/>
    <w:rsid w:val="69007DA3"/>
    <w:rsid w:val="69037728"/>
    <w:rsid w:val="690A1E73"/>
    <w:rsid w:val="69102DEF"/>
    <w:rsid w:val="6936465A"/>
    <w:rsid w:val="69373190"/>
    <w:rsid w:val="69462E35"/>
    <w:rsid w:val="69472E45"/>
    <w:rsid w:val="694928A2"/>
    <w:rsid w:val="695D7484"/>
    <w:rsid w:val="697151D0"/>
    <w:rsid w:val="699260C1"/>
    <w:rsid w:val="69A57B4F"/>
    <w:rsid w:val="69B90DA6"/>
    <w:rsid w:val="69BF29B6"/>
    <w:rsid w:val="69D46316"/>
    <w:rsid w:val="69E4728B"/>
    <w:rsid w:val="69ED6D0F"/>
    <w:rsid w:val="6A1C6113"/>
    <w:rsid w:val="6A2253D4"/>
    <w:rsid w:val="6A295B2B"/>
    <w:rsid w:val="6A371A80"/>
    <w:rsid w:val="6A642D72"/>
    <w:rsid w:val="6A8144D5"/>
    <w:rsid w:val="6A970E27"/>
    <w:rsid w:val="6A9A0E51"/>
    <w:rsid w:val="6AAC3224"/>
    <w:rsid w:val="6AC354E4"/>
    <w:rsid w:val="6AC7388B"/>
    <w:rsid w:val="6ACE6C2B"/>
    <w:rsid w:val="6B1B3159"/>
    <w:rsid w:val="6B263E26"/>
    <w:rsid w:val="6B3363D5"/>
    <w:rsid w:val="6B373029"/>
    <w:rsid w:val="6B495FCA"/>
    <w:rsid w:val="6B4F5F23"/>
    <w:rsid w:val="6B573FDC"/>
    <w:rsid w:val="6B5B4DBE"/>
    <w:rsid w:val="6B712E53"/>
    <w:rsid w:val="6B7214BE"/>
    <w:rsid w:val="6B826A0D"/>
    <w:rsid w:val="6BC21685"/>
    <w:rsid w:val="6BCD7E5B"/>
    <w:rsid w:val="6C1C6D94"/>
    <w:rsid w:val="6C227407"/>
    <w:rsid w:val="6C23127E"/>
    <w:rsid w:val="6C2D1E2E"/>
    <w:rsid w:val="6C333102"/>
    <w:rsid w:val="6C386507"/>
    <w:rsid w:val="6C6376E3"/>
    <w:rsid w:val="6C86557C"/>
    <w:rsid w:val="6C8E5429"/>
    <w:rsid w:val="6C9D5173"/>
    <w:rsid w:val="6CA60EE6"/>
    <w:rsid w:val="6CDD19BC"/>
    <w:rsid w:val="6CE26E62"/>
    <w:rsid w:val="6CEC72A8"/>
    <w:rsid w:val="6D155769"/>
    <w:rsid w:val="6D432FEB"/>
    <w:rsid w:val="6D4B5ADE"/>
    <w:rsid w:val="6D4E5BEA"/>
    <w:rsid w:val="6DAB7E4F"/>
    <w:rsid w:val="6DE318C2"/>
    <w:rsid w:val="6DEF5BBB"/>
    <w:rsid w:val="6DF17C50"/>
    <w:rsid w:val="6E1069CE"/>
    <w:rsid w:val="6E3448A2"/>
    <w:rsid w:val="6E401C22"/>
    <w:rsid w:val="6E4D093C"/>
    <w:rsid w:val="6EB11D6F"/>
    <w:rsid w:val="6EB93198"/>
    <w:rsid w:val="6EB96E06"/>
    <w:rsid w:val="6ECD515D"/>
    <w:rsid w:val="6EF0655D"/>
    <w:rsid w:val="6EF85EA9"/>
    <w:rsid w:val="6EFB7E82"/>
    <w:rsid w:val="6EFE7D6E"/>
    <w:rsid w:val="6F0410A0"/>
    <w:rsid w:val="6F0F5E5A"/>
    <w:rsid w:val="6F261FD9"/>
    <w:rsid w:val="6F441704"/>
    <w:rsid w:val="6F5B5222"/>
    <w:rsid w:val="6F6A5CBE"/>
    <w:rsid w:val="6F766D41"/>
    <w:rsid w:val="6FB532FC"/>
    <w:rsid w:val="6FD31669"/>
    <w:rsid w:val="6FF97521"/>
    <w:rsid w:val="70007F8B"/>
    <w:rsid w:val="7012653A"/>
    <w:rsid w:val="70184445"/>
    <w:rsid w:val="705016B0"/>
    <w:rsid w:val="707877C1"/>
    <w:rsid w:val="70B41267"/>
    <w:rsid w:val="70B80037"/>
    <w:rsid w:val="70FC2686"/>
    <w:rsid w:val="71323221"/>
    <w:rsid w:val="713A5AAA"/>
    <w:rsid w:val="71544916"/>
    <w:rsid w:val="716002CE"/>
    <w:rsid w:val="716A4062"/>
    <w:rsid w:val="718272B6"/>
    <w:rsid w:val="71922910"/>
    <w:rsid w:val="71A25F32"/>
    <w:rsid w:val="71BF0A99"/>
    <w:rsid w:val="71DC7BA7"/>
    <w:rsid w:val="71E222CB"/>
    <w:rsid w:val="71E64E6A"/>
    <w:rsid w:val="71EC16B6"/>
    <w:rsid w:val="720F03CE"/>
    <w:rsid w:val="721E1D31"/>
    <w:rsid w:val="72563A47"/>
    <w:rsid w:val="727D4EC6"/>
    <w:rsid w:val="72977859"/>
    <w:rsid w:val="729B1100"/>
    <w:rsid w:val="72A05CB2"/>
    <w:rsid w:val="72FF5ABC"/>
    <w:rsid w:val="73231856"/>
    <w:rsid w:val="735A13A3"/>
    <w:rsid w:val="737F2A2C"/>
    <w:rsid w:val="73ED774F"/>
    <w:rsid w:val="740D7C5F"/>
    <w:rsid w:val="74153D4A"/>
    <w:rsid w:val="742B5335"/>
    <w:rsid w:val="742D340D"/>
    <w:rsid w:val="7447557D"/>
    <w:rsid w:val="74531958"/>
    <w:rsid w:val="747643B7"/>
    <w:rsid w:val="74E55431"/>
    <w:rsid w:val="74EC507C"/>
    <w:rsid w:val="74ED0965"/>
    <w:rsid w:val="74F04954"/>
    <w:rsid w:val="75117BC7"/>
    <w:rsid w:val="75454995"/>
    <w:rsid w:val="755440DB"/>
    <w:rsid w:val="75BC0DBC"/>
    <w:rsid w:val="75E46694"/>
    <w:rsid w:val="75F8569F"/>
    <w:rsid w:val="75FF6B8F"/>
    <w:rsid w:val="76015F07"/>
    <w:rsid w:val="768670F5"/>
    <w:rsid w:val="76B724EF"/>
    <w:rsid w:val="76DD6353"/>
    <w:rsid w:val="76FA1F9C"/>
    <w:rsid w:val="76FE1229"/>
    <w:rsid w:val="7714104E"/>
    <w:rsid w:val="77211BB1"/>
    <w:rsid w:val="772304F5"/>
    <w:rsid w:val="77637BA0"/>
    <w:rsid w:val="776F606F"/>
    <w:rsid w:val="7777022E"/>
    <w:rsid w:val="777C0076"/>
    <w:rsid w:val="778643E4"/>
    <w:rsid w:val="779C15E5"/>
    <w:rsid w:val="779F7473"/>
    <w:rsid w:val="77A4541D"/>
    <w:rsid w:val="77A66DCD"/>
    <w:rsid w:val="77C93BF8"/>
    <w:rsid w:val="78062D32"/>
    <w:rsid w:val="780A3977"/>
    <w:rsid w:val="780B0F09"/>
    <w:rsid w:val="781479C3"/>
    <w:rsid w:val="7855483F"/>
    <w:rsid w:val="785B4E8A"/>
    <w:rsid w:val="78A45DA5"/>
    <w:rsid w:val="78BE4650"/>
    <w:rsid w:val="78CC4016"/>
    <w:rsid w:val="78E00BE7"/>
    <w:rsid w:val="790113AF"/>
    <w:rsid w:val="7908641F"/>
    <w:rsid w:val="79224F2B"/>
    <w:rsid w:val="793A15FC"/>
    <w:rsid w:val="79471328"/>
    <w:rsid w:val="7953446D"/>
    <w:rsid w:val="795537DA"/>
    <w:rsid w:val="79563B89"/>
    <w:rsid w:val="79600F2F"/>
    <w:rsid w:val="799E22B6"/>
    <w:rsid w:val="79B1015F"/>
    <w:rsid w:val="79B31462"/>
    <w:rsid w:val="79B633C5"/>
    <w:rsid w:val="79B951B3"/>
    <w:rsid w:val="79F65588"/>
    <w:rsid w:val="79FF2D01"/>
    <w:rsid w:val="7A033307"/>
    <w:rsid w:val="7A182643"/>
    <w:rsid w:val="7A3A626F"/>
    <w:rsid w:val="7A415DB1"/>
    <w:rsid w:val="7A4A27BC"/>
    <w:rsid w:val="7A5034FC"/>
    <w:rsid w:val="7A7F0E82"/>
    <w:rsid w:val="7AAC4A8A"/>
    <w:rsid w:val="7AC01B91"/>
    <w:rsid w:val="7ACE5851"/>
    <w:rsid w:val="7AD51EB8"/>
    <w:rsid w:val="7AF852D4"/>
    <w:rsid w:val="7AFB293D"/>
    <w:rsid w:val="7AFE6AFB"/>
    <w:rsid w:val="7B590331"/>
    <w:rsid w:val="7B831EB7"/>
    <w:rsid w:val="7B841BA9"/>
    <w:rsid w:val="7B87200F"/>
    <w:rsid w:val="7B922284"/>
    <w:rsid w:val="7B975BF6"/>
    <w:rsid w:val="7BD915C4"/>
    <w:rsid w:val="7BEA3517"/>
    <w:rsid w:val="7BF20B75"/>
    <w:rsid w:val="7C1E5172"/>
    <w:rsid w:val="7C204514"/>
    <w:rsid w:val="7C260F49"/>
    <w:rsid w:val="7C2E0FFB"/>
    <w:rsid w:val="7C41771E"/>
    <w:rsid w:val="7C7632E4"/>
    <w:rsid w:val="7CC162C0"/>
    <w:rsid w:val="7CD0003D"/>
    <w:rsid w:val="7CDA2FFA"/>
    <w:rsid w:val="7CDF7CCA"/>
    <w:rsid w:val="7D0429E7"/>
    <w:rsid w:val="7D0D0070"/>
    <w:rsid w:val="7D306143"/>
    <w:rsid w:val="7D742591"/>
    <w:rsid w:val="7D761A1F"/>
    <w:rsid w:val="7DAE158A"/>
    <w:rsid w:val="7DB167EA"/>
    <w:rsid w:val="7DE00026"/>
    <w:rsid w:val="7DE214A8"/>
    <w:rsid w:val="7E3D3466"/>
    <w:rsid w:val="7E582464"/>
    <w:rsid w:val="7E902B09"/>
    <w:rsid w:val="7E9C4EAA"/>
    <w:rsid w:val="7EBF5283"/>
    <w:rsid w:val="7ECA4E50"/>
    <w:rsid w:val="7EFD64F6"/>
    <w:rsid w:val="7F1351AE"/>
    <w:rsid w:val="7F144998"/>
    <w:rsid w:val="7F181849"/>
    <w:rsid w:val="7F261AEA"/>
    <w:rsid w:val="7F3A0C15"/>
    <w:rsid w:val="7F58777B"/>
    <w:rsid w:val="7F5D59C5"/>
    <w:rsid w:val="7F636B1D"/>
    <w:rsid w:val="7FDF7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42"/>
    <w:qFormat/>
    <w:uiPriority w:val="0"/>
    <w:pPr>
      <w:numPr>
        <w:ilvl w:val="0"/>
        <w:numId w:val="1"/>
      </w:numPr>
      <w:spacing w:before="340" w:after="330" w:line="578" w:lineRule="auto"/>
      <w:jc w:val="center"/>
      <w:outlineLvl w:val="0"/>
    </w:pPr>
    <w:rPr>
      <w:rFonts w:eastAsia="微软雅黑" w:asciiTheme="minorHAnsi" w:hAnsiTheme="minorHAnsi" w:cstheme="minorBidi"/>
      <w:b/>
      <w:bCs/>
      <w:kern w:val="44"/>
      <w:sz w:val="44"/>
      <w:szCs w:val="44"/>
      <w:lang w:val="en-US" w:eastAsia="zh-CN" w:bidi="ar-SA"/>
    </w:rPr>
  </w:style>
  <w:style w:type="paragraph" w:styleId="3">
    <w:name w:val="heading 2"/>
    <w:basedOn w:val="1"/>
    <w:next w:val="1"/>
    <w:link w:val="44"/>
    <w:unhideWhenUsed/>
    <w:qFormat/>
    <w:uiPriority w:val="0"/>
    <w:pPr>
      <w:numPr>
        <w:ilvl w:val="1"/>
        <w:numId w:val="1"/>
      </w:numPr>
      <w:spacing w:before="260" w:after="260" w:line="180" w:lineRule="auto"/>
      <w:outlineLvl w:val="1"/>
    </w:pPr>
    <w:rPr>
      <w:rFonts w:asciiTheme="majorHAnsi" w:hAnsiTheme="majorHAnsi" w:cstheme="majorBidi"/>
      <w:b/>
      <w:bCs/>
      <w:sz w:val="32"/>
      <w:szCs w:val="32"/>
    </w:rPr>
  </w:style>
  <w:style w:type="paragraph" w:styleId="4">
    <w:name w:val="heading 3"/>
    <w:basedOn w:val="1"/>
    <w:next w:val="1"/>
    <w:link w:val="45"/>
    <w:unhideWhenUsed/>
    <w:qFormat/>
    <w:uiPriority w:val="0"/>
    <w:pPr>
      <w:numPr>
        <w:ilvl w:val="2"/>
        <w:numId w:val="1"/>
      </w:numPr>
      <w:spacing w:before="120" w:after="120" w:line="180" w:lineRule="auto"/>
      <w:outlineLvl w:val="2"/>
    </w:pPr>
    <w:rPr>
      <w:bCs/>
      <w:sz w:val="30"/>
      <w:szCs w:val="32"/>
    </w:rPr>
  </w:style>
  <w:style w:type="paragraph" w:styleId="5">
    <w:name w:val="heading 4"/>
    <w:basedOn w:val="1"/>
    <w:next w:val="1"/>
    <w:link w:val="4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link w:val="49"/>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50"/>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link w:val="5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52"/>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3">
    <w:name w:val="Default Paragraph Font"/>
    <w:semiHidden/>
    <w:unhideWhenUsed/>
    <w:qFormat/>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62"/>
    <w:qFormat/>
    <w:uiPriority w:val="0"/>
    <w:rPr>
      <w:b/>
      <w:bCs/>
    </w:rPr>
  </w:style>
  <w:style w:type="paragraph" w:styleId="12">
    <w:name w:val="annotation text"/>
    <w:basedOn w:val="1"/>
    <w:link w:val="61"/>
    <w:qFormat/>
    <w:uiPriority w:val="0"/>
    <w:pPr>
      <w:jc w:val="left"/>
    </w:pPr>
  </w:style>
  <w:style w:type="paragraph" w:styleId="13">
    <w:name w:val="toc 3"/>
    <w:basedOn w:val="1"/>
    <w:next w:val="1"/>
    <w:unhideWhenUsed/>
    <w:qFormat/>
    <w:uiPriority w:val="39"/>
    <w:pPr>
      <w:tabs>
        <w:tab w:val="right" w:leader="dot" w:pos="8296"/>
      </w:tabs>
      <w:ind w:left="480" w:leftChars="200" w:firstLine="600"/>
    </w:pPr>
    <w:rPr>
      <w:sz w:val="30"/>
    </w:rPr>
  </w:style>
  <w:style w:type="paragraph" w:styleId="14">
    <w:name w:val="Balloon Text"/>
    <w:basedOn w:val="1"/>
    <w:link w:val="63"/>
    <w:qFormat/>
    <w:uiPriority w:val="0"/>
    <w:pPr>
      <w:spacing w:line="240" w:lineRule="auto"/>
    </w:pPr>
    <w:rPr>
      <w:sz w:val="18"/>
      <w:szCs w:val="18"/>
    </w:rPr>
  </w:style>
  <w:style w:type="paragraph" w:styleId="15">
    <w:name w:val="footer"/>
    <w:basedOn w:val="1"/>
    <w:link w:val="33"/>
    <w:unhideWhenUsed/>
    <w:qFormat/>
    <w:uiPriority w:val="0"/>
    <w:pPr>
      <w:tabs>
        <w:tab w:val="center" w:pos="4153"/>
        <w:tab w:val="right" w:pos="8306"/>
      </w:tabs>
      <w:snapToGrid w:val="0"/>
    </w:pPr>
    <w:rPr>
      <w:sz w:val="18"/>
      <w:szCs w:val="18"/>
    </w:rPr>
  </w:style>
  <w:style w:type="paragraph" w:styleId="16">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7">
    <w:name w:val="toc 1"/>
    <w:next w:val="18"/>
    <w:unhideWhenUsed/>
    <w:qFormat/>
    <w:uiPriority w:val="39"/>
    <w:rPr>
      <w:rFonts w:ascii="微软雅黑" w:hAnsi="微软雅黑" w:eastAsia="微软雅黑" w:cstheme="minorBidi"/>
      <w:kern w:val="2"/>
      <w:sz w:val="32"/>
      <w:szCs w:val="84"/>
      <w:lang w:val="en-US" w:eastAsia="zh-CN" w:bidi="ar-SA"/>
    </w:rPr>
  </w:style>
  <w:style w:type="paragraph" w:styleId="18">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19">
    <w:name w:val="toc 2"/>
    <w:basedOn w:val="1"/>
    <w:next w:val="1"/>
    <w:unhideWhenUsed/>
    <w:qFormat/>
    <w:uiPriority w:val="39"/>
    <w:pPr>
      <w:tabs>
        <w:tab w:val="left" w:pos="1470"/>
        <w:tab w:val="right" w:leader="dot" w:pos="8296"/>
      </w:tabs>
      <w:ind w:left="300" w:leftChars="300"/>
    </w:pPr>
    <w:rPr>
      <w:sz w:val="30"/>
    </w:rPr>
  </w:style>
  <w:style w:type="paragraph" w:styleId="20">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1">
    <w:name w:val="Normal (Web)"/>
    <w:basedOn w:val="1"/>
    <w:qFormat/>
    <w:uiPriority w:val="99"/>
    <w:pPr>
      <w:spacing w:beforeAutospacing="1" w:afterAutospacing="1"/>
      <w:jc w:val="left"/>
    </w:pPr>
    <w:rPr>
      <w:rFonts w:cs="Times New Roman"/>
      <w:kern w:val="0"/>
      <w:sz w:val="24"/>
    </w:rPr>
  </w:style>
  <w:style w:type="paragraph" w:styleId="22">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character" w:styleId="24">
    <w:name w:val="Strong"/>
    <w:basedOn w:val="23"/>
    <w:qFormat/>
    <w:uiPriority w:val="0"/>
    <w:rPr>
      <w:b/>
    </w:rPr>
  </w:style>
  <w:style w:type="character" w:styleId="25">
    <w:name w:val="FollowedHyperlink"/>
    <w:basedOn w:val="23"/>
    <w:qFormat/>
    <w:uiPriority w:val="0"/>
    <w:rPr>
      <w:color w:val="800080"/>
      <w:u w:val="single"/>
    </w:rPr>
  </w:style>
  <w:style w:type="character" w:styleId="26">
    <w:name w:val="Emphasis"/>
    <w:basedOn w:val="23"/>
    <w:qFormat/>
    <w:uiPriority w:val="0"/>
    <w:rPr>
      <w:i/>
    </w:rPr>
  </w:style>
  <w:style w:type="character" w:styleId="27">
    <w:name w:val="Hyperlink"/>
    <w:basedOn w:val="23"/>
    <w:unhideWhenUsed/>
    <w:qFormat/>
    <w:uiPriority w:val="0"/>
    <w:rPr>
      <w:color w:val="0563C1" w:themeColor="hyperlink"/>
      <w:u w:val="single"/>
      <w14:textFill>
        <w14:solidFill>
          <w14:schemeClr w14:val="hlink"/>
        </w14:solidFill>
      </w14:textFill>
    </w:rPr>
  </w:style>
  <w:style w:type="character" w:styleId="28">
    <w:name w:val="HTML Code"/>
    <w:basedOn w:val="23"/>
    <w:unhideWhenUsed/>
    <w:qFormat/>
    <w:uiPriority w:val="99"/>
    <w:rPr>
      <w:rFonts w:ascii="宋体" w:hAnsi="宋体" w:eastAsia="宋体" w:cs="宋体"/>
      <w:sz w:val="24"/>
      <w:szCs w:val="24"/>
    </w:rPr>
  </w:style>
  <w:style w:type="character" w:styleId="29">
    <w:name w:val="annotation reference"/>
    <w:basedOn w:val="23"/>
    <w:qFormat/>
    <w:uiPriority w:val="0"/>
    <w:rPr>
      <w:sz w:val="21"/>
      <w:szCs w:val="21"/>
    </w:rPr>
  </w:style>
  <w:style w:type="table" w:styleId="31">
    <w:name w:val="Table Grid"/>
    <w:basedOn w:val="3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页眉 字符"/>
    <w:basedOn w:val="23"/>
    <w:link w:val="16"/>
    <w:qFormat/>
    <w:uiPriority w:val="99"/>
    <w:rPr>
      <w:sz w:val="18"/>
      <w:szCs w:val="18"/>
    </w:rPr>
  </w:style>
  <w:style w:type="character" w:customStyle="1" w:styleId="33">
    <w:name w:val="页脚 字符"/>
    <w:basedOn w:val="23"/>
    <w:link w:val="15"/>
    <w:qFormat/>
    <w:uiPriority w:val="99"/>
    <w:rPr>
      <w:sz w:val="18"/>
      <w:szCs w:val="18"/>
    </w:rPr>
  </w:style>
  <w:style w:type="paragraph" w:customStyle="1" w:styleId="34">
    <w:name w:val="文档一级标题"/>
    <w:basedOn w:val="1"/>
    <w:link w:val="36"/>
    <w:qFormat/>
    <w:uiPriority w:val="0"/>
    <w:pPr>
      <w:jc w:val="center"/>
    </w:pPr>
    <w:rPr>
      <w:sz w:val="44"/>
      <w:szCs w:val="84"/>
    </w:rPr>
  </w:style>
  <w:style w:type="paragraph" w:customStyle="1" w:styleId="35">
    <w:name w:val="文档二级标题"/>
    <w:basedOn w:val="34"/>
    <w:link w:val="38"/>
    <w:qFormat/>
    <w:uiPriority w:val="0"/>
    <w:pPr>
      <w:jc w:val="left"/>
    </w:pPr>
    <w:rPr>
      <w:sz w:val="30"/>
    </w:rPr>
  </w:style>
  <w:style w:type="character" w:customStyle="1" w:styleId="36">
    <w:name w:val="文档一级标题 字符"/>
    <w:basedOn w:val="23"/>
    <w:link w:val="34"/>
    <w:qFormat/>
    <w:uiPriority w:val="0"/>
    <w:rPr>
      <w:rFonts w:ascii="微软雅黑" w:hAnsi="微软雅黑" w:eastAsia="微软雅黑"/>
      <w:sz w:val="44"/>
      <w:szCs w:val="84"/>
    </w:rPr>
  </w:style>
  <w:style w:type="paragraph" w:styleId="37">
    <w:name w:val="List Paragraph"/>
    <w:basedOn w:val="1"/>
    <w:qFormat/>
    <w:uiPriority w:val="99"/>
    <w:pPr>
      <w:ind w:firstLine="420"/>
    </w:pPr>
  </w:style>
  <w:style w:type="character" w:customStyle="1" w:styleId="38">
    <w:name w:val="文档二级标题 字符"/>
    <w:basedOn w:val="36"/>
    <w:link w:val="35"/>
    <w:qFormat/>
    <w:uiPriority w:val="0"/>
    <w:rPr>
      <w:rFonts w:ascii="微软雅黑" w:hAnsi="微软雅黑" w:eastAsia="微软雅黑"/>
      <w:sz w:val="30"/>
      <w:szCs w:val="84"/>
    </w:rPr>
  </w:style>
  <w:style w:type="paragraph" w:customStyle="1" w:styleId="39">
    <w:name w:val="文档正文"/>
    <w:basedOn w:val="35"/>
    <w:link w:val="40"/>
    <w:qFormat/>
    <w:uiPriority w:val="0"/>
    <w:rPr>
      <w:sz w:val="24"/>
    </w:rPr>
  </w:style>
  <w:style w:type="character" w:customStyle="1" w:styleId="40">
    <w:name w:val="文档正文 字符"/>
    <w:basedOn w:val="38"/>
    <w:link w:val="39"/>
    <w:qFormat/>
    <w:uiPriority w:val="0"/>
    <w:rPr>
      <w:rFonts w:ascii="微软雅黑" w:hAnsi="微软雅黑" w:eastAsia="微软雅黑"/>
      <w:sz w:val="24"/>
      <w:szCs w:val="84"/>
    </w:rPr>
  </w:style>
  <w:style w:type="paragraph" w:customStyle="1" w:styleId="41">
    <w:name w:val="文档三级标题"/>
    <w:basedOn w:val="35"/>
    <w:link w:val="43"/>
    <w:qFormat/>
    <w:uiPriority w:val="0"/>
    <w:rPr>
      <w:sz w:val="28"/>
    </w:rPr>
  </w:style>
  <w:style w:type="character" w:customStyle="1" w:styleId="42">
    <w:name w:val="标题 1 字符"/>
    <w:basedOn w:val="23"/>
    <w:link w:val="2"/>
    <w:qFormat/>
    <w:uiPriority w:val="0"/>
    <w:rPr>
      <w:rFonts w:eastAsia="微软雅黑"/>
      <w:b/>
      <w:bCs/>
      <w:kern w:val="44"/>
      <w:sz w:val="44"/>
      <w:szCs w:val="44"/>
    </w:rPr>
  </w:style>
  <w:style w:type="character" w:customStyle="1" w:styleId="43">
    <w:name w:val="文档三级标题 字符"/>
    <w:basedOn w:val="38"/>
    <w:link w:val="41"/>
    <w:qFormat/>
    <w:uiPriority w:val="0"/>
    <w:rPr>
      <w:rFonts w:ascii="微软雅黑" w:hAnsi="微软雅黑" w:eastAsia="微软雅黑"/>
      <w:sz w:val="28"/>
      <w:szCs w:val="84"/>
    </w:rPr>
  </w:style>
  <w:style w:type="character" w:customStyle="1" w:styleId="44">
    <w:name w:val="标题 2 字符"/>
    <w:basedOn w:val="23"/>
    <w:link w:val="3"/>
    <w:qFormat/>
    <w:uiPriority w:val="0"/>
    <w:rPr>
      <w:rFonts w:asciiTheme="majorHAnsi" w:hAnsiTheme="majorHAnsi" w:cstheme="majorBidi"/>
      <w:b/>
      <w:bCs/>
      <w:kern w:val="2"/>
      <w:sz w:val="32"/>
      <w:szCs w:val="32"/>
    </w:rPr>
  </w:style>
  <w:style w:type="character" w:customStyle="1" w:styleId="45">
    <w:name w:val="标题 3 字符"/>
    <w:basedOn w:val="23"/>
    <w:link w:val="4"/>
    <w:qFormat/>
    <w:uiPriority w:val="0"/>
    <w:rPr>
      <w:bCs/>
      <w:kern w:val="2"/>
      <w:sz w:val="30"/>
      <w:szCs w:val="32"/>
    </w:rPr>
  </w:style>
  <w:style w:type="paragraph" w:customStyle="1" w:styleId="46">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7">
    <w:name w:val="标题 4 字符"/>
    <w:basedOn w:val="23"/>
    <w:link w:val="5"/>
    <w:qFormat/>
    <w:uiPriority w:val="0"/>
    <w:rPr>
      <w:rFonts w:asciiTheme="majorHAnsi" w:hAnsiTheme="majorHAnsi" w:eastAsiaTheme="majorEastAsia" w:cstheme="majorBidi"/>
      <w:b/>
      <w:bCs/>
      <w:kern w:val="2"/>
      <w:sz w:val="28"/>
      <w:szCs w:val="28"/>
    </w:rPr>
  </w:style>
  <w:style w:type="character" w:customStyle="1" w:styleId="48">
    <w:name w:val="标题 5 字符"/>
    <w:basedOn w:val="23"/>
    <w:link w:val="6"/>
    <w:qFormat/>
    <w:uiPriority w:val="0"/>
    <w:rPr>
      <w:b/>
      <w:kern w:val="2"/>
      <w:sz w:val="28"/>
      <w:szCs w:val="24"/>
    </w:rPr>
  </w:style>
  <w:style w:type="character" w:customStyle="1" w:styleId="49">
    <w:name w:val="标题 6 字符"/>
    <w:basedOn w:val="23"/>
    <w:link w:val="7"/>
    <w:qFormat/>
    <w:uiPriority w:val="0"/>
    <w:rPr>
      <w:rFonts w:ascii="Arial" w:hAnsi="Arial" w:eastAsia="黑体"/>
      <w:b/>
      <w:kern w:val="2"/>
      <w:sz w:val="24"/>
      <w:szCs w:val="24"/>
    </w:rPr>
  </w:style>
  <w:style w:type="character" w:customStyle="1" w:styleId="50">
    <w:name w:val="标题 7 字符"/>
    <w:basedOn w:val="23"/>
    <w:link w:val="8"/>
    <w:qFormat/>
    <w:uiPriority w:val="0"/>
    <w:rPr>
      <w:b/>
      <w:kern w:val="2"/>
      <w:sz w:val="24"/>
      <w:szCs w:val="24"/>
    </w:rPr>
  </w:style>
  <w:style w:type="character" w:customStyle="1" w:styleId="51">
    <w:name w:val="标题 8 字符"/>
    <w:basedOn w:val="23"/>
    <w:link w:val="9"/>
    <w:semiHidden/>
    <w:qFormat/>
    <w:uiPriority w:val="0"/>
    <w:rPr>
      <w:rFonts w:ascii="Arial" w:hAnsi="Arial" w:eastAsia="黑体"/>
      <w:kern w:val="2"/>
      <w:sz w:val="24"/>
      <w:szCs w:val="24"/>
    </w:rPr>
  </w:style>
  <w:style w:type="character" w:customStyle="1" w:styleId="52">
    <w:name w:val="标题 9 字符"/>
    <w:basedOn w:val="23"/>
    <w:link w:val="10"/>
    <w:semiHidden/>
    <w:qFormat/>
    <w:uiPriority w:val="0"/>
    <w:rPr>
      <w:rFonts w:ascii="Arial" w:hAnsi="Arial" w:eastAsia="黑体"/>
      <w:kern w:val="2"/>
      <w:sz w:val="21"/>
      <w:szCs w:val="24"/>
    </w:rPr>
  </w:style>
  <w:style w:type="character" w:customStyle="1" w:styleId="53">
    <w:name w:val="HTML 预设格式 字符"/>
    <w:basedOn w:val="23"/>
    <w:link w:val="20"/>
    <w:qFormat/>
    <w:uiPriority w:val="99"/>
    <w:rPr>
      <w:rFonts w:ascii="宋体" w:hAnsi="宋体" w:eastAsia="宋体" w:cs="Times New Roman"/>
      <w:kern w:val="0"/>
      <w:sz w:val="24"/>
      <w:szCs w:val="24"/>
    </w:rPr>
  </w:style>
  <w:style w:type="character" w:customStyle="1" w:styleId="54">
    <w:name w:val="标题 字符"/>
    <w:basedOn w:val="23"/>
    <w:link w:val="22"/>
    <w:qFormat/>
    <w:uiPriority w:val="0"/>
    <w:rPr>
      <w:rFonts w:asciiTheme="majorHAnsi" w:hAnsiTheme="majorHAnsi" w:eastAsiaTheme="majorEastAsia" w:cstheme="majorBidi"/>
      <w:b/>
      <w:bCs/>
      <w:sz w:val="32"/>
      <w:szCs w:val="32"/>
    </w:rPr>
  </w:style>
  <w:style w:type="character" w:customStyle="1" w:styleId="55">
    <w:name w:val="token"/>
    <w:basedOn w:val="23"/>
    <w:qFormat/>
    <w:uiPriority w:val="0"/>
  </w:style>
  <w:style w:type="character" w:customStyle="1" w:styleId="56">
    <w:name w:val="pl-k"/>
    <w:basedOn w:val="23"/>
    <w:qFormat/>
    <w:uiPriority w:val="0"/>
  </w:style>
  <w:style w:type="character" w:customStyle="1" w:styleId="57">
    <w:name w:val="pl-c1"/>
    <w:basedOn w:val="23"/>
    <w:qFormat/>
    <w:uiPriority w:val="0"/>
  </w:style>
  <w:style w:type="character" w:customStyle="1" w:styleId="58">
    <w:name w:val="pl-s"/>
    <w:basedOn w:val="23"/>
    <w:qFormat/>
    <w:uiPriority w:val="0"/>
  </w:style>
  <w:style w:type="character" w:customStyle="1" w:styleId="59">
    <w:name w:val="pl-pds"/>
    <w:basedOn w:val="23"/>
    <w:qFormat/>
    <w:uiPriority w:val="0"/>
  </w:style>
  <w:style w:type="character" w:customStyle="1" w:styleId="60">
    <w:name w:val="pl-cce"/>
    <w:basedOn w:val="23"/>
    <w:qFormat/>
    <w:uiPriority w:val="0"/>
  </w:style>
  <w:style w:type="character" w:customStyle="1" w:styleId="61">
    <w:name w:val="批注文字 字符"/>
    <w:basedOn w:val="23"/>
    <w:link w:val="12"/>
    <w:qFormat/>
    <w:uiPriority w:val="0"/>
    <w:rPr>
      <w:szCs w:val="24"/>
    </w:rPr>
  </w:style>
  <w:style w:type="character" w:customStyle="1" w:styleId="62">
    <w:name w:val="批注主题 字符"/>
    <w:basedOn w:val="61"/>
    <w:link w:val="11"/>
    <w:qFormat/>
    <w:uiPriority w:val="0"/>
    <w:rPr>
      <w:b/>
      <w:bCs/>
      <w:szCs w:val="24"/>
    </w:rPr>
  </w:style>
  <w:style w:type="character" w:customStyle="1" w:styleId="63">
    <w:name w:val="批注框文本 字符"/>
    <w:basedOn w:val="23"/>
    <w:link w:val="14"/>
    <w:qFormat/>
    <w:uiPriority w:val="0"/>
    <w:rPr>
      <w:sz w:val="18"/>
      <w:szCs w:val="18"/>
    </w:rPr>
  </w:style>
  <w:style w:type="character" w:customStyle="1" w:styleId="64">
    <w:name w:val="hljs-attribute"/>
    <w:basedOn w:val="23"/>
    <w:qFormat/>
    <w:uiPriority w:val="0"/>
  </w:style>
  <w:style w:type="character" w:customStyle="1" w:styleId="65">
    <w:name w:val="pl-c"/>
    <w:basedOn w:val="23"/>
    <w:qFormat/>
    <w:uiPriority w:val="0"/>
  </w:style>
  <w:style w:type="character" w:customStyle="1" w:styleId="66">
    <w:name w:val="pl-smi"/>
    <w:basedOn w:val="23"/>
    <w:qFormat/>
    <w:uiPriority w:val="0"/>
  </w:style>
  <w:style w:type="table" w:customStyle="1" w:styleId="67">
    <w:name w:val="无格式表格 11"/>
    <w:basedOn w:val="3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68">
    <w:name w:val="Placeholder Text"/>
    <w:basedOn w:val="23"/>
    <w:semiHidden/>
    <w:qFormat/>
    <w:uiPriority w:val="99"/>
    <w:rPr>
      <w:color w:val="808080"/>
    </w:rPr>
  </w:style>
  <w:style w:type="table" w:customStyle="1" w:styleId="69">
    <w:name w:val="Plain Table 1"/>
    <w:basedOn w:val="3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jpe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jpe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jpe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2038DB-1186-4232-AF5C-978183B06DE2}">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Company>Microsoft</Company>
  <Pages>528</Pages>
  <Words>42159</Words>
  <Characters>240312</Characters>
  <Lines>2002</Lines>
  <Paragraphs>563</Paragraphs>
  <TotalTime>523</TotalTime>
  <ScaleCrop>false</ScaleCrop>
  <LinksUpToDate>false</LinksUpToDate>
  <CharactersWithSpaces>281908</CharactersWithSpaces>
  <Application>WPS Office_10.8.2.7072_F1E327BC-269C-435d-A152-05C5408002CA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2019-04-08T01:30:00Z</dcterms:created>
  <dc:creator>茹南</dc:creator>
  <cp:lastModifiedBy>allen</cp:lastModifiedBy>
  <dcterms:modified xsi:type="dcterms:W3CDTF">2020-02-12T06:05:17Z</dcterms:modified>
  <cp:revision>2478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2052-10.8.2.7072</vt:lpwstr>
  </property>
</Properties>
</file>